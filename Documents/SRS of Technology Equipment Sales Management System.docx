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40ED" w14:textId="0B1CBA25" w:rsidR="00F21E40" w:rsidRDefault="00F21E40" w:rsidP="00F21E40">
      <w:pPr>
        <w:tabs>
          <w:tab w:val="left" w:pos="2490"/>
        </w:tabs>
        <w:ind w:left="567" w:right="-1015"/>
        <w:jc w:val="center"/>
        <w:rPr>
          <w:b/>
          <w:sz w:val="32"/>
          <w:szCs w:val="32"/>
        </w:rPr>
      </w:pPr>
    </w:p>
    <w:p w14:paraId="011BAE91" w14:textId="23849C41" w:rsidR="00F21E40" w:rsidRDefault="00045C6C" w:rsidP="00F21E40">
      <w:pPr>
        <w:tabs>
          <w:tab w:val="left" w:pos="2127"/>
        </w:tabs>
        <w:ind w:left="1276" w:right="-1015"/>
        <w:rPr>
          <w:b/>
          <w:sz w:val="32"/>
          <w:szCs w:val="32"/>
          <w:lang w:val="en-US"/>
        </w:rPr>
      </w:pPr>
      <w:r>
        <w:rPr>
          <w:noProof/>
        </w:rPr>
        <w:drawing>
          <wp:anchor distT="0" distB="0" distL="114300" distR="114300" simplePos="0" relativeHeight="251660288" behindDoc="1" locked="0" layoutInCell="1" allowOverlap="1" wp14:anchorId="27CA41DA" wp14:editId="6A640946">
            <wp:simplePos x="0" y="0"/>
            <wp:positionH relativeFrom="margin">
              <wp:posOffset>483870</wp:posOffset>
            </wp:positionH>
            <wp:positionV relativeFrom="page">
              <wp:posOffset>1230630</wp:posOffset>
            </wp:positionV>
            <wp:extent cx="5123815" cy="8050530"/>
            <wp:effectExtent l="19050" t="19050" r="19685" b="26670"/>
            <wp:wrapNone/>
            <wp:docPr id="1867142104" name="Picture 2" descr="khung d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3815" cy="80505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F21E40">
        <w:rPr>
          <w:b/>
          <w:sz w:val="32"/>
          <w:szCs w:val="32"/>
        </w:rPr>
        <w:tab/>
      </w:r>
      <w:r w:rsidR="00F21E40">
        <w:rPr>
          <w:b/>
          <w:sz w:val="32"/>
          <w:szCs w:val="32"/>
        </w:rPr>
        <w:tab/>
        <w:t xml:space="preserve">        </w:t>
      </w:r>
    </w:p>
    <w:p w14:paraId="32F4DF86" w14:textId="73050B04" w:rsidR="00F21E40" w:rsidRDefault="00F21E40" w:rsidP="00F21E40">
      <w:pPr>
        <w:tabs>
          <w:tab w:val="left" w:pos="2127"/>
        </w:tabs>
        <w:ind w:left="1276" w:right="-1015"/>
        <w:rPr>
          <w:b/>
          <w:sz w:val="32"/>
          <w:szCs w:val="32"/>
          <w:lang w:val="en-US"/>
        </w:rPr>
      </w:pPr>
    </w:p>
    <w:p w14:paraId="3F25AA4D" w14:textId="4470D063" w:rsidR="00F21E40" w:rsidRDefault="00F21E40" w:rsidP="00F21E40">
      <w:pPr>
        <w:tabs>
          <w:tab w:val="left" w:pos="2127"/>
        </w:tabs>
        <w:ind w:left="-1134" w:right="-1015"/>
        <w:jc w:val="center"/>
        <w:rPr>
          <w:b/>
          <w:sz w:val="32"/>
          <w:szCs w:val="32"/>
        </w:rPr>
      </w:pPr>
      <w:r>
        <w:rPr>
          <w:b/>
          <w:sz w:val="32"/>
          <w:szCs w:val="32"/>
        </w:rPr>
        <w:t>BỘ GIÁO DỤC VÀ ĐÀO TẠO</w:t>
      </w:r>
    </w:p>
    <w:p w14:paraId="23031C86" w14:textId="76FB311F" w:rsidR="00F21E40" w:rsidRDefault="00F21E40" w:rsidP="00F21E40">
      <w:pPr>
        <w:tabs>
          <w:tab w:val="left" w:pos="2490"/>
        </w:tabs>
        <w:ind w:left="-1134" w:right="-1015"/>
        <w:jc w:val="center"/>
        <w:rPr>
          <w:b/>
          <w:sz w:val="32"/>
          <w:szCs w:val="32"/>
        </w:rPr>
      </w:pPr>
      <w:r>
        <w:rPr>
          <w:b/>
          <w:sz w:val="32"/>
          <w:szCs w:val="32"/>
        </w:rPr>
        <w:t>TRƯỜNG ĐẠI HỌC NÔNG LÂM TP.HCM</w:t>
      </w:r>
    </w:p>
    <w:p w14:paraId="4969FE45" w14:textId="02633145" w:rsidR="00F21E40" w:rsidRDefault="00F21E40" w:rsidP="00F21E40">
      <w:pPr>
        <w:tabs>
          <w:tab w:val="left" w:pos="2490"/>
        </w:tabs>
        <w:ind w:left="-1134" w:right="-1015"/>
        <w:jc w:val="center"/>
        <w:rPr>
          <w:b/>
          <w:sz w:val="32"/>
          <w:szCs w:val="32"/>
        </w:rPr>
      </w:pPr>
      <w:r>
        <w:rPr>
          <w:b/>
          <w:sz w:val="32"/>
          <w:szCs w:val="32"/>
        </w:rPr>
        <w:t>KHOA CÔNG NGHỆ THÔNG TIN</w:t>
      </w:r>
    </w:p>
    <w:p w14:paraId="024C82C0" w14:textId="6640A398" w:rsidR="00F21E40" w:rsidRDefault="00F21E40" w:rsidP="00F21E40">
      <w:pPr>
        <w:tabs>
          <w:tab w:val="center" w:pos="3420"/>
        </w:tabs>
        <w:ind w:left="-1134" w:right="-1015"/>
        <w:jc w:val="center"/>
        <w:rPr>
          <w:sz w:val="26"/>
        </w:rPr>
      </w:pPr>
      <w:r>
        <w:rPr>
          <w:noProof/>
          <w:sz w:val="26"/>
          <w:szCs w:val="22"/>
        </w:rPr>
        <w:drawing>
          <wp:anchor distT="0" distB="0" distL="114300" distR="114300" simplePos="0" relativeHeight="251659264" behindDoc="0" locked="0" layoutInCell="1" allowOverlap="1" wp14:anchorId="49145C7A" wp14:editId="42A3879A">
            <wp:simplePos x="0" y="0"/>
            <wp:positionH relativeFrom="margin">
              <wp:align>center</wp:align>
            </wp:positionH>
            <wp:positionV relativeFrom="paragraph">
              <wp:posOffset>345440</wp:posOffset>
            </wp:positionV>
            <wp:extent cx="1798320" cy="1798320"/>
            <wp:effectExtent l="0" t="0" r="0" b="0"/>
            <wp:wrapTopAndBottom/>
            <wp:docPr id="1163745454" name="Picture 1" descr="A green circle with white text and tree branche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een circle with white text and tree branches and a boo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14:sizeRelH relativeFrom="page">
              <wp14:pctWidth>0</wp14:pctWidth>
            </wp14:sizeRelH>
            <wp14:sizeRelV relativeFrom="page">
              <wp14:pctHeight>0</wp14:pctHeight>
            </wp14:sizeRelV>
          </wp:anchor>
        </w:drawing>
      </w:r>
      <w:r>
        <w:t>-----</w:t>
      </w:r>
      <w:r>
        <w:sym w:font="Wingdings" w:char="F09A"/>
      </w:r>
      <w:r>
        <w:sym w:font="Wingdings" w:char="F09B"/>
      </w:r>
      <w:r>
        <w:sym w:font="Wingdings" w:char="F026"/>
      </w:r>
      <w:r>
        <w:sym w:font="Wingdings" w:char="F09A"/>
      </w:r>
      <w:r>
        <w:sym w:font="Wingdings" w:char="F09B"/>
      </w:r>
      <w:r>
        <w:t>-----</w:t>
      </w:r>
    </w:p>
    <w:p w14:paraId="4C409F85" w14:textId="77777777" w:rsidR="00F21E40" w:rsidRDefault="00F21E40" w:rsidP="00F21E40">
      <w:pPr>
        <w:ind w:right="-1015"/>
        <w:jc w:val="center"/>
        <w:rPr>
          <w:b/>
          <w:spacing w:val="15"/>
          <w:szCs w:val="22"/>
        </w:rPr>
      </w:pPr>
    </w:p>
    <w:p w14:paraId="66348BC1" w14:textId="77777777" w:rsidR="00F21E40" w:rsidRDefault="00F21E40" w:rsidP="00F21E40">
      <w:pPr>
        <w:ind w:right="-1015"/>
        <w:rPr>
          <w:b/>
          <w:sz w:val="30"/>
          <w:szCs w:val="30"/>
        </w:rPr>
      </w:pPr>
    </w:p>
    <w:p w14:paraId="7F50D861" w14:textId="77777777" w:rsidR="00F21E40" w:rsidRDefault="00F21E40" w:rsidP="00F21E40">
      <w:pPr>
        <w:tabs>
          <w:tab w:val="left" w:pos="1276"/>
        </w:tabs>
        <w:ind w:left="-1134" w:right="-1152"/>
        <w:jc w:val="center"/>
        <w:rPr>
          <w:rFonts w:asciiTheme="minorHAnsi" w:hAnsiTheme="minorHAnsi" w:cstheme="minorHAnsi"/>
          <w:b/>
          <w:sz w:val="40"/>
          <w:szCs w:val="40"/>
          <w:lang w:val="en-US"/>
        </w:rPr>
      </w:pPr>
      <w:r w:rsidRPr="00F21E40">
        <w:rPr>
          <w:rFonts w:asciiTheme="minorHAnsi" w:hAnsiTheme="minorHAnsi" w:cstheme="minorHAnsi"/>
          <w:b/>
          <w:sz w:val="40"/>
          <w:szCs w:val="40"/>
          <w:lang w:val="en-US"/>
        </w:rPr>
        <w:t xml:space="preserve">Đồ án Giữa kỳ Môn học </w:t>
      </w:r>
    </w:p>
    <w:p w14:paraId="08E2652D" w14:textId="46DBF4F3" w:rsidR="00F21E40" w:rsidRPr="00F21E40" w:rsidRDefault="00F21E40" w:rsidP="00F21E40">
      <w:pPr>
        <w:tabs>
          <w:tab w:val="left" w:pos="1276"/>
        </w:tabs>
        <w:ind w:left="-1134" w:right="-1152"/>
        <w:jc w:val="center"/>
        <w:rPr>
          <w:rFonts w:asciiTheme="minorHAnsi" w:hAnsiTheme="minorHAnsi" w:cstheme="minorHAnsi"/>
          <w:b/>
          <w:bCs/>
          <w:sz w:val="40"/>
          <w:szCs w:val="48"/>
          <w:lang w:val="en-US"/>
        </w:rPr>
      </w:pPr>
      <w:r w:rsidRPr="00F21E40">
        <w:rPr>
          <w:rFonts w:asciiTheme="minorHAnsi" w:hAnsiTheme="minorHAnsi" w:cstheme="minorHAnsi"/>
          <w:b/>
          <w:sz w:val="40"/>
          <w:szCs w:val="40"/>
          <w:lang w:val="en-US"/>
        </w:rPr>
        <w:t>Nhập môn Công nghệ Phần mềm</w:t>
      </w:r>
    </w:p>
    <w:p w14:paraId="70501EB3" w14:textId="77777777" w:rsidR="00F21E40" w:rsidRDefault="00F21E40" w:rsidP="00F21E40">
      <w:pPr>
        <w:tabs>
          <w:tab w:val="left" w:pos="5265"/>
        </w:tabs>
        <w:ind w:left="1440" w:right="-1015"/>
        <w:rPr>
          <w:b/>
          <w:sz w:val="40"/>
          <w:szCs w:val="40"/>
        </w:rPr>
      </w:pPr>
      <w:r>
        <w:rPr>
          <w:b/>
          <w:sz w:val="40"/>
          <w:szCs w:val="40"/>
        </w:rPr>
        <w:tab/>
      </w:r>
    </w:p>
    <w:p w14:paraId="333AD23D" w14:textId="77777777" w:rsidR="00002EFA" w:rsidRDefault="00F21E40" w:rsidP="00F21E40">
      <w:pPr>
        <w:tabs>
          <w:tab w:val="left" w:pos="4212"/>
          <w:tab w:val="center" w:pos="5310"/>
        </w:tabs>
        <w:ind w:right="-1015"/>
        <w:rPr>
          <w:sz w:val="32"/>
          <w:szCs w:val="32"/>
          <w:lang w:val="en-US"/>
        </w:rPr>
      </w:pPr>
      <w:r>
        <w:rPr>
          <w:sz w:val="32"/>
          <w:szCs w:val="32"/>
        </w:rPr>
        <w:tab/>
      </w:r>
    </w:p>
    <w:p w14:paraId="4C8AEF6F" w14:textId="77777777" w:rsidR="00045C6C" w:rsidRDefault="00045C6C" w:rsidP="00F21E40">
      <w:pPr>
        <w:tabs>
          <w:tab w:val="left" w:pos="4212"/>
          <w:tab w:val="center" w:pos="5310"/>
        </w:tabs>
        <w:ind w:right="-1015"/>
        <w:rPr>
          <w:sz w:val="32"/>
          <w:szCs w:val="32"/>
          <w:lang w:val="en-US"/>
        </w:rPr>
      </w:pPr>
    </w:p>
    <w:p w14:paraId="164094AF" w14:textId="77777777" w:rsidR="00045C6C" w:rsidRDefault="00045C6C" w:rsidP="00F21E40">
      <w:pPr>
        <w:tabs>
          <w:tab w:val="left" w:pos="4212"/>
          <w:tab w:val="center" w:pos="5310"/>
        </w:tabs>
        <w:ind w:right="-1015"/>
        <w:rPr>
          <w:sz w:val="32"/>
          <w:szCs w:val="32"/>
          <w:lang w:val="en-US"/>
        </w:rPr>
      </w:pPr>
    </w:p>
    <w:p w14:paraId="559B3859" w14:textId="77777777" w:rsidR="00045C6C" w:rsidRDefault="00045C6C" w:rsidP="00F21E40">
      <w:pPr>
        <w:tabs>
          <w:tab w:val="left" w:pos="4212"/>
          <w:tab w:val="center" w:pos="5310"/>
        </w:tabs>
        <w:ind w:right="-1015"/>
        <w:rPr>
          <w:sz w:val="32"/>
          <w:szCs w:val="32"/>
          <w:lang w:val="en-US"/>
        </w:rPr>
      </w:pPr>
    </w:p>
    <w:p w14:paraId="6DEAF1C8" w14:textId="77777777" w:rsidR="00045C6C" w:rsidRPr="00045C6C" w:rsidRDefault="00045C6C" w:rsidP="00F21E40">
      <w:pPr>
        <w:tabs>
          <w:tab w:val="left" w:pos="4212"/>
          <w:tab w:val="center" w:pos="5310"/>
        </w:tabs>
        <w:ind w:right="-1015"/>
        <w:rPr>
          <w:sz w:val="32"/>
          <w:szCs w:val="32"/>
          <w:lang w:val="en-US"/>
        </w:rPr>
      </w:pPr>
    </w:p>
    <w:p w14:paraId="546AF063" w14:textId="3BEE14CF" w:rsidR="00002EFA" w:rsidRPr="00516671" w:rsidRDefault="00045C6C" w:rsidP="00516671">
      <w:pPr>
        <w:tabs>
          <w:tab w:val="left" w:pos="4212"/>
          <w:tab w:val="left" w:pos="4740"/>
        </w:tabs>
        <w:ind w:right="-1015"/>
        <w:rPr>
          <w:sz w:val="32"/>
          <w:szCs w:val="32"/>
          <w:lang w:val="en-US"/>
        </w:rPr>
      </w:pPr>
      <w:r>
        <w:rPr>
          <w:sz w:val="32"/>
          <w:szCs w:val="32"/>
        </w:rPr>
        <w:tab/>
      </w:r>
    </w:p>
    <w:tbl>
      <w:tblPr>
        <w:tblStyle w:val="TableGrid"/>
        <w:tblW w:w="0" w:type="auto"/>
        <w:tblInd w:w="1696" w:type="dxa"/>
        <w:tblLook w:val="04A0" w:firstRow="1" w:lastRow="0" w:firstColumn="1" w:lastColumn="0" w:noHBand="0" w:noVBand="1"/>
      </w:tblPr>
      <w:tblGrid>
        <w:gridCol w:w="2552"/>
        <w:gridCol w:w="1276"/>
        <w:gridCol w:w="2126"/>
      </w:tblGrid>
      <w:tr w:rsidR="00073434" w14:paraId="67D58CB8" w14:textId="77777777" w:rsidTr="004B21D9">
        <w:tc>
          <w:tcPr>
            <w:tcW w:w="2552" w:type="dxa"/>
            <w:tcBorders>
              <w:top w:val="nil"/>
              <w:left w:val="nil"/>
              <w:bottom w:val="nil"/>
              <w:right w:val="nil"/>
            </w:tcBorders>
          </w:tcPr>
          <w:p w14:paraId="1D6DF5DF" w14:textId="6884D24C" w:rsidR="00073434" w:rsidRPr="00F413B4" w:rsidRDefault="004B21D9" w:rsidP="00F413B4">
            <w:pPr>
              <w:tabs>
                <w:tab w:val="left" w:pos="1985"/>
                <w:tab w:val="left" w:pos="2490"/>
              </w:tabs>
              <w:spacing w:line="360" w:lineRule="auto"/>
              <w:ind w:right="-1015"/>
              <w:rPr>
                <w:szCs w:val="24"/>
                <w:lang w:val="en-US"/>
              </w:rPr>
            </w:pPr>
            <w:r>
              <w:rPr>
                <w:b/>
                <w:bCs/>
                <w:szCs w:val="24"/>
                <w:lang w:val="en-US"/>
              </w:rPr>
              <w:t xml:space="preserve"> </w:t>
            </w:r>
            <w:r w:rsidR="00073434" w:rsidRPr="00F413B4">
              <w:rPr>
                <w:b/>
                <w:bCs/>
                <w:szCs w:val="24"/>
              </w:rPr>
              <w:t>Sinh viên thực hiện</w:t>
            </w:r>
          </w:p>
        </w:tc>
        <w:tc>
          <w:tcPr>
            <w:tcW w:w="1276" w:type="dxa"/>
            <w:tcBorders>
              <w:top w:val="nil"/>
              <w:left w:val="nil"/>
              <w:bottom w:val="nil"/>
              <w:right w:val="nil"/>
            </w:tcBorders>
          </w:tcPr>
          <w:p w14:paraId="75ADD102" w14:textId="56607F96" w:rsidR="00073434" w:rsidRPr="00F413B4" w:rsidRDefault="00073434" w:rsidP="00F413B4">
            <w:pPr>
              <w:tabs>
                <w:tab w:val="left" w:pos="1985"/>
                <w:tab w:val="left" w:pos="2490"/>
              </w:tabs>
              <w:spacing w:line="360" w:lineRule="auto"/>
              <w:ind w:right="-1015"/>
              <w:rPr>
                <w:b/>
                <w:bCs/>
                <w:szCs w:val="24"/>
              </w:rPr>
            </w:pPr>
          </w:p>
        </w:tc>
        <w:tc>
          <w:tcPr>
            <w:tcW w:w="2126" w:type="dxa"/>
            <w:tcBorders>
              <w:top w:val="nil"/>
              <w:left w:val="nil"/>
              <w:bottom w:val="nil"/>
              <w:right w:val="nil"/>
            </w:tcBorders>
          </w:tcPr>
          <w:p w14:paraId="1E7E2170" w14:textId="189DB823" w:rsidR="00073434" w:rsidRDefault="00073434" w:rsidP="00F413B4">
            <w:pPr>
              <w:tabs>
                <w:tab w:val="left" w:pos="1985"/>
                <w:tab w:val="left" w:pos="2490"/>
              </w:tabs>
              <w:spacing w:line="360" w:lineRule="auto"/>
              <w:ind w:right="-1015"/>
              <w:rPr>
                <w:szCs w:val="24"/>
                <w:lang w:val="en-US"/>
              </w:rPr>
            </w:pPr>
            <w:r w:rsidRPr="00F413B4">
              <w:rPr>
                <w:b/>
                <w:bCs/>
                <w:szCs w:val="24"/>
              </w:rPr>
              <w:t>Mã số sinh viên</w:t>
            </w:r>
          </w:p>
        </w:tc>
      </w:tr>
      <w:tr w:rsidR="00073434" w14:paraId="566D2E57" w14:textId="77777777" w:rsidTr="004B21D9">
        <w:tc>
          <w:tcPr>
            <w:tcW w:w="2552" w:type="dxa"/>
            <w:tcBorders>
              <w:top w:val="nil"/>
              <w:left w:val="nil"/>
              <w:bottom w:val="nil"/>
              <w:right w:val="nil"/>
            </w:tcBorders>
          </w:tcPr>
          <w:p w14:paraId="0684502E" w14:textId="4A84AF29" w:rsidR="00073434" w:rsidRDefault="004B21D9" w:rsidP="00002EFA">
            <w:pPr>
              <w:tabs>
                <w:tab w:val="left" w:pos="1985"/>
                <w:tab w:val="left" w:pos="2490"/>
              </w:tabs>
              <w:spacing w:line="360" w:lineRule="auto"/>
              <w:ind w:right="-1015"/>
              <w:rPr>
                <w:szCs w:val="24"/>
                <w:lang w:val="en-US"/>
              </w:rPr>
            </w:pPr>
            <w:r>
              <w:rPr>
                <w:szCs w:val="24"/>
                <w:lang w:val="en-US"/>
              </w:rPr>
              <w:t xml:space="preserve"> </w:t>
            </w:r>
            <w:r w:rsidR="00073434" w:rsidRPr="00F413B4">
              <w:rPr>
                <w:szCs w:val="24"/>
              </w:rPr>
              <w:t>Nguyễn Tấn Khoa</w:t>
            </w:r>
          </w:p>
        </w:tc>
        <w:tc>
          <w:tcPr>
            <w:tcW w:w="1276" w:type="dxa"/>
            <w:tcBorders>
              <w:top w:val="nil"/>
              <w:left w:val="nil"/>
              <w:bottom w:val="nil"/>
              <w:right w:val="nil"/>
            </w:tcBorders>
          </w:tcPr>
          <w:p w14:paraId="0C251E7A" w14:textId="2298E98D" w:rsidR="00073434" w:rsidRDefault="00073434" w:rsidP="00073434">
            <w:pPr>
              <w:tabs>
                <w:tab w:val="left" w:pos="1985"/>
                <w:tab w:val="left" w:pos="2490"/>
              </w:tabs>
              <w:spacing w:line="360" w:lineRule="auto"/>
              <w:ind w:left="464" w:right="-1015"/>
              <w:rPr>
                <w:szCs w:val="24"/>
                <w:lang w:val="en-US"/>
              </w:rPr>
            </w:pPr>
            <w:r>
              <w:rPr>
                <w:szCs w:val="24"/>
                <w:lang w:val="en-US"/>
              </w:rPr>
              <w:t>-</w:t>
            </w:r>
          </w:p>
        </w:tc>
        <w:tc>
          <w:tcPr>
            <w:tcW w:w="2126" w:type="dxa"/>
            <w:tcBorders>
              <w:top w:val="nil"/>
              <w:left w:val="nil"/>
              <w:bottom w:val="nil"/>
              <w:right w:val="nil"/>
            </w:tcBorders>
          </w:tcPr>
          <w:p w14:paraId="1D04A651" w14:textId="4F62A367" w:rsidR="00073434" w:rsidRDefault="00073434" w:rsidP="00F413B4">
            <w:pPr>
              <w:tabs>
                <w:tab w:val="left" w:pos="1985"/>
                <w:tab w:val="left" w:pos="2490"/>
              </w:tabs>
              <w:spacing w:line="360" w:lineRule="auto"/>
              <w:ind w:right="-1015"/>
              <w:rPr>
                <w:szCs w:val="24"/>
                <w:lang w:val="en-US"/>
              </w:rPr>
            </w:pPr>
            <w:r>
              <w:rPr>
                <w:szCs w:val="24"/>
                <w:lang w:val="en-US"/>
              </w:rPr>
              <w:t>21130079</w:t>
            </w:r>
          </w:p>
        </w:tc>
      </w:tr>
      <w:tr w:rsidR="00073434" w14:paraId="7CE968FD" w14:textId="77777777" w:rsidTr="004B21D9">
        <w:tc>
          <w:tcPr>
            <w:tcW w:w="2552" w:type="dxa"/>
            <w:tcBorders>
              <w:top w:val="nil"/>
              <w:left w:val="nil"/>
              <w:bottom w:val="nil"/>
              <w:right w:val="nil"/>
            </w:tcBorders>
          </w:tcPr>
          <w:p w14:paraId="3A61FA1E" w14:textId="5F4093E8" w:rsidR="00073434" w:rsidRPr="00073434" w:rsidRDefault="004B21D9" w:rsidP="00002EFA">
            <w:pPr>
              <w:tabs>
                <w:tab w:val="left" w:pos="1985"/>
                <w:tab w:val="left" w:pos="2490"/>
              </w:tabs>
              <w:spacing w:line="360" w:lineRule="auto"/>
              <w:ind w:right="-1015"/>
              <w:rPr>
                <w:szCs w:val="24"/>
                <w:lang w:val="en-US"/>
              </w:rPr>
            </w:pPr>
            <w:r>
              <w:rPr>
                <w:szCs w:val="24"/>
                <w:lang w:val="en-US"/>
              </w:rPr>
              <w:t xml:space="preserve"> </w:t>
            </w:r>
            <w:r w:rsidR="00073434" w:rsidRPr="00F413B4">
              <w:rPr>
                <w:szCs w:val="24"/>
                <w:lang w:val="en-US"/>
              </w:rPr>
              <w:t>Phạm Lê Đạt</w:t>
            </w:r>
          </w:p>
        </w:tc>
        <w:tc>
          <w:tcPr>
            <w:tcW w:w="1276" w:type="dxa"/>
            <w:tcBorders>
              <w:top w:val="nil"/>
              <w:left w:val="nil"/>
              <w:bottom w:val="nil"/>
              <w:right w:val="nil"/>
            </w:tcBorders>
          </w:tcPr>
          <w:p w14:paraId="5BC515AE" w14:textId="5F4483AA" w:rsidR="00073434" w:rsidRDefault="00073434" w:rsidP="00073434">
            <w:pPr>
              <w:tabs>
                <w:tab w:val="left" w:pos="1985"/>
                <w:tab w:val="left" w:pos="2490"/>
              </w:tabs>
              <w:spacing w:line="360" w:lineRule="auto"/>
              <w:ind w:left="464" w:right="-1015"/>
              <w:rPr>
                <w:szCs w:val="24"/>
                <w:lang w:val="en-US"/>
              </w:rPr>
            </w:pPr>
            <w:r>
              <w:rPr>
                <w:szCs w:val="24"/>
                <w:lang w:val="en-US"/>
              </w:rPr>
              <w:t>-</w:t>
            </w:r>
          </w:p>
        </w:tc>
        <w:tc>
          <w:tcPr>
            <w:tcW w:w="2126" w:type="dxa"/>
            <w:tcBorders>
              <w:top w:val="nil"/>
              <w:left w:val="nil"/>
              <w:bottom w:val="nil"/>
              <w:right w:val="nil"/>
            </w:tcBorders>
          </w:tcPr>
          <w:p w14:paraId="32DDAAAC" w14:textId="3AA69C8D" w:rsidR="00073434" w:rsidRDefault="00073434" w:rsidP="00F413B4">
            <w:pPr>
              <w:tabs>
                <w:tab w:val="left" w:pos="1985"/>
                <w:tab w:val="left" w:pos="2490"/>
              </w:tabs>
              <w:spacing w:line="360" w:lineRule="auto"/>
              <w:ind w:right="-1015"/>
              <w:rPr>
                <w:szCs w:val="24"/>
                <w:lang w:val="en-US"/>
              </w:rPr>
            </w:pPr>
            <w:r>
              <w:rPr>
                <w:szCs w:val="24"/>
                <w:lang w:val="en-US"/>
              </w:rPr>
              <w:t>21130022</w:t>
            </w:r>
          </w:p>
        </w:tc>
      </w:tr>
      <w:tr w:rsidR="00073434" w14:paraId="0CEB0B42" w14:textId="77777777" w:rsidTr="004B21D9">
        <w:tc>
          <w:tcPr>
            <w:tcW w:w="2552" w:type="dxa"/>
            <w:tcBorders>
              <w:top w:val="nil"/>
              <w:left w:val="nil"/>
              <w:bottom w:val="nil"/>
              <w:right w:val="nil"/>
            </w:tcBorders>
          </w:tcPr>
          <w:p w14:paraId="65D3BA7E" w14:textId="4B770738" w:rsidR="00073434" w:rsidRPr="00F413B4" w:rsidRDefault="004B21D9" w:rsidP="00002EFA">
            <w:pPr>
              <w:tabs>
                <w:tab w:val="left" w:pos="1985"/>
                <w:tab w:val="left" w:pos="2490"/>
              </w:tabs>
              <w:spacing w:line="360" w:lineRule="auto"/>
              <w:ind w:right="-1015"/>
              <w:rPr>
                <w:szCs w:val="24"/>
              </w:rPr>
            </w:pPr>
            <w:r>
              <w:rPr>
                <w:szCs w:val="24"/>
                <w:lang w:val="en-US"/>
              </w:rPr>
              <w:t xml:space="preserve"> </w:t>
            </w:r>
            <w:r w:rsidR="00073434" w:rsidRPr="00F413B4">
              <w:rPr>
                <w:szCs w:val="24"/>
                <w:lang w:val="en-US"/>
              </w:rPr>
              <w:t>Đoàn Quốc Đăng</w:t>
            </w:r>
          </w:p>
        </w:tc>
        <w:tc>
          <w:tcPr>
            <w:tcW w:w="1276" w:type="dxa"/>
            <w:tcBorders>
              <w:top w:val="nil"/>
              <w:left w:val="nil"/>
              <w:bottom w:val="nil"/>
              <w:right w:val="nil"/>
            </w:tcBorders>
          </w:tcPr>
          <w:p w14:paraId="06A6733B" w14:textId="627BE87F" w:rsidR="00073434" w:rsidRDefault="00073434" w:rsidP="00073434">
            <w:pPr>
              <w:tabs>
                <w:tab w:val="left" w:pos="1985"/>
                <w:tab w:val="left" w:pos="2490"/>
              </w:tabs>
              <w:spacing w:line="360" w:lineRule="auto"/>
              <w:ind w:left="464" w:right="-1015"/>
              <w:rPr>
                <w:szCs w:val="24"/>
                <w:lang w:val="en-US"/>
              </w:rPr>
            </w:pPr>
            <w:r>
              <w:rPr>
                <w:szCs w:val="24"/>
                <w:lang w:val="en-US"/>
              </w:rPr>
              <w:t>-</w:t>
            </w:r>
          </w:p>
        </w:tc>
        <w:tc>
          <w:tcPr>
            <w:tcW w:w="2126" w:type="dxa"/>
            <w:tcBorders>
              <w:top w:val="nil"/>
              <w:left w:val="nil"/>
              <w:bottom w:val="nil"/>
              <w:right w:val="nil"/>
            </w:tcBorders>
          </w:tcPr>
          <w:p w14:paraId="75C19BDC" w14:textId="77777777" w:rsidR="00073434" w:rsidRDefault="00073434" w:rsidP="00F413B4">
            <w:pPr>
              <w:tabs>
                <w:tab w:val="left" w:pos="1985"/>
                <w:tab w:val="left" w:pos="2490"/>
              </w:tabs>
              <w:spacing w:line="360" w:lineRule="auto"/>
              <w:ind w:right="-1015"/>
              <w:rPr>
                <w:szCs w:val="24"/>
                <w:lang w:val="en-US"/>
              </w:rPr>
            </w:pPr>
            <w:r>
              <w:rPr>
                <w:szCs w:val="24"/>
                <w:lang w:val="en-US"/>
              </w:rPr>
              <w:t>21130014</w:t>
            </w:r>
          </w:p>
          <w:p w14:paraId="3A9F50C9" w14:textId="794F529E" w:rsidR="00516671" w:rsidRDefault="00516671" w:rsidP="00F413B4">
            <w:pPr>
              <w:tabs>
                <w:tab w:val="left" w:pos="1985"/>
                <w:tab w:val="left" w:pos="2490"/>
              </w:tabs>
              <w:spacing w:line="360" w:lineRule="auto"/>
              <w:ind w:right="-1015"/>
              <w:rPr>
                <w:szCs w:val="24"/>
                <w:lang w:val="en-US"/>
              </w:rPr>
            </w:pPr>
          </w:p>
        </w:tc>
      </w:tr>
    </w:tbl>
    <w:p w14:paraId="10BC6DBA" w14:textId="4039A101" w:rsidR="00F21E40" w:rsidRPr="00F413B4" w:rsidRDefault="00516671" w:rsidP="00F413B4">
      <w:pPr>
        <w:tabs>
          <w:tab w:val="left" w:pos="4253"/>
        </w:tabs>
        <w:spacing w:line="360" w:lineRule="auto"/>
        <w:ind w:right="-1015"/>
        <w:rPr>
          <w:lang w:val="en-US"/>
        </w:rPr>
      </w:pPr>
      <w:r>
        <w:rPr>
          <w:b/>
          <w:bCs/>
          <w:szCs w:val="24"/>
          <w:lang w:val="en-US"/>
        </w:rPr>
        <w:t xml:space="preserve">                               </w:t>
      </w:r>
      <w:r w:rsidRPr="00F413B4">
        <w:rPr>
          <w:b/>
          <w:bCs/>
          <w:szCs w:val="24"/>
        </w:rPr>
        <w:t>Giảng viên:</w:t>
      </w:r>
      <w:r w:rsidRPr="00F413B4">
        <w:rPr>
          <w:szCs w:val="24"/>
        </w:rPr>
        <w:t xml:space="preserve"> ThS.</w:t>
      </w:r>
      <w:r w:rsidRPr="00F413B4">
        <w:rPr>
          <w:szCs w:val="24"/>
          <w:lang w:val="en-US"/>
        </w:rPr>
        <w:t>Lê Phi Hùng</w:t>
      </w:r>
    </w:p>
    <w:p w14:paraId="2B7B27A7" w14:textId="3A9785D6" w:rsidR="00F21E40" w:rsidRDefault="00F21E40" w:rsidP="25C01EF5">
      <w:pPr>
        <w:pStyle w:val="Title"/>
        <w:jc w:val="left"/>
        <w:rPr>
          <w:sz w:val="48"/>
          <w:szCs w:val="48"/>
          <w:lang w:val="en-US"/>
        </w:rPr>
      </w:pPr>
    </w:p>
    <w:p w14:paraId="1626241C" w14:textId="77777777" w:rsidR="00F21E40" w:rsidRDefault="00F21E40" w:rsidP="00F21E40">
      <w:pPr>
        <w:rPr>
          <w:lang w:val="en-US"/>
        </w:rPr>
      </w:pPr>
    </w:p>
    <w:p w14:paraId="5DA74620" w14:textId="77777777" w:rsidR="00F21E40" w:rsidRDefault="00F21E40" w:rsidP="00F21E40">
      <w:pPr>
        <w:rPr>
          <w:lang w:val="en-US"/>
        </w:rPr>
      </w:pPr>
    </w:p>
    <w:p w14:paraId="4332BF7C" w14:textId="77777777" w:rsidR="00F21E40" w:rsidRDefault="00F21E40" w:rsidP="00F21E40">
      <w:pPr>
        <w:rPr>
          <w:lang w:val="en-US"/>
        </w:rPr>
      </w:pPr>
    </w:p>
    <w:p w14:paraId="6BAFDE38" w14:textId="0B9EEEAA" w:rsidR="00B11C9C" w:rsidRPr="00747686" w:rsidRDefault="00B11C9C" w:rsidP="00747686">
      <w:pPr>
        <w:spacing w:line="360" w:lineRule="auto"/>
        <w:rPr>
          <w:rFonts w:asciiTheme="minorHAnsi" w:hAnsiTheme="minorHAnsi" w:cstheme="minorHAnsi"/>
          <w:b/>
          <w:bCs/>
          <w:i/>
          <w:iCs/>
          <w:sz w:val="52"/>
          <w:szCs w:val="44"/>
          <w:lang w:val="en-US"/>
        </w:rPr>
      </w:pPr>
      <w:r w:rsidRPr="00747686">
        <w:rPr>
          <w:rFonts w:asciiTheme="minorHAnsi" w:hAnsiTheme="minorHAnsi" w:cstheme="minorHAnsi"/>
          <w:b/>
          <w:bCs/>
          <w:i/>
          <w:iCs/>
          <w:sz w:val="52"/>
          <w:szCs w:val="44"/>
          <w:lang w:val="en-US"/>
        </w:rPr>
        <w:lastRenderedPageBreak/>
        <w:t>Mục Lục</w:t>
      </w:r>
    </w:p>
    <w:p w14:paraId="353D825F" w14:textId="765B219B" w:rsidR="00516671" w:rsidRDefault="00516671">
      <w:pPr>
        <w:pStyle w:val="TOC1"/>
        <w:tabs>
          <w:tab w:val="left" w:pos="567"/>
        </w:tabs>
        <w:rPr>
          <w:rFonts w:asciiTheme="minorHAnsi" w:eastAsiaTheme="minorEastAsia" w:hAnsiTheme="minorHAnsi" w:cstheme="minorBidi"/>
          <w:b w:val="0"/>
          <w:noProof/>
          <w:kern w:val="2"/>
          <w:sz w:val="24"/>
          <w:szCs w:val="24"/>
          <w:lang w:val="en-US"/>
          <w14:ligatures w14:val="standardContextual"/>
        </w:rPr>
      </w:pPr>
      <w:r>
        <w:rPr>
          <w:lang w:val="en-US"/>
        </w:rPr>
        <w:fldChar w:fldCharType="begin"/>
      </w:r>
      <w:r>
        <w:rPr>
          <w:lang w:val="en-US"/>
        </w:rPr>
        <w:instrText xml:space="preserve"> TOC \h \z \t "Level 1,1,Level 2,2,Level 3,3,Level 4,4,Level 5,5" </w:instrText>
      </w:r>
      <w:r>
        <w:rPr>
          <w:lang w:val="en-US"/>
        </w:rPr>
        <w:fldChar w:fldCharType="separate"/>
      </w:r>
      <w:hyperlink w:anchor="_Toc168347459" w:history="1">
        <w:r w:rsidRPr="003A0584">
          <w:rPr>
            <w:rStyle w:val="Hyperlink"/>
            <w:noProof/>
          </w:rPr>
          <w:t>I.</w:t>
        </w:r>
        <w:r>
          <w:rPr>
            <w:rFonts w:asciiTheme="minorHAnsi" w:eastAsiaTheme="minorEastAsia" w:hAnsiTheme="minorHAnsi" w:cstheme="minorBidi"/>
            <w:b w:val="0"/>
            <w:noProof/>
            <w:kern w:val="2"/>
            <w:sz w:val="24"/>
            <w:szCs w:val="24"/>
            <w:lang w:val="en-US"/>
            <w14:ligatures w14:val="standardContextual"/>
          </w:rPr>
          <w:tab/>
        </w:r>
        <w:r w:rsidRPr="003A0584">
          <w:rPr>
            <w:rStyle w:val="Hyperlink"/>
            <w:noProof/>
          </w:rPr>
          <w:t>Yêu cầu người dùng</w:t>
        </w:r>
        <w:r>
          <w:rPr>
            <w:noProof/>
            <w:webHidden/>
          </w:rPr>
          <w:tab/>
        </w:r>
        <w:r>
          <w:rPr>
            <w:noProof/>
            <w:webHidden/>
          </w:rPr>
          <w:fldChar w:fldCharType="begin"/>
        </w:r>
        <w:r>
          <w:rPr>
            <w:noProof/>
            <w:webHidden/>
          </w:rPr>
          <w:instrText xml:space="preserve"> PAGEREF _Toc168347459 \h </w:instrText>
        </w:r>
        <w:r>
          <w:rPr>
            <w:noProof/>
            <w:webHidden/>
          </w:rPr>
        </w:r>
        <w:r>
          <w:rPr>
            <w:noProof/>
            <w:webHidden/>
          </w:rPr>
          <w:fldChar w:fldCharType="separate"/>
        </w:r>
        <w:r>
          <w:rPr>
            <w:noProof/>
            <w:webHidden/>
          </w:rPr>
          <w:t>6</w:t>
        </w:r>
        <w:r>
          <w:rPr>
            <w:noProof/>
            <w:webHidden/>
          </w:rPr>
          <w:fldChar w:fldCharType="end"/>
        </w:r>
      </w:hyperlink>
    </w:p>
    <w:p w14:paraId="13BF4DF5" w14:textId="12A30FB3"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0" w:history="1">
        <w:r w:rsidR="00516671" w:rsidRPr="003A0584">
          <w:rPr>
            <w:rStyle w:val="Hyperlink"/>
            <w:noProof/>
          </w:rPr>
          <w:t>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Quản lý sản phẩm</w:t>
        </w:r>
        <w:r w:rsidR="00516671">
          <w:rPr>
            <w:noProof/>
            <w:webHidden/>
          </w:rPr>
          <w:tab/>
        </w:r>
        <w:r w:rsidR="00516671">
          <w:rPr>
            <w:noProof/>
            <w:webHidden/>
          </w:rPr>
          <w:fldChar w:fldCharType="begin"/>
        </w:r>
        <w:r w:rsidR="00516671">
          <w:rPr>
            <w:noProof/>
            <w:webHidden/>
          </w:rPr>
          <w:instrText xml:space="preserve"> PAGEREF _Toc168347460 \h </w:instrText>
        </w:r>
        <w:r w:rsidR="00516671">
          <w:rPr>
            <w:noProof/>
            <w:webHidden/>
          </w:rPr>
        </w:r>
        <w:r w:rsidR="00516671">
          <w:rPr>
            <w:noProof/>
            <w:webHidden/>
          </w:rPr>
          <w:fldChar w:fldCharType="separate"/>
        </w:r>
        <w:r w:rsidR="00516671">
          <w:rPr>
            <w:noProof/>
            <w:webHidden/>
          </w:rPr>
          <w:t>6</w:t>
        </w:r>
        <w:r w:rsidR="00516671">
          <w:rPr>
            <w:noProof/>
            <w:webHidden/>
          </w:rPr>
          <w:fldChar w:fldCharType="end"/>
        </w:r>
      </w:hyperlink>
    </w:p>
    <w:p w14:paraId="2D1E6282" w14:textId="2BD1819A"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1" w:history="1">
        <w:r w:rsidR="00516671" w:rsidRPr="003A0584">
          <w:rPr>
            <w:rStyle w:val="Hyperlink"/>
            <w:noProof/>
            <w:lang w:val="en-US"/>
          </w:rPr>
          <w:t>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en-US"/>
          </w:rPr>
          <w:t>Quản lý kho hàng</w:t>
        </w:r>
        <w:r w:rsidR="00516671">
          <w:rPr>
            <w:noProof/>
            <w:webHidden/>
          </w:rPr>
          <w:tab/>
        </w:r>
        <w:r w:rsidR="00516671">
          <w:rPr>
            <w:noProof/>
            <w:webHidden/>
          </w:rPr>
          <w:fldChar w:fldCharType="begin"/>
        </w:r>
        <w:r w:rsidR="00516671">
          <w:rPr>
            <w:noProof/>
            <w:webHidden/>
          </w:rPr>
          <w:instrText xml:space="preserve"> PAGEREF _Toc168347461 \h </w:instrText>
        </w:r>
        <w:r w:rsidR="00516671">
          <w:rPr>
            <w:noProof/>
            <w:webHidden/>
          </w:rPr>
        </w:r>
        <w:r w:rsidR="00516671">
          <w:rPr>
            <w:noProof/>
            <w:webHidden/>
          </w:rPr>
          <w:fldChar w:fldCharType="separate"/>
        </w:r>
        <w:r w:rsidR="00516671">
          <w:rPr>
            <w:noProof/>
            <w:webHidden/>
          </w:rPr>
          <w:t>6</w:t>
        </w:r>
        <w:r w:rsidR="00516671">
          <w:rPr>
            <w:noProof/>
            <w:webHidden/>
          </w:rPr>
          <w:fldChar w:fldCharType="end"/>
        </w:r>
      </w:hyperlink>
    </w:p>
    <w:p w14:paraId="01B5D90A" w14:textId="457C5BD1"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2" w:history="1">
        <w:r w:rsidR="00516671" w:rsidRPr="003A0584">
          <w:rPr>
            <w:rStyle w:val="Hyperlink"/>
            <w:noProof/>
            <w:lang w:val="en-US"/>
          </w:rPr>
          <w:t>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en-US"/>
          </w:rPr>
          <w:t>Quản lý đơn hàng</w:t>
        </w:r>
        <w:r w:rsidR="00516671">
          <w:rPr>
            <w:noProof/>
            <w:webHidden/>
          </w:rPr>
          <w:tab/>
        </w:r>
        <w:r w:rsidR="00516671">
          <w:rPr>
            <w:noProof/>
            <w:webHidden/>
          </w:rPr>
          <w:fldChar w:fldCharType="begin"/>
        </w:r>
        <w:r w:rsidR="00516671">
          <w:rPr>
            <w:noProof/>
            <w:webHidden/>
          </w:rPr>
          <w:instrText xml:space="preserve"> PAGEREF _Toc168347462 \h </w:instrText>
        </w:r>
        <w:r w:rsidR="00516671">
          <w:rPr>
            <w:noProof/>
            <w:webHidden/>
          </w:rPr>
        </w:r>
        <w:r w:rsidR="00516671">
          <w:rPr>
            <w:noProof/>
            <w:webHidden/>
          </w:rPr>
          <w:fldChar w:fldCharType="separate"/>
        </w:r>
        <w:r w:rsidR="00516671">
          <w:rPr>
            <w:noProof/>
            <w:webHidden/>
          </w:rPr>
          <w:t>6</w:t>
        </w:r>
        <w:r w:rsidR="00516671">
          <w:rPr>
            <w:noProof/>
            <w:webHidden/>
          </w:rPr>
          <w:fldChar w:fldCharType="end"/>
        </w:r>
      </w:hyperlink>
    </w:p>
    <w:p w14:paraId="385416DF" w14:textId="4288626C"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3" w:history="1">
        <w:r w:rsidR="00516671" w:rsidRPr="003A0584">
          <w:rPr>
            <w:rStyle w:val="Hyperlink"/>
            <w:noProof/>
            <w:lang w:val="en-US"/>
          </w:rPr>
          <w:t>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en-US"/>
          </w:rPr>
          <w:t>Quản lý thanh toán</w:t>
        </w:r>
        <w:r w:rsidR="00516671">
          <w:rPr>
            <w:noProof/>
            <w:webHidden/>
          </w:rPr>
          <w:tab/>
        </w:r>
        <w:r w:rsidR="00516671">
          <w:rPr>
            <w:noProof/>
            <w:webHidden/>
          </w:rPr>
          <w:fldChar w:fldCharType="begin"/>
        </w:r>
        <w:r w:rsidR="00516671">
          <w:rPr>
            <w:noProof/>
            <w:webHidden/>
          </w:rPr>
          <w:instrText xml:space="preserve"> PAGEREF _Toc168347463 \h </w:instrText>
        </w:r>
        <w:r w:rsidR="00516671">
          <w:rPr>
            <w:noProof/>
            <w:webHidden/>
          </w:rPr>
        </w:r>
        <w:r w:rsidR="00516671">
          <w:rPr>
            <w:noProof/>
            <w:webHidden/>
          </w:rPr>
          <w:fldChar w:fldCharType="separate"/>
        </w:r>
        <w:r w:rsidR="00516671">
          <w:rPr>
            <w:noProof/>
            <w:webHidden/>
          </w:rPr>
          <w:t>6</w:t>
        </w:r>
        <w:r w:rsidR="00516671">
          <w:rPr>
            <w:noProof/>
            <w:webHidden/>
          </w:rPr>
          <w:fldChar w:fldCharType="end"/>
        </w:r>
      </w:hyperlink>
    </w:p>
    <w:p w14:paraId="0CFE325F" w14:textId="79DC7507"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4" w:history="1">
        <w:r w:rsidR="00516671" w:rsidRPr="003A0584">
          <w:rPr>
            <w:rStyle w:val="Hyperlink"/>
            <w:noProof/>
            <w:lang w:val="en-US"/>
          </w:rPr>
          <w:t>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en-US"/>
          </w:rPr>
          <w:t>Báo cáo và phân tích</w:t>
        </w:r>
        <w:r w:rsidR="00516671">
          <w:rPr>
            <w:noProof/>
            <w:webHidden/>
          </w:rPr>
          <w:tab/>
        </w:r>
        <w:r w:rsidR="00516671">
          <w:rPr>
            <w:noProof/>
            <w:webHidden/>
          </w:rPr>
          <w:fldChar w:fldCharType="begin"/>
        </w:r>
        <w:r w:rsidR="00516671">
          <w:rPr>
            <w:noProof/>
            <w:webHidden/>
          </w:rPr>
          <w:instrText xml:space="preserve"> PAGEREF _Toc168347464 \h </w:instrText>
        </w:r>
        <w:r w:rsidR="00516671">
          <w:rPr>
            <w:noProof/>
            <w:webHidden/>
          </w:rPr>
        </w:r>
        <w:r w:rsidR="00516671">
          <w:rPr>
            <w:noProof/>
            <w:webHidden/>
          </w:rPr>
          <w:fldChar w:fldCharType="separate"/>
        </w:r>
        <w:r w:rsidR="00516671">
          <w:rPr>
            <w:noProof/>
            <w:webHidden/>
          </w:rPr>
          <w:t>7</w:t>
        </w:r>
        <w:r w:rsidR="00516671">
          <w:rPr>
            <w:noProof/>
            <w:webHidden/>
          </w:rPr>
          <w:fldChar w:fldCharType="end"/>
        </w:r>
      </w:hyperlink>
    </w:p>
    <w:p w14:paraId="0EDF2A53" w14:textId="2EB309D6" w:rsidR="00516671"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465" w:history="1">
        <w:r w:rsidR="00516671" w:rsidRPr="003A0584">
          <w:rPr>
            <w:rStyle w:val="Hyperlink"/>
            <w:noProof/>
          </w:rPr>
          <w:t>II.</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Bảng chú giải</w:t>
        </w:r>
        <w:r w:rsidR="00516671">
          <w:rPr>
            <w:noProof/>
            <w:webHidden/>
          </w:rPr>
          <w:tab/>
        </w:r>
        <w:r w:rsidR="00516671">
          <w:rPr>
            <w:noProof/>
            <w:webHidden/>
          </w:rPr>
          <w:fldChar w:fldCharType="begin"/>
        </w:r>
        <w:r w:rsidR="00516671">
          <w:rPr>
            <w:noProof/>
            <w:webHidden/>
          </w:rPr>
          <w:instrText xml:space="preserve"> PAGEREF _Toc168347465 \h </w:instrText>
        </w:r>
        <w:r w:rsidR="00516671">
          <w:rPr>
            <w:noProof/>
            <w:webHidden/>
          </w:rPr>
        </w:r>
        <w:r w:rsidR="00516671">
          <w:rPr>
            <w:noProof/>
            <w:webHidden/>
          </w:rPr>
          <w:fldChar w:fldCharType="separate"/>
        </w:r>
        <w:r w:rsidR="00516671">
          <w:rPr>
            <w:noProof/>
            <w:webHidden/>
          </w:rPr>
          <w:t>8</w:t>
        </w:r>
        <w:r w:rsidR="00516671">
          <w:rPr>
            <w:noProof/>
            <w:webHidden/>
          </w:rPr>
          <w:fldChar w:fldCharType="end"/>
        </w:r>
      </w:hyperlink>
    </w:p>
    <w:p w14:paraId="22677464" w14:textId="7BF66172"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6" w:history="1">
        <w:r w:rsidR="00516671" w:rsidRPr="003A0584">
          <w:rPr>
            <w:rStyle w:val="Hyperlink"/>
            <w:noProof/>
          </w:rPr>
          <w:t>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Các định nghĩa</w:t>
        </w:r>
        <w:r w:rsidR="00516671">
          <w:rPr>
            <w:noProof/>
            <w:webHidden/>
          </w:rPr>
          <w:tab/>
        </w:r>
        <w:r w:rsidR="00516671">
          <w:rPr>
            <w:noProof/>
            <w:webHidden/>
          </w:rPr>
          <w:fldChar w:fldCharType="begin"/>
        </w:r>
        <w:r w:rsidR="00516671">
          <w:rPr>
            <w:noProof/>
            <w:webHidden/>
          </w:rPr>
          <w:instrText xml:space="preserve"> PAGEREF _Toc168347466 \h </w:instrText>
        </w:r>
        <w:r w:rsidR="00516671">
          <w:rPr>
            <w:noProof/>
            <w:webHidden/>
          </w:rPr>
        </w:r>
        <w:r w:rsidR="00516671">
          <w:rPr>
            <w:noProof/>
            <w:webHidden/>
          </w:rPr>
          <w:fldChar w:fldCharType="separate"/>
        </w:r>
        <w:r w:rsidR="00516671">
          <w:rPr>
            <w:noProof/>
            <w:webHidden/>
          </w:rPr>
          <w:t>8</w:t>
        </w:r>
        <w:r w:rsidR="00516671">
          <w:rPr>
            <w:noProof/>
            <w:webHidden/>
          </w:rPr>
          <w:fldChar w:fldCharType="end"/>
        </w:r>
      </w:hyperlink>
    </w:p>
    <w:p w14:paraId="75E8E9AE" w14:textId="1722AC98" w:rsidR="00516671"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467" w:history="1">
        <w:r w:rsidR="00516671" w:rsidRPr="003A0584">
          <w:rPr>
            <w:rStyle w:val="Hyperlink"/>
            <w:noProof/>
          </w:rPr>
          <w:t>III.</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Mô hình Use-case</w:t>
        </w:r>
        <w:r w:rsidR="00516671">
          <w:rPr>
            <w:noProof/>
            <w:webHidden/>
          </w:rPr>
          <w:tab/>
        </w:r>
        <w:r w:rsidR="00516671">
          <w:rPr>
            <w:noProof/>
            <w:webHidden/>
          </w:rPr>
          <w:fldChar w:fldCharType="begin"/>
        </w:r>
        <w:r w:rsidR="00516671">
          <w:rPr>
            <w:noProof/>
            <w:webHidden/>
          </w:rPr>
          <w:instrText xml:space="preserve"> PAGEREF _Toc168347467 \h </w:instrText>
        </w:r>
        <w:r w:rsidR="00516671">
          <w:rPr>
            <w:noProof/>
            <w:webHidden/>
          </w:rPr>
        </w:r>
        <w:r w:rsidR="00516671">
          <w:rPr>
            <w:noProof/>
            <w:webHidden/>
          </w:rPr>
          <w:fldChar w:fldCharType="separate"/>
        </w:r>
        <w:r w:rsidR="00516671">
          <w:rPr>
            <w:noProof/>
            <w:webHidden/>
          </w:rPr>
          <w:t>9</w:t>
        </w:r>
        <w:r w:rsidR="00516671">
          <w:rPr>
            <w:noProof/>
            <w:webHidden/>
          </w:rPr>
          <w:fldChar w:fldCharType="end"/>
        </w:r>
      </w:hyperlink>
    </w:p>
    <w:p w14:paraId="0359B1C0" w14:textId="7B321F3C"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8" w:history="1">
        <w:r w:rsidR="00516671" w:rsidRPr="003A0584">
          <w:rPr>
            <w:rStyle w:val="Hyperlink"/>
            <w:noProof/>
            <w:lang w:val="vi"/>
          </w:rPr>
          <w:t>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Login (Đăng nhập)</w:t>
        </w:r>
        <w:r w:rsidR="00516671">
          <w:rPr>
            <w:noProof/>
            <w:webHidden/>
          </w:rPr>
          <w:tab/>
        </w:r>
        <w:r w:rsidR="00516671">
          <w:rPr>
            <w:noProof/>
            <w:webHidden/>
          </w:rPr>
          <w:fldChar w:fldCharType="begin"/>
        </w:r>
        <w:r w:rsidR="00516671">
          <w:rPr>
            <w:noProof/>
            <w:webHidden/>
          </w:rPr>
          <w:instrText xml:space="preserve"> PAGEREF _Toc168347468 \h </w:instrText>
        </w:r>
        <w:r w:rsidR="00516671">
          <w:rPr>
            <w:noProof/>
            <w:webHidden/>
          </w:rPr>
        </w:r>
        <w:r w:rsidR="00516671">
          <w:rPr>
            <w:noProof/>
            <w:webHidden/>
          </w:rPr>
          <w:fldChar w:fldCharType="separate"/>
        </w:r>
        <w:r w:rsidR="00516671">
          <w:rPr>
            <w:noProof/>
            <w:webHidden/>
          </w:rPr>
          <w:t>9</w:t>
        </w:r>
        <w:r w:rsidR="00516671">
          <w:rPr>
            <w:noProof/>
            <w:webHidden/>
          </w:rPr>
          <w:fldChar w:fldCharType="end"/>
        </w:r>
      </w:hyperlink>
    </w:p>
    <w:p w14:paraId="2304B7D7" w14:textId="2511318A"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69" w:history="1">
        <w:r w:rsidR="00516671" w:rsidRPr="003A0584">
          <w:rPr>
            <w:rStyle w:val="Hyperlink"/>
            <w:noProof/>
          </w:rPr>
          <w:t>2.1.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Tóm tắt</w:t>
        </w:r>
        <w:r w:rsidR="00516671">
          <w:rPr>
            <w:noProof/>
            <w:webHidden/>
          </w:rPr>
          <w:tab/>
        </w:r>
        <w:r w:rsidR="00516671">
          <w:rPr>
            <w:noProof/>
            <w:webHidden/>
          </w:rPr>
          <w:fldChar w:fldCharType="begin"/>
        </w:r>
        <w:r w:rsidR="00516671">
          <w:rPr>
            <w:noProof/>
            <w:webHidden/>
          </w:rPr>
          <w:instrText xml:space="preserve"> PAGEREF _Toc168347469 \h </w:instrText>
        </w:r>
        <w:r w:rsidR="00516671">
          <w:rPr>
            <w:noProof/>
            <w:webHidden/>
          </w:rPr>
        </w:r>
        <w:r w:rsidR="00516671">
          <w:rPr>
            <w:noProof/>
            <w:webHidden/>
          </w:rPr>
          <w:fldChar w:fldCharType="separate"/>
        </w:r>
        <w:r w:rsidR="00516671">
          <w:rPr>
            <w:noProof/>
            <w:webHidden/>
          </w:rPr>
          <w:t>9</w:t>
        </w:r>
        <w:r w:rsidR="00516671">
          <w:rPr>
            <w:noProof/>
            <w:webHidden/>
          </w:rPr>
          <w:fldChar w:fldCharType="end"/>
        </w:r>
      </w:hyperlink>
    </w:p>
    <w:p w14:paraId="070D8994" w14:textId="042DC7F8"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0" w:history="1">
        <w:r w:rsidR="00516671" w:rsidRPr="003A0584">
          <w:rPr>
            <w:rStyle w:val="Hyperlink"/>
            <w:noProof/>
            <w:lang w:val="vi"/>
          </w:rPr>
          <w:t>2.2.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Điều kiện tiên quyết</w:t>
        </w:r>
        <w:r w:rsidR="00516671">
          <w:rPr>
            <w:noProof/>
            <w:webHidden/>
          </w:rPr>
          <w:tab/>
        </w:r>
        <w:r w:rsidR="00516671">
          <w:rPr>
            <w:noProof/>
            <w:webHidden/>
          </w:rPr>
          <w:fldChar w:fldCharType="begin"/>
        </w:r>
        <w:r w:rsidR="00516671">
          <w:rPr>
            <w:noProof/>
            <w:webHidden/>
          </w:rPr>
          <w:instrText xml:space="preserve"> PAGEREF _Toc168347470 \h </w:instrText>
        </w:r>
        <w:r w:rsidR="00516671">
          <w:rPr>
            <w:noProof/>
            <w:webHidden/>
          </w:rPr>
        </w:r>
        <w:r w:rsidR="00516671">
          <w:rPr>
            <w:noProof/>
            <w:webHidden/>
          </w:rPr>
          <w:fldChar w:fldCharType="separate"/>
        </w:r>
        <w:r w:rsidR="00516671">
          <w:rPr>
            <w:noProof/>
            <w:webHidden/>
          </w:rPr>
          <w:t>9</w:t>
        </w:r>
        <w:r w:rsidR="00516671">
          <w:rPr>
            <w:noProof/>
            <w:webHidden/>
          </w:rPr>
          <w:fldChar w:fldCharType="end"/>
        </w:r>
      </w:hyperlink>
    </w:p>
    <w:p w14:paraId="2D639768" w14:textId="37150D81"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1" w:history="1">
        <w:r w:rsidR="00516671" w:rsidRPr="003A0584">
          <w:rPr>
            <w:rStyle w:val="Hyperlink"/>
            <w:noProof/>
            <w:lang w:val="vi"/>
          </w:rPr>
          <w:t>2.3.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Dòng sự kiện</w:t>
        </w:r>
        <w:r w:rsidR="00516671">
          <w:rPr>
            <w:noProof/>
            <w:webHidden/>
          </w:rPr>
          <w:tab/>
        </w:r>
        <w:r w:rsidR="00516671">
          <w:rPr>
            <w:noProof/>
            <w:webHidden/>
          </w:rPr>
          <w:fldChar w:fldCharType="begin"/>
        </w:r>
        <w:r w:rsidR="00516671">
          <w:rPr>
            <w:noProof/>
            <w:webHidden/>
          </w:rPr>
          <w:instrText xml:space="preserve"> PAGEREF _Toc168347471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60B443CD" w14:textId="22CB6D7D"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72" w:history="1">
        <w:r w:rsidR="00516671" w:rsidRPr="003A0584">
          <w:rPr>
            <w:rStyle w:val="Hyperlink"/>
            <w:noProof/>
          </w:rPr>
          <w:t>2.3.1.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Dòng sự kiện chính</w:t>
        </w:r>
        <w:r w:rsidR="00516671">
          <w:rPr>
            <w:noProof/>
            <w:webHidden/>
          </w:rPr>
          <w:tab/>
        </w:r>
        <w:r w:rsidR="00516671">
          <w:rPr>
            <w:noProof/>
            <w:webHidden/>
          </w:rPr>
          <w:fldChar w:fldCharType="begin"/>
        </w:r>
        <w:r w:rsidR="00516671">
          <w:rPr>
            <w:noProof/>
            <w:webHidden/>
          </w:rPr>
          <w:instrText xml:space="preserve"> PAGEREF _Toc168347472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7E99F333" w14:textId="68FE8989"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73" w:history="1">
        <w:r w:rsidR="00516671" w:rsidRPr="003A0584">
          <w:rPr>
            <w:rStyle w:val="Hyperlink"/>
            <w:noProof/>
          </w:rPr>
          <w:t>2.3.2.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Các dòng sự kiện khác</w:t>
        </w:r>
        <w:r w:rsidR="00516671">
          <w:rPr>
            <w:noProof/>
            <w:webHidden/>
          </w:rPr>
          <w:tab/>
        </w:r>
        <w:r w:rsidR="00516671">
          <w:rPr>
            <w:noProof/>
            <w:webHidden/>
          </w:rPr>
          <w:fldChar w:fldCharType="begin"/>
        </w:r>
        <w:r w:rsidR="00516671">
          <w:rPr>
            <w:noProof/>
            <w:webHidden/>
          </w:rPr>
          <w:instrText xml:space="preserve"> PAGEREF _Toc168347473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7313E2A9" w14:textId="0F2C9BDA"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74" w:history="1">
        <w:r w:rsidR="00516671" w:rsidRPr="003A0584">
          <w:rPr>
            <w:rStyle w:val="Hyperlink"/>
            <w:noProof/>
          </w:rPr>
          <w:t>2.3.2.1.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Tên đăng nhập/Mật khẩu sai</w:t>
        </w:r>
        <w:r w:rsidR="00516671">
          <w:rPr>
            <w:noProof/>
            <w:webHidden/>
          </w:rPr>
          <w:tab/>
        </w:r>
        <w:r w:rsidR="00516671">
          <w:rPr>
            <w:noProof/>
            <w:webHidden/>
          </w:rPr>
          <w:fldChar w:fldCharType="begin"/>
        </w:r>
        <w:r w:rsidR="00516671">
          <w:rPr>
            <w:noProof/>
            <w:webHidden/>
          </w:rPr>
          <w:instrText xml:space="preserve"> PAGEREF _Toc168347474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5CEB6667" w14:textId="75B53482"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5" w:history="1">
        <w:r w:rsidR="00516671" w:rsidRPr="003A0584">
          <w:rPr>
            <w:rStyle w:val="Hyperlink"/>
            <w:noProof/>
            <w:lang w:val="vi"/>
          </w:rPr>
          <w:t>2.4.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Các yêu cầu đặc biệt</w:t>
        </w:r>
        <w:r w:rsidR="00516671">
          <w:rPr>
            <w:noProof/>
            <w:webHidden/>
          </w:rPr>
          <w:tab/>
        </w:r>
        <w:r w:rsidR="00516671">
          <w:rPr>
            <w:noProof/>
            <w:webHidden/>
          </w:rPr>
          <w:fldChar w:fldCharType="begin"/>
        </w:r>
        <w:r w:rsidR="00516671">
          <w:rPr>
            <w:noProof/>
            <w:webHidden/>
          </w:rPr>
          <w:instrText xml:space="preserve"> PAGEREF _Toc168347475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4DC464BE" w14:textId="0609DC38"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6" w:history="1">
        <w:r w:rsidR="00516671" w:rsidRPr="003A0584">
          <w:rPr>
            <w:rStyle w:val="Hyperlink"/>
            <w:noProof/>
            <w:lang w:val="vi"/>
          </w:rPr>
          <w:t>2.5.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Post-Conditions</w:t>
        </w:r>
        <w:r w:rsidR="00516671">
          <w:rPr>
            <w:noProof/>
            <w:webHidden/>
          </w:rPr>
          <w:tab/>
        </w:r>
        <w:r w:rsidR="00516671">
          <w:rPr>
            <w:noProof/>
            <w:webHidden/>
          </w:rPr>
          <w:fldChar w:fldCharType="begin"/>
        </w:r>
        <w:r w:rsidR="00516671">
          <w:rPr>
            <w:noProof/>
            <w:webHidden/>
          </w:rPr>
          <w:instrText xml:space="preserve"> PAGEREF _Toc168347476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0259B960" w14:textId="5345DEE9"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7" w:history="1">
        <w:r w:rsidR="00516671" w:rsidRPr="003A0584">
          <w:rPr>
            <w:rStyle w:val="Hyperlink"/>
            <w:noProof/>
            <w:lang w:val="vi"/>
          </w:rPr>
          <w:t>2.6.</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Điểm mở rộng</w:t>
        </w:r>
        <w:r w:rsidR="00516671">
          <w:rPr>
            <w:noProof/>
            <w:webHidden/>
          </w:rPr>
          <w:tab/>
        </w:r>
        <w:r w:rsidR="00516671">
          <w:rPr>
            <w:noProof/>
            <w:webHidden/>
          </w:rPr>
          <w:fldChar w:fldCharType="begin"/>
        </w:r>
        <w:r w:rsidR="00516671">
          <w:rPr>
            <w:noProof/>
            <w:webHidden/>
          </w:rPr>
          <w:instrText xml:space="preserve"> PAGEREF _Toc168347477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47293E03" w14:textId="16A5C7FA"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8" w:history="1">
        <w:r w:rsidR="00516671" w:rsidRPr="003A0584">
          <w:rPr>
            <w:rStyle w:val="Hyperlink"/>
            <w:noProof/>
            <w:lang w:val="vi"/>
          </w:rPr>
          <w:t>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Import goods (Nhập hàng)</w:t>
        </w:r>
        <w:r w:rsidR="00516671">
          <w:rPr>
            <w:noProof/>
            <w:webHidden/>
          </w:rPr>
          <w:tab/>
        </w:r>
        <w:r w:rsidR="00516671">
          <w:rPr>
            <w:noProof/>
            <w:webHidden/>
          </w:rPr>
          <w:fldChar w:fldCharType="begin"/>
        </w:r>
        <w:r w:rsidR="00516671">
          <w:rPr>
            <w:noProof/>
            <w:webHidden/>
          </w:rPr>
          <w:instrText xml:space="preserve"> PAGEREF _Toc168347478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143CE464" w14:textId="1C103F54"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79" w:history="1">
        <w:r w:rsidR="00516671" w:rsidRPr="003A0584">
          <w:rPr>
            <w:rStyle w:val="Hyperlink"/>
            <w:noProof/>
          </w:rPr>
          <w:t>3.1.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Tóm tắt</w:t>
        </w:r>
        <w:r w:rsidR="00516671">
          <w:rPr>
            <w:noProof/>
            <w:webHidden/>
          </w:rPr>
          <w:tab/>
        </w:r>
        <w:r w:rsidR="00516671">
          <w:rPr>
            <w:noProof/>
            <w:webHidden/>
          </w:rPr>
          <w:fldChar w:fldCharType="begin"/>
        </w:r>
        <w:r w:rsidR="00516671">
          <w:rPr>
            <w:noProof/>
            <w:webHidden/>
          </w:rPr>
          <w:instrText xml:space="preserve"> PAGEREF _Toc168347479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7F129F00" w14:textId="4219E50D"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0" w:history="1">
        <w:r w:rsidR="00516671" w:rsidRPr="003A0584">
          <w:rPr>
            <w:rStyle w:val="Hyperlink"/>
            <w:noProof/>
          </w:rPr>
          <w:t>3.2.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Điều kiện tiên quyết</w:t>
        </w:r>
        <w:r w:rsidR="00516671">
          <w:rPr>
            <w:noProof/>
            <w:webHidden/>
          </w:rPr>
          <w:tab/>
        </w:r>
        <w:r w:rsidR="00516671">
          <w:rPr>
            <w:noProof/>
            <w:webHidden/>
          </w:rPr>
          <w:fldChar w:fldCharType="begin"/>
        </w:r>
        <w:r w:rsidR="00516671">
          <w:rPr>
            <w:noProof/>
            <w:webHidden/>
          </w:rPr>
          <w:instrText xml:space="preserve"> PAGEREF _Toc168347480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086AB891" w14:textId="01EDF7B8"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1" w:history="1">
        <w:r w:rsidR="00516671" w:rsidRPr="003A0584">
          <w:rPr>
            <w:rStyle w:val="Hyperlink"/>
            <w:noProof/>
          </w:rPr>
          <w:t>3.3.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Dòng sự kiện</w:t>
        </w:r>
        <w:r w:rsidR="00516671">
          <w:rPr>
            <w:noProof/>
            <w:webHidden/>
          </w:rPr>
          <w:tab/>
        </w:r>
        <w:r w:rsidR="00516671">
          <w:rPr>
            <w:noProof/>
            <w:webHidden/>
          </w:rPr>
          <w:fldChar w:fldCharType="begin"/>
        </w:r>
        <w:r w:rsidR="00516671">
          <w:rPr>
            <w:noProof/>
            <w:webHidden/>
          </w:rPr>
          <w:instrText xml:space="preserve"> PAGEREF _Toc168347481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01374601" w14:textId="4D568C48"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82" w:history="1">
        <w:r w:rsidR="00516671" w:rsidRPr="003A0584">
          <w:rPr>
            <w:rStyle w:val="Hyperlink"/>
            <w:noProof/>
            <w:lang w:val="vi"/>
          </w:rPr>
          <w:t>3.3.1.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Dòng sự kiện chính</w:t>
        </w:r>
        <w:r w:rsidR="00516671">
          <w:rPr>
            <w:noProof/>
            <w:webHidden/>
          </w:rPr>
          <w:tab/>
        </w:r>
        <w:r w:rsidR="00516671">
          <w:rPr>
            <w:noProof/>
            <w:webHidden/>
          </w:rPr>
          <w:fldChar w:fldCharType="begin"/>
        </w:r>
        <w:r w:rsidR="00516671">
          <w:rPr>
            <w:noProof/>
            <w:webHidden/>
          </w:rPr>
          <w:instrText xml:space="preserve"> PAGEREF _Toc168347482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40855819" w14:textId="0EA6EAF2"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83" w:history="1">
        <w:r w:rsidR="00516671" w:rsidRPr="003A0584">
          <w:rPr>
            <w:rStyle w:val="Hyperlink"/>
            <w:noProof/>
            <w:lang w:val="vi"/>
          </w:rPr>
          <w:t>3.3.2.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Các dòng sự kiện khác</w:t>
        </w:r>
        <w:r w:rsidR="00516671">
          <w:rPr>
            <w:noProof/>
            <w:webHidden/>
          </w:rPr>
          <w:tab/>
        </w:r>
        <w:r w:rsidR="00516671">
          <w:rPr>
            <w:noProof/>
            <w:webHidden/>
          </w:rPr>
          <w:fldChar w:fldCharType="begin"/>
        </w:r>
        <w:r w:rsidR="00516671">
          <w:rPr>
            <w:noProof/>
            <w:webHidden/>
          </w:rPr>
          <w:instrText xml:space="preserve"> PAGEREF _Toc168347483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569198B7" w14:textId="45A48E93"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84" w:history="1">
        <w:r w:rsidR="00516671" w:rsidRPr="003A0584">
          <w:rPr>
            <w:rStyle w:val="Hyperlink"/>
            <w:noProof/>
          </w:rPr>
          <w:t>3.3.2.1.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Ngày sản xuất sai</w:t>
        </w:r>
        <w:r w:rsidR="00516671">
          <w:rPr>
            <w:noProof/>
            <w:webHidden/>
          </w:rPr>
          <w:tab/>
        </w:r>
        <w:r w:rsidR="00516671">
          <w:rPr>
            <w:noProof/>
            <w:webHidden/>
          </w:rPr>
          <w:fldChar w:fldCharType="begin"/>
        </w:r>
        <w:r w:rsidR="00516671">
          <w:rPr>
            <w:noProof/>
            <w:webHidden/>
          </w:rPr>
          <w:instrText xml:space="preserve"> PAGEREF _Toc168347484 \h </w:instrText>
        </w:r>
        <w:r w:rsidR="00516671">
          <w:rPr>
            <w:noProof/>
            <w:webHidden/>
          </w:rPr>
        </w:r>
        <w:r w:rsidR="00516671">
          <w:rPr>
            <w:noProof/>
            <w:webHidden/>
          </w:rPr>
          <w:fldChar w:fldCharType="separate"/>
        </w:r>
        <w:r w:rsidR="00516671">
          <w:rPr>
            <w:noProof/>
            <w:webHidden/>
          </w:rPr>
          <w:t>10</w:t>
        </w:r>
        <w:r w:rsidR="00516671">
          <w:rPr>
            <w:noProof/>
            <w:webHidden/>
          </w:rPr>
          <w:fldChar w:fldCharType="end"/>
        </w:r>
      </w:hyperlink>
    </w:p>
    <w:p w14:paraId="2A9C7D6C" w14:textId="7401545B"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5" w:history="1">
        <w:r w:rsidR="00516671" w:rsidRPr="003A0584">
          <w:rPr>
            <w:rStyle w:val="Hyperlink"/>
            <w:noProof/>
          </w:rPr>
          <w:t>3.4.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Các yêu cầu đặc biệt</w:t>
        </w:r>
        <w:r w:rsidR="00516671">
          <w:rPr>
            <w:noProof/>
            <w:webHidden/>
          </w:rPr>
          <w:tab/>
        </w:r>
        <w:r w:rsidR="00516671">
          <w:rPr>
            <w:noProof/>
            <w:webHidden/>
          </w:rPr>
          <w:fldChar w:fldCharType="begin"/>
        </w:r>
        <w:r w:rsidR="00516671">
          <w:rPr>
            <w:noProof/>
            <w:webHidden/>
          </w:rPr>
          <w:instrText xml:space="preserve"> PAGEREF _Toc168347485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50846303" w14:textId="7860338E"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6" w:history="1">
        <w:r w:rsidR="00516671" w:rsidRPr="003A0584">
          <w:rPr>
            <w:rStyle w:val="Hyperlink"/>
            <w:noProof/>
          </w:rPr>
          <w:t>3.5.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Post-Conditions</w:t>
        </w:r>
        <w:r w:rsidR="00516671">
          <w:rPr>
            <w:noProof/>
            <w:webHidden/>
          </w:rPr>
          <w:tab/>
        </w:r>
        <w:r w:rsidR="00516671">
          <w:rPr>
            <w:noProof/>
            <w:webHidden/>
          </w:rPr>
          <w:fldChar w:fldCharType="begin"/>
        </w:r>
        <w:r w:rsidR="00516671">
          <w:rPr>
            <w:noProof/>
            <w:webHidden/>
          </w:rPr>
          <w:instrText xml:space="preserve"> PAGEREF _Toc168347486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01D74E93" w14:textId="1AEC4A13"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7" w:history="1">
        <w:r w:rsidR="00516671" w:rsidRPr="003A0584">
          <w:rPr>
            <w:rStyle w:val="Hyperlink"/>
            <w:noProof/>
          </w:rPr>
          <w:t>3.6.</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Điểm mở rộng</w:t>
        </w:r>
        <w:r w:rsidR="00516671">
          <w:rPr>
            <w:noProof/>
            <w:webHidden/>
          </w:rPr>
          <w:tab/>
        </w:r>
        <w:r w:rsidR="00516671">
          <w:rPr>
            <w:noProof/>
            <w:webHidden/>
          </w:rPr>
          <w:fldChar w:fldCharType="begin"/>
        </w:r>
        <w:r w:rsidR="00516671">
          <w:rPr>
            <w:noProof/>
            <w:webHidden/>
          </w:rPr>
          <w:instrText xml:space="preserve"> PAGEREF _Toc168347487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3BEE00C5" w14:textId="4CD84154"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8" w:history="1">
        <w:r w:rsidR="00516671" w:rsidRPr="003A0584">
          <w:rPr>
            <w:rStyle w:val="Hyperlink"/>
            <w:noProof/>
            <w:lang w:val="vi"/>
          </w:rPr>
          <w:t>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Order</w:t>
        </w:r>
        <w:r w:rsidR="00516671" w:rsidRPr="003A0584">
          <w:rPr>
            <w:rStyle w:val="Hyperlink"/>
            <w:noProof/>
            <w:lang w:val="vi"/>
          </w:rPr>
          <w:t xml:space="preserve"> managerment (Quản lý đơn hàng)</w:t>
        </w:r>
        <w:r w:rsidR="00516671">
          <w:rPr>
            <w:noProof/>
            <w:webHidden/>
          </w:rPr>
          <w:tab/>
        </w:r>
        <w:r w:rsidR="00516671">
          <w:rPr>
            <w:noProof/>
            <w:webHidden/>
          </w:rPr>
          <w:fldChar w:fldCharType="begin"/>
        </w:r>
        <w:r w:rsidR="00516671">
          <w:rPr>
            <w:noProof/>
            <w:webHidden/>
          </w:rPr>
          <w:instrText xml:space="preserve"> PAGEREF _Toc168347488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34A05538" w14:textId="0D61E5B0"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89" w:history="1">
        <w:r w:rsidR="00516671" w:rsidRPr="003A0584">
          <w:rPr>
            <w:rStyle w:val="Hyperlink"/>
            <w:noProof/>
          </w:rPr>
          <w:t>4.1.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Tóm tắt</w:t>
        </w:r>
        <w:r w:rsidR="00516671">
          <w:rPr>
            <w:noProof/>
            <w:webHidden/>
          </w:rPr>
          <w:tab/>
        </w:r>
        <w:r w:rsidR="00516671">
          <w:rPr>
            <w:noProof/>
            <w:webHidden/>
          </w:rPr>
          <w:fldChar w:fldCharType="begin"/>
        </w:r>
        <w:r w:rsidR="00516671">
          <w:rPr>
            <w:noProof/>
            <w:webHidden/>
          </w:rPr>
          <w:instrText xml:space="preserve"> PAGEREF _Toc168347489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05F2130C" w14:textId="6DC2CC02"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0" w:history="1">
        <w:r w:rsidR="00516671" w:rsidRPr="003A0584">
          <w:rPr>
            <w:rStyle w:val="Hyperlink"/>
            <w:noProof/>
          </w:rPr>
          <w:t>4.2.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Điều kiện tiên quyết</w:t>
        </w:r>
        <w:r w:rsidR="00516671">
          <w:rPr>
            <w:noProof/>
            <w:webHidden/>
          </w:rPr>
          <w:tab/>
        </w:r>
        <w:r w:rsidR="00516671">
          <w:rPr>
            <w:noProof/>
            <w:webHidden/>
          </w:rPr>
          <w:fldChar w:fldCharType="begin"/>
        </w:r>
        <w:r w:rsidR="00516671">
          <w:rPr>
            <w:noProof/>
            <w:webHidden/>
          </w:rPr>
          <w:instrText xml:space="preserve"> PAGEREF _Toc168347490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32D174B3" w14:textId="06F33CD5"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1" w:history="1">
        <w:r w:rsidR="00516671" w:rsidRPr="003A0584">
          <w:rPr>
            <w:rStyle w:val="Hyperlink"/>
            <w:noProof/>
          </w:rPr>
          <w:t>4.3.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Dòng sự kiện</w:t>
        </w:r>
        <w:r w:rsidR="00516671">
          <w:rPr>
            <w:noProof/>
            <w:webHidden/>
          </w:rPr>
          <w:tab/>
        </w:r>
        <w:r w:rsidR="00516671">
          <w:rPr>
            <w:noProof/>
            <w:webHidden/>
          </w:rPr>
          <w:fldChar w:fldCharType="begin"/>
        </w:r>
        <w:r w:rsidR="00516671">
          <w:rPr>
            <w:noProof/>
            <w:webHidden/>
          </w:rPr>
          <w:instrText xml:space="preserve"> PAGEREF _Toc168347491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2876B97E" w14:textId="2A20D99E"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92" w:history="1">
        <w:r w:rsidR="00516671" w:rsidRPr="003A0584">
          <w:rPr>
            <w:rStyle w:val="Hyperlink"/>
            <w:noProof/>
            <w:lang w:val="vi"/>
          </w:rPr>
          <w:t>4.3.1.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Dòng sự kiện chính</w:t>
        </w:r>
        <w:r w:rsidR="00516671">
          <w:rPr>
            <w:noProof/>
            <w:webHidden/>
          </w:rPr>
          <w:tab/>
        </w:r>
        <w:r w:rsidR="00516671">
          <w:rPr>
            <w:noProof/>
            <w:webHidden/>
          </w:rPr>
          <w:fldChar w:fldCharType="begin"/>
        </w:r>
        <w:r w:rsidR="00516671">
          <w:rPr>
            <w:noProof/>
            <w:webHidden/>
          </w:rPr>
          <w:instrText xml:space="preserve"> PAGEREF _Toc168347492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6DB6CEAB" w14:textId="4FBE239D"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93" w:history="1">
        <w:r w:rsidR="00516671" w:rsidRPr="003A0584">
          <w:rPr>
            <w:rStyle w:val="Hyperlink"/>
            <w:noProof/>
          </w:rPr>
          <w:t>4.3.1.1.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Edit an Order</w:t>
        </w:r>
        <w:r w:rsidR="00516671">
          <w:rPr>
            <w:noProof/>
            <w:webHidden/>
          </w:rPr>
          <w:tab/>
        </w:r>
        <w:r w:rsidR="00516671">
          <w:rPr>
            <w:noProof/>
            <w:webHidden/>
          </w:rPr>
          <w:fldChar w:fldCharType="begin"/>
        </w:r>
        <w:r w:rsidR="00516671">
          <w:rPr>
            <w:noProof/>
            <w:webHidden/>
          </w:rPr>
          <w:instrText xml:space="preserve"> PAGEREF _Toc168347493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1923634B" w14:textId="5C4A57FE"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94" w:history="1">
        <w:r w:rsidR="00516671" w:rsidRPr="003A0584">
          <w:rPr>
            <w:rStyle w:val="Hyperlink"/>
            <w:noProof/>
          </w:rPr>
          <w:t>4.3.1.2.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Delete an Order</w:t>
        </w:r>
        <w:r w:rsidR="00516671">
          <w:rPr>
            <w:noProof/>
            <w:webHidden/>
          </w:rPr>
          <w:tab/>
        </w:r>
        <w:r w:rsidR="00516671">
          <w:rPr>
            <w:noProof/>
            <w:webHidden/>
          </w:rPr>
          <w:fldChar w:fldCharType="begin"/>
        </w:r>
        <w:r w:rsidR="00516671">
          <w:rPr>
            <w:noProof/>
            <w:webHidden/>
          </w:rPr>
          <w:instrText xml:space="preserve"> PAGEREF _Toc168347494 \h </w:instrText>
        </w:r>
        <w:r w:rsidR="00516671">
          <w:rPr>
            <w:noProof/>
            <w:webHidden/>
          </w:rPr>
        </w:r>
        <w:r w:rsidR="00516671">
          <w:rPr>
            <w:noProof/>
            <w:webHidden/>
          </w:rPr>
          <w:fldChar w:fldCharType="separate"/>
        </w:r>
        <w:r w:rsidR="00516671">
          <w:rPr>
            <w:noProof/>
            <w:webHidden/>
          </w:rPr>
          <w:t>11</w:t>
        </w:r>
        <w:r w:rsidR="00516671">
          <w:rPr>
            <w:noProof/>
            <w:webHidden/>
          </w:rPr>
          <w:fldChar w:fldCharType="end"/>
        </w:r>
      </w:hyperlink>
    </w:p>
    <w:p w14:paraId="7DA500BF" w14:textId="23F8B3C0"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495" w:history="1">
        <w:r w:rsidR="00516671" w:rsidRPr="003A0584">
          <w:rPr>
            <w:rStyle w:val="Hyperlink"/>
            <w:noProof/>
            <w:lang w:val="vi"/>
          </w:rPr>
          <w:t>4.3.2.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Các dòng sự kiện khác</w:t>
        </w:r>
        <w:r w:rsidR="00516671">
          <w:rPr>
            <w:noProof/>
            <w:webHidden/>
          </w:rPr>
          <w:tab/>
        </w:r>
        <w:r w:rsidR="00516671">
          <w:rPr>
            <w:noProof/>
            <w:webHidden/>
          </w:rPr>
          <w:fldChar w:fldCharType="begin"/>
        </w:r>
        <w:r w:rsidR="00516671">
          <w:rPr>
            <w:noProof/>
            <w:webHidden/>
          </w:rPr>
          <w:instrText xml:space="preserve"> PAGEREF _Toc168347495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3E1A8AAF" w14:textId="34E981DA"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6" w:history="1">
        <w:r w:rsidR="00516671" w:rsidRPr="003A0584">
          <w:rPr>
            <w:rStyle w:val="Hyperlink"/>
            <w:noProof/>
          </w:rPr>
          <w:t>4.4.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Các yêu cầu đặc biệt</w:t>
        </w:r>
        <w:r w:rsidR="00516671">
          <w:rPr>
            <w:noProof/>
            <w:webHidden/>
          </w:rPr>
          <w:tab/>
        </w:r>
        <w:r w:rsidR="00516671">
          <w:rPr>
            <w:noProof/>
            <w:webHidden/>
          </w:rPr>
          <w:fldChar w:fldCharType="begin"/>
        </w:r>
        <w:r w:rsidR="00516671">
          <w:rPr>
            <w:noProof/>
            <w:webHidden/>
          </w:rPr>
          <w:instrText xml:space="preserve"> PAGEREF _Toc168347496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1B47399D" w14:textId="17203924"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7" w:history="1">
        <w:r w:rsidR="00516671" w:rsidRPr="003A0584">
          <w:rPr>
            <w:rStyle w:val="Hyperlink"/>
            <w:noProof/>
          </w:rPr>
          <w:t>4.5.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Post-Conditions</w:t>
        </w:r>
        <w:r w:rsidR="00516671">
          <w:rPr>
            <w:noProof/>
            <w:webHidden/>
          </w:rPr>
          <w:tab/>
        </w:r>
        <w:r w:rsidR="00516671">
          <w:rPr>
            <w:noProof/>
            <w:webHidden/>
          </w:rPr>
          <w:fldChar w:fldCharType="begin"/>
        </w:r>
        <w:r w:rsidR="00516671">
          <w:rPr>
            <w:noProof/>
            <w:webHidden/>
          </w:rPr>
          <w:instrText xml:space="preserve"> PAGEREF _Toc168347497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1679EDF1" w14:textId="2D84004D"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8" w:history="1">
        <w:r w:rsidR="00516671" w:rsidRPr="003A0584">
          <w:rPr>
            <w:rStyle w:val="Hyperlink"/>
            <w:noProof/>
          </w:rPr>
          <w:t>4.6.</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Điểm mở rộng</w:t>
        </w:r>
        <w:r w:rsidR="00516671">
          <w:rPr>
            <w:noProof/>
            <w:webHidden/>
          </w:rPr>
          <w:tab/>
        </w:r>
        <w:r w:rsidR="00516671">
          <w:rPr>
            <w:noProof/>
            <w:webHidden/>
          </w:rPr>
          <w:fldChar w:fldCharType="begin"/>
        </w:r>
        <w:r w:rsidR="00516671">
          <w:rPr>
            <w:noProof/>
            <w:webHidden/>
          </w:rPr>
          <w:instrText xml:space="preserve"> PAGEREF _Toc168347498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5EA9E8FA" w14:textId="628922BF"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499" w:history="1">
        <w:r w:rsidR="00516671" w:rsidRPr="003A0584">
          <w:rPr>
            <w:rStyle w:val="Hyperlink"/>
            <w:noProof/>
            <w:lang w:val="vi"/>
          </w:rPr>
          <w:t>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Create order (Tạo đơn hàng)</w:t>
        </w:r>
        <w:r w:rsidR="00516671">
          <w:rPr>
            <w:noProof/>
            <w:webHidden/>
          </w:rPr>
          <w:tab/>
        </w:r>
        <w:r w:rsidR="00516671">
          <w:rPr>
            <w:noProof/>
            <w:webHidden/>
          </w:rPr>
          <w:fldChar w:fldCharType="begin"/>
        </w:r>
        <w:r w:rsidR="00516671">
          <w:rPr>
            <w:noProof/>
            <w:webHidden/>
          </w:rPr>
          <w:instrText xml:space="preserve"> PAGEREF _Toc168347499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375BA207" w14:textId="571A2831"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0" w:history="1">
        <w:r w:rsidR="00516671" w:rsidRPr="003A0584">
          <w:rPr>
            <w:rStyle w:val="Hyperlink"/>
            <w:noProof/>
          </w:rPr>
          <w:t>5.1.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Tóm tắt</w:t>
        </w:r>
        <w:r w:rsidR="00516671">
          <w:rPr>
            <w:noProof/>
            <w:webHidden/>
          </w:rPr>
          <w:tab/>
        </w:r>
        <w:r w:rsidR="00516671">
          <w:rPr>
            <w:noProof/>
            <w:webHidden/>
          </w:rPr>
          <w:fldChar w:fldCharType="begin"/>
        </w:r>
        <w:r w:rsidR="00516671">
          <w:rPr>
            <w:noProof/>
            <w:webHidden/>
          </w:rPr>
          <w:instrText xml:space="preserve"> PAGEREF _Toc168347500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5163ACE6" w14:textId="6AD0A16D"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1" w:history="1">
        <w:r w:rsidR="00516671" w:rsidRPr="003A0584">
          <w:rPr>
            <w:rStyle w:val="Hyperlink"/>
            <w:noProof/>
          </w:rPr>
          <w:t>5.2.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Điều kiện tiên quyết</w:t>
        </w:r>
        <w:r w:rsidR="00516671">
          <w:rPr>
            <w:noProof/>
            <w:webHidden/>
          </w:rPr>
          <w:tab/>
        </w:r>
        <w:r w:rsidR="00516671">
          <w:rPr>
            <w:noProof/>
            <w:webHidden/>
          </w:rPr>
          <w:fldChar w:fldCharType="begin"/>
        </w:r>
        <w:r w:rsidR="00516671">
          <w:rPr>
            <w:noProof/>
            <w:webHidden/>
          </w:rPr>
          <w:instrText xml:space="preserve"> PAGEREF _Toc168347501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77ECE2E5" w14:textId="7AD03F71"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2" w:history="1">
        <w:r w:rsidR="00516671" w:rsidRPr="003A0584">
          <w:rPr>
            <w:rStyle w:val="Hyperlink"/>
            <w:noProof/>
          </w:rPr>
          <w:t>5.3.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Dòng sự kiện</w:t>
        </w:r>
        <w:r w:rsidR="00516671">
          <w:rPr>
            <w:noProof/>
            <w:webHidden/>
          </w:rPr>
          <w:tab/>
        </w:r>
        <w:r w:rsidR="00516671">
          <w:rPr>
            <w:noProof/>
            <w:webHidden/>
          </w:rPr>
          <w:fldChar w:fldCharType="begin"/>
        </w:r>
        <w:r w:rsidR="00516671">
          <w:rPr>
            <w:noProof/>
            <w:webHidden/>
          </w:rPr>
          <w:instrText xml:space="preserve"> PAGEREF _Toc168347502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55C9683F" w14:textId="2A9A037E"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03" w:history="1">
        <w:r w:rsidR="00516671" w:rsidRPr="003A0584">
          <w:rPr>
            <w:rStyle w:val="Hyperlink"/>
            <w:noProof/>
            <w:lang w:val="vi"/>
          </w:rPr>
          <w:t>5.3.1.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Dòng sự kiện chính</w:t>
        </w:r>
        <w:r w:rsidR="00516671">
          <w:rPr>
            <w:noProof/>
            <w:webHidden/>
          </w:rPr>
          <w:tab/>
        </w:r>
        <w:r w:rsidR="00516671">
          <w:rPr>
            <w:noProof/>
            <w:webHidden/>
          </w:rPr>
          <w:fldChar w:fldCharType="begin"/>
        </w:r>
        <w:r w:rsidR="00516671">
          <w:rPr>
            <w:noProof/>
            <w:webHidden/>
          </w:rPr>
          <w:instrText xml:space="preserve"> PAGEREF _Toc168347503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2AB118DF" w14:textId="1BD41DD9"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04" w:history="1">
        <w:r w:rsidR="00516671" w:rsidRPr="003A0584">
          <w:rPr>
            <w:rStyle w:val="Hyperlink"/>
            <w:noProof/>
            <w:lang w:val="vi"/>
          </w:rPr>
          <w:t>5.3.2.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Các dòng sự kiện khác</w:t>
        </w:r>
        <w:r w:rsidR="00516671">
          <w:rPr>
            <w:noProof/>
            <w:webHidden/>
          </w:rPr>
          <w:tab/>
        </w:r>
        <w:r w:rsidR="00516671">
          <w:rPr>
            <w:noProof/>
            <w:webHidden/>
          </w:rPr>
          <w:fldChar w:fldCharType="begin"/>
        </w:r>
        <w:r w:rsidR="00516671">
          <w:rPr>
            <w:noProof/>
            <w:webHidden/>
          </w:rPr>
          <w:instrText xml:space="preserve"> PAGEREF _Toc168347504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6713F0A3" w14:textId="2C124653"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05" w:history="1">
        <w:r w:rsidR="00516671" w:rsidRPr="003A0584">
          <w:rPr>
            <w:rStyle w:val="Hyperlink"/>
            <w:noProof/>
          </w:rPr>
          <w:t>5.3.2.1.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Thông tin người dùng chưa tồn tại trong hệ thống (Khách hàng mới):</w:t>
        </w:r>
        <w:r w:rsidR="00516671">
          <w:rPr>
            <w:noProof/>
            <w:webHidden/>
          </w:rPr>
          <w:tab/>
        </w:r>
        <w:r w:rsidR="00516671">
          <w:rPr>
            <w:noProof/>
            <w:webHidden/>
          </w:rPr>
          <w:fldChar w:fldCharType="begin"/>
        </w:r>
        <w:r w:rsidR="00516671">
          <w:rPr>
            <w:noProof/>
            <w:webHidden/>
          </w:rPr>
          <w:instrText xml:space="preserve"> PAGEREF _Toc168347505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03037DF4" w14:textId="035A895D"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06" w:history="1">
        <w:r w:rsidR="00516671" w:rsidRPr="003A0584">
          <w:rPr>
            <w:rStyle w:val="Hyperlink"/>
            <w:noProof/>
          </w:rPr>
          <w:t>5.3.2.2.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Nhân viên nhập sai mã hàng:</w:t>
        </w:r>
        <w:r w:rsidR="00516671">
          <w:rPr>
            <w:noProof/>
            <w:webHidden/>
          </w:rPr>
          <w:tab/>
        </w:r>
        <w:r w:rsidR="00516671">
          <w:rPr>
            <w:noProof/>
            <w:webHidden/>
          </w:rPr>
          <w:fldChar w:fldCharType="begin"/>
        </w:r>
        <w:r w:rsidR="00516671">
          <w:rPr>
            <w:noProof/>
            <w:webHidden/>
          </w:rPr>
          <w:instrText xml:space="preserve"> PAGEREF _Toc168347506 \h </w:instrText>
        </w:r>
        <w:r w:rsidR="00516671">
          <w:rPr>
            <w:noProof/>
            <w:webHidden/>
          </w:rPr>
        </w:r>
        <w:r w:rsidR="00516671">
          <w:rPr>
            <w:noProof/>
            <w:webHidden/>
          </w:rPr>
          <w:fldChar w:fldCharType="separate"/>
        </w:r>
        <w:r w:rsidR="00516671">
          <w:rPr>
            <w:noProof/>
            <w:webHidden/>
          </w:rPr>
          <w:t>12</w:t>
        </w:r>
        <w:r w:rsidR="00516671">
          <w:rPr>
            <w:noProof/>
            <w:webHidden/>
          </w:rPr>
          <w:fldChar w:fldCharType="end"/>
        </w:r>
      </w:hyperlink>
    </w:p>
    <w:p w14:paraId="380399DC" w14:textId="1B8753BD"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7" w:history="1">
        <w:r w:rsidR="00516671" w:rsidRPr="003A0584">
          <w:rPr>
            <w:rStyle w:val="Hyperlink"/>
            <w:noProof/>
          </w:rPr>
          <w:t>5.4.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Các yêu cầu đặc biệt</w:t>
        </w:r>
        <w:r w:rsidR="00516671">
          <w:rPr>
            <w:noProof/>
            <w:webHidden/>
          </w:rPr>
          <w:tab/>
        </w:r>
        <w:r w:rsidR="00516671">
          <w:rPr>
            <w:noProof/>
            <w:webHidden/>
          </w:rPr>
          <w:fldChar w:fldCharType="begin"/>
        </w:r>
        <w:r w:rsidR="00516671">
          <w:rPr>
            <w:noProof/>
            <w:webHidden/>
          </w:rPr>
          <w:instrText xml:space="preserve"> PAGEREF _Toc168347507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7D326ACE" w14:textId="3B554FA5"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8" w:history="1">
        <w:r w:rsidR="00516671" w:rsidRPr="003A0584">
          <w:rPr>
            <w:rStyle w:val="Hyperlink"/>
            <w:noProof/>
          </w:rPr>
          <w:t>5.5.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Post-Conditions</w:t>
        </w:r>
        <w:r w:rsidR="00516671">
          <w:rPr>
            <w:noProof/>
            <w:webHidden/>
          </w:rPr>
          <w:tab/>
        </w:r>
        <w:r w:rsidR="00516671">
          <w:rPr>
            <w:noProof/>
            <w:webHidden/>
          </w:rPr>
          <w:fldChar w:fldCharType="begin"/>
        </w:r>
        <w:r w:rsidR="00516671">
          <w:rPr>
            <w:noProof/>
            <w:webHidden/>
          </w:rPr>
          <w:instrText xml:space="preserve"> PAGEREF _Toc168347508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12386889" w14:textId="5E908343"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09" w:history="1">
        <w:r w:rsidR="00516671" w:rsidRPr="003A0584">
          <w:rPr>
            <w:rStyle w:val="Hyperlink"/>
            <w:noProof/>
          </w:rPr>
          <w:t>5.6.</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Điểm mở rộng</w:t>
        </w:r>
        <w:r w:rsidR="00516671">
          <w:rPr>
            <w:noProof/>
            <w:webHidden/>
          </w:rPr>
          <w:tab/>
        </w:r>
        <w:r w:rsidR="00516671">
          <w:rPr>
            <w:noProof/>
            <w:webHidden/>
          </w:rPr>
          <w:fldChar w:fldCharType="begin"/>
        </w:r>
        <w:r w:rsidR="00516671">
          <w:rPr>
            <w:noProof/>
            <w:webHidden/>
          </w:rPr>
          <w:instrText xml:space="preserve"> PAGEREF _Toc168347509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190F0173" w14:textId="1C8E8DBF"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10" w:history="1">
        <w:r w:rsidR="00516671" w:rsidRPr="003A0584">
          <w:rPr>
            <w:rStyle w:val="Hyperlink"/>
            <w:noProof/>
            <w:lang w:val="vi"/>
          </w:rPr>
          <w:t>6.</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Thanh Toán (Thanh toán)</w:t>
        </w:r>
        <w:r w:rsidR="00516671">
          <w:rPr>
            <w:noProof/>
            <w:webHidden/>
          </w:rPr>
          <w:tab/>
        </w:r>
        <w:r w:rsidR="00516671">
          <w:rPr>
            <w:noProof/>
            <w:webHidden/>
          </w:rPr>
          <w:fldChar w:fldCharType="begin"/>
        </w:r>
        <w:r w:rsidR="00516671">
          <w:rPr>
            <w:noProof/>
            <w:webHidden/>
          </w:rPr>
          <w:instrText xml:space="preserve"> PAGEREF _Toc168347510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6FB75CA9" w14:textId="68AD0C1C"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11" w:history="1">
        <w:r w:rsidR="00516671" w:rsidRPr="003A0584">
          <w:rPr>
            <w:rStyle w:val="Hyperlink"/>
            <w:noProof/>
          </w:rPr>
          <w:t>6.1.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Tóm tắt</w:t>
        </w:r>
        <w:r w:rsidR="00516671">
          <w:rPr>
            <w:noProof/>
            <w:webHidden/>
          </w:rPr>
          <w:tab/>
        </w:r>
        <w:r w:rsidR="00516671">
          <w:rPr>
            <w:noProof/>
            <w:webHidden/>
          </w:rPr>
          <w:fldChar w:fldCharType="begin"/>
        </w:r>
        <w:r w:rsidR="00516671">
          <w:rPr>
            <w:noProof/>
            <w:webHidden/>
          </w:rPr>
          <w:instrText xml:space="preserve"> PAGEREF _Toc168347511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686AAEF6" w14:textId="0E7E697F"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12" w:history="1">
        <w:r w:rsidR="00516671" w:rsidRPr="003A0584">
          <w:rPr>
            <w:rStyle w:val="Hyperlink"/>
            <w:noProof/>
          </w:rPr>
          <w:t>6.2.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Điều kiện tiên quyết</w:t>
        </w:r>
        <w:r w:rsidR="00516671">
          <w:rPr>
            <w:noProof/>
            <w:webHidden/>
          </w:rPr>
          <w:tab/>
        </w:r>
        <w:r w:rsidR="00516671">
          <w:rPr>
            <w:noProof/>
            <w:webHidden/>
          </w:rPr>
          <w:fldChar w:fldCharType="begin"/>
        </w:r>
        <w:r w:rsidR="00516671">
          <w:rPr>
            <w:noProof/>
            <w:webHidden/>
          </w:rPr>
          <w:instrText xml:space="preserve"> PAGEREF _Toc168347512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5FC6FF0A" w14:textId="72DE4458"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13" w:history="1">
        <w:r w:rsidR="00516671" w:rsidRPr="003A0584">
          <w:rPr>
            <w:rStyle w:val="Hyperlink"/>
            <w:noProof/>
          </w:rPr>
          <w:t>6.3.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Dòng sự kiện</w:t>
        </w:r>
        <w:r w:rsidR="00516671">
          <w:rPr>
            <w:noProof/>
            <w:webHidden/>
          </w:rPr>
          <w:tab/>
        </w:r>
        <w:r w:rsidR="00516671">
          <w:rPr>
            <w:noProof/>
            <w:webHidden/>
          </w:rPr>
          <w:fldChar w:fldCharType="begin"/>
        </w:r>
        <w:r w:rsidR="00516671">
          <w:rPr>
            <w:noProof/>
            <w:webHidden/>
          </w:rPr>
          <w:instrText xml:space="preserve"> PAGEREF _Toc168347513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7032FD25" w14:textId="39803241"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4" w:history="1">
        <w:r w:rsidR="00516671" w:rsidRPr="003A0584">
          <w:rPr>
            <w:rStyle w:val="Hyperlink"/>
            <w:noProof/>
            <w:lang w:val="vi"/>
          </w:rPr>
          <w:t>6.3.1.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Dòng sự kiện chính</w:t>
        </w:r>
        <w:r w:rsidR="00516671">
          <w:rPr>
            <w:noProof/>
            <w:webHidden/>
          </w:rPr>
          <w:tab/>
        </w:r>
        <w:r w:rsidR="00516671">
          <w:rPr>
            <w:noProof/>
            <w:webHidden/>
          </w:rPr>
          <w:fldChar w:fldCharType="begin"/>
        </w:r>
        <w:r w:rsidR="00516671">
          <w:rPr>
            <w:noProof/>
            <w:webHidden/>
          </w:rPr>
          <w:instrText xml:space="preserve"> PAGEREF _Toc168347514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6F265E76" w14:textId="5F9576C1"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5" w:history="1">
        <w:r w:rsidR="00516671" w:rsidRPr="003A0584">
          <w:rPr>
            <w:rStyle w:val="Hyperlink"/>
            <w:noProof/>
            <w:lang w:val="vi"/>
          </w:rPr>
          <w:t>6.3.2.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 xml:space="preserve">Các </w:t>
        </w:r>
        <w:r w:rsidR="00516671" w:rsidRPr="003A0584">
          <w:rPr>
            <w:rStyle w:val="Hyperlink"/>
            <w:noProof/>
          </w:rPr>
          <w:t>dòng</w:t>
        </w:r>
        <w:r w:rsidR="00516671" w:rsidRPr="003A0584">
          <w:rPr>
            <w:rStyle w:val="Hyperlink"/>
            <w:noProof/>
            <w:lang w:val="vi"/>
          </w:rPr>
          <w:t xml:space="preserve"> sự kiện khác</w:t>
        </w:r>
        <w:r w:rsidR="00516671">
          <w:rPr>
            <w:noProof/>
            <w:webHidden/>
          </w:rPr>
          <w:tab/>
        </w:r>
        <w:r w:rsidR="00516671">
          <w:rPr>
            <w:noProof/>
            <w:webHidden/>
          </w:rPr>
          <w:fldChar w:fldCharType="begin"/>
        </w:r>
        <w:r w:rsidR="00516671">
          <w:rPr>
            <w:noProof/>
            <w:webHidden/>
          </w:rPr>
          <w:instrText xml:space="preserve"> PAGEREF _Toc168347515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2E02D5F8" w14:textId="6F368F79"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6" w:history="1">
        <w:r w:rsidR="00516671" w:rsidRPr="003A0584">
          <w:rPr>
            <w:rStyle w:val="Hyperlink"/>
            <w:noProof/>
          </w:rPr>
          <w:t>6.3.2.1.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Thông tin thanh toán của khách hàng giống với thông tin khách hàng trong đơn hàng:</w:t>
        </w:r>
        <w:r w:rsidR="00516671">
          <w:rPr>
            <w:noProof/>
            <w:webHidden/>
          </w:rPr>
          <w:tab/>
        </w:r>
        <w:r w:rsidR="00516671">
          <w:rPr>
            <w:noProof/>
            <w:webHidden/>
          </w:rPr>
          <w:fldChar w:fldCharType="begin"/>
        </w:r>
        <w:r w:rsidR="00516671">
          <w:rPr>
            <w:noProof/>
            <w:webHidden/>
          </w:rPr>
          <w:instrText xml:space="preserve"> PAGEREF _Toc168347516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3DD763BC" w14:textId="1C0555F7"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7" w:history="1">
        <w:r w:rsidR="00516671" w:rsidRPr="003A0584">
          <w:rPr>
            <w:rStyle w:val="Hyperlink"/>
            <w:noProof/>
          </w:rPr>
          <w:t>6.3.2.2.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Thông tin thanh toán của khách hàng khác với thông tin khách hàng trong đơn hàng:</w:t>
        </w:r>
        <w:r w:rsidR="00516671">
          <w:rPr>
            <w:noProof/>
            <w:webHidden/>
          </w:rPr>
          <w:tab/>
        </w:r>
        <w:r w:rsidR="00516671">
          <w:rPr>
            <w:noProof/>
            <w:webHidden/>
          </w:rPr>
          <w:fldChar w:fldCharType="begin"/>
        </w:r>
        <w:r w:rsidR="00516671">
          <w:rPr>
            <w:noProof/>
            <w:webHidden/>
          </w:rPr>
          <w:instrText xml:space="preserve"> PAGEREF _Toc168347517 \h </w:instrText>
        </w:r>
        <w:r w:rsidR="00516671">
          <w:rPr>
            <w:noProof/>
            <w:webHidden/>
          </w:rPr>
        </w:r>
        <w:r w:rsidR="00516671">
          <w:rPr>
            <w:noProof/>
            <w:webHidden/>
          </w:rPr>
          <w:fldChar w:fldCharType="separate"/>
        </w:r>
        <w:r w:rsidR="00516671">
          <w:rPr>
            <w:noProof/>
            <w:webHidden/>
          </w:rPr>
          <w:t>13</w:t>
        </w:r>
        <w:r w:rsidR="00516671">
          <w:rPr>
            <w:noProof/>
            <w:webHidden/>
          </w:rPr>
          <w:fldChar w:fldCharType="end"/>
        </w:r>
      </w:hyperlink>
    </w:p>
    <w:p w14:paraId="0B19F892" w14:textId="43C6059C"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8" w:history="1">
        <w:r w:rsidR="00516671" w:rsidRPr="003A0584">
          <w:rPr>
            <w:rStyle w:val="Hyperlink"/>
            <w:noProof/>
          </w:rPr>
          <w:t>6.3.2.3.</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Thanh toán thất bại nhưng khách hàng muốn thanh toán lại:</w:t>
        </w:r>
        <w:r w:rsidR="00516671">
          <w:rPr>
            <w:noProof/>
            <w:webHidden/>
          </w:rPr>
          <w:tab/>
        </w:r>
        <w:r w:rsidR="00516671">
          <w:rPr>
            <w:noProof/>
            <w:webHidden/>
          </w:rPr>
          <w:fldChar w:fldCharType="begin"/>
        </w:r>
        <w:r w:rsidR="00516671">
          <w:rPr>
            <w:noProof/>
            <w:webHidden/>
          </w:rPr>
          <w:instrText xml:space="preserve"> PAGEREF _Toc168347518 \h </w:instrText>
        </w:r>
        <w:r w:rsidR="00516671">
          <w:rPr>
            <w:noProof/>
            <w:webHidden/>
          </w:rPr>
        </w:r>
        <w:r w:rsidR="00516671">
          <w:rPr>
            <w:noProof/>
            <w:webHidden/>
          </w:rPr>
          <w:fldChar w:fldCharType="separate"/>
        </w:r>
        <w:r w:rsidR="00516671">
          <w:rPr>
            <w:noProof/>
            <w:webHidden/>
          </w:rPr>
          <w:t>14</w:t>
        </w:r>
        <w:r w:rsidR="00516671">
          <w:rPr>
            <w:noProof/>
            <w:webHidden/>
          </w:rPr>
          <w:fldChar w:fldCharType="end"/>
        </w:r>
      </w:hyperlink>
    </w:p>
    <w:p w14:paraId="7E61A146" w14:textId="6C2A274F"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19" w:history="1">
        <w:r w:rsidR="00516671" w:rsidRPr="003A0584">
          <w:rPr>
            <w:rStyle w:val="Hyperlink"/>
            <w:noProof/>
          </w:rPr>
          <w:t>6.3.2.4.</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Thanh toán thất bại nhưng khách hàng không muốn thanh toán lại:</w:t>
        </w:r>
        <w:r w:rsidR="00516671">
          <w:rPr>
            <w:noProof/>
            <w:webHidden/>
          </w:rPr>
          <w:tab/>
        </w:r>
        <w:r w:rsidR="00516671">
          <w:rPr>
            <w:noProof/>
            <w:webHidden/>
          </w:rPr>
          <w:fldChar w:fldCharType="begin"/>
        </w:r>
        <w:r w:rsidR="00516671">
          <w:rPr>
            <w:noProof/>
            <w:webHidden/>
          </w:rPr>
          <w:instrText xml:space="preserve"> PAGEREF _Toc168347519 \h </w:instrText>
        </w:r>
        <w:r w:rsidR="00516671">
          <w:rPr>
            <w:noProof/>
            <w:webHidden/>
          </w:rPr>
        </w:r>
        <w:r w:rsidR="00516671">
          <w:rPr>
            <w:noProof/>
            <w:webHidden/>
          </w:rPr>
          <w:fldChar w:fldCharType="separate"/>
        </w:r>
        <w:r w:rsidR="00516671">
          <w:rPr>
            <w:noProof/>
            <w:webHidden/>
          </w:rPr>
          <w:t>14</w:t>
        </w:r>
        <w:r w:rsidR="00516671">
          <w:rPr>
            <w:noProof/>
            <w:webHidden/>
          </w:rPr>
          <w:fldChar w:fldCharType="end"/>
        </w:r>
      </w:hyperlink>
    </w:p>
    <w:p w14:paraId="0274E907" w14:textId="5FA0A4BA"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0" w:history="1">
        <w:r w:rsidR="00516671" w:rsidRPr="003A0584">
          <w:rPr>
            <w:rStyle w:val="Hyperlink"/>
            <w:noProof/>
          </w:rPr>
          <w:t>6.4.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Các yêu cầu đặc biệt</w:t>
        </w:r>
        <w:r w:rsidR="00516671">
          <w:rPr>
            <w:noProof/>
            <w:webHidden/>
          </w:rPr>
          <w:tab/>
        </w:r>
        <w:r w:rsidR="00516671">
          <w:rPr>
            <w:noProof/>
            <w:webHidden/>
          </w:rPr>
          <w:fldChar w:fldCharType="begin"/>
        </w:r>
        <w:r w:rsidR="00516671">
          <w:rPr>
            <w:noProof/>
            <w:webHidden/>
          </w:rPr>
          <w:instrText xml:space="preserve"> PAGEREF _Toc168347520 \h </w:instrText>
        </w:r>
        <w:r w:rsidR="00516671">
          <w:rPr>
            <w:noProof/>
            <w:webHidden/>
          </w:rPr>
        </w:r>
        <w:r w:rsidR="00516671">
          <w:rPr>
            <w:noProof/>
            <w:webHidden/>
          </w:rPr>
          <w:fldChar w:fldCharType="separate"/>
        </w:r>
        <w:r w:rsidR="00516671">
          <w:rPr>
            <w:noProof/>
            <w:webHidden/>
          </w:rPr>
          <w:t>14</w:t>
        </w:r>
        <w:r w:rsidR="00516671">
          <w:rPr>
            <w:noProof/>
            <w:webHidden/>
          </w:rPr>
          <w:fldChar w:fldCharType="end"/>
        </w:r>
      </w:hyperlink>
    </w:p>
    <w:p w14:paraId="5A1C68EA" w14:textId="52C4056D"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1" w:history="1">
        <w:r w:rsidR="00516671" w:rsidRPr="003A0584">
          <w:rPr>
            <w:rStyle w:val="Hyperlink"/>
            <w:noProof/>
          </w:rPr>
          <w:t>6.5.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Post-Conditions</w:t>
        </w:r>
        <w:r w:rsidR="00516671">
          <w:rPr>
            <w:noProof/>
            <w:webHidden/>
          </w:rPr>
          <w:tab/>
        </w:r>
        <w:r w:rsidR="00516671">
          <w:rPr>
            <w:noProof/>
            <w:webHidden/>
          </w:rPr>
          <w:fldChar w:fldCharType="begin"/>
        </w:r>
        <w:r w:rsidR="00516671">
          <w:rPr>
            <w:noProof/>
            <w:webHidden/>
          </w:rPr>
          <w:instrText xml:space="preserve"> PAGEREF _Toc168347521 \h </w:instrText>
        </w:r>
        <w:r w:rsidR="00516671">
          <w:rPr>
            <w:noProof/>
            <w:webHidden/>
          </w:rPr>
        </w:r>
        <w:r w:rsidR="00516671">
          <w:rPr>
            <w:noProof/>
            <w:webHidden/>
          </w:rPr>
          <w:fldChar w:fldCharType="separate"/>
        </w:r>
        <w:r w:rsidR="00516671">
          <w:rPr>
            <w:noProof/>
            <w:webHidden/>
          </w:rPr>
          <w:t>14</w:t>
        </w:r>
        <w:r w:rsidR="00516671">
          <w:rPr>
            <w:noProof/>
            <w:webHidden/>
          </w:rPr>
          <w:fldChar w:fldCharType="end"/>
        </w:r>
      </w:hyperlink>
    </w:p>
    <w:p w14:paraId="0EF1BBC5" w14:textId="077D343D"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22" w:history="1">
        <w:r w:rsidR="00516671" w:rsidRPr="003A0584">
          <w:rPr>
            <w:rStyle w:val="Hyperlink"/>
            <w:noProof/>
            <w:lang w:val="vi"/>
          </w:rPr>
          <w:t>6.5.1.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Thanh toán thành công</w:t>
        </w:r>
        <w:r w:rsidR="00516671">
          <w:rPr>
            <w:noProof/>
            <w:webHidden/>
          </w:rPr>
          <w:tab/>
        </w:r>
        <w:r w:rsidR="00516671">
          <w:rPr>
            <w:noProof/>
            <w:webHidden/>
          </w:rPr>
          <w:fldChar w:fldCharType="begin"/>
        </w:r>
        <w:r w:rsidR="00516671">
          <w:rPr>
            <w:noProof/>
            <w:webHidden/>
          </w:rPr>
          <w:instrText xml:space="preserve"> PAGEREF _Toc168347522 \h </w:instrText>
        </w:r>
        <w:r w:rsidR="00516671">
          <w:rPr>
            <w:noProof/>
            <w:webHidden/>
          </w:rPr>
        </w:r>
        <w:r w:rsidR="00516671">
          <w:rPr>
            <w:noProof/>
            <w:webHidden/>
          </w:rPr>
          <w:fldChar w:fldCharType="separate"/>
        </w:r>
        <w:r w:rsidR="00516671">
          <w:rPr>
            <w:noProof/>
            <w:webHidden/>
          </w:rPr>
          <w:t>14</w:t>
        </w:r>
        <w:r w:rsidR="00516671">
          <w:rPr>
            <w:noProof/>
            <w:webHidden/>
          </w:rPr>
          <w:fldChar w:fldCharType="end"/>
        </w:r>
      </w:hyperlink>
    </w:p>
    <w:p w14:paraId="6ABD281D" w14:textId="595A36E8"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23" w:history="1">
        <w:r w:rsidR="00516671" w:rsidRPr="003A0584">
          <w:rPr>
            <w:rStyle w:val="Hyperlink"/>
            <w:noProof/>
            <w:lang w:val="vi"/>
          </w:rPr>
          <w:t>6.5.2.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Thanh toán thất bại</w:t>
        </w:r>
        <w:r w:rsidR="00516671">
          <w:rPr>
            <w:noProof/>
            <w:webHidden/>
          </w:rPr>
          <w:tab/>
        </w:r>
        <w:r w:rsidR="00516671">
          <w:rPr>
            <w:noProof/>
            <w:webHidden/>
          </w:rPr>
          <w:fldChar w:fldCharType="begin"/>
        </w:r>
        <w:r w:rsidR="00516671">
          <w:rPr>
            <w:noProof/>
            <w:webHidden/>
          </w:rPr>
          <w:instrText xml:space="preserve"> PAGEREF _Toc168347523 \h </w:instrText>
        </w:r>
        <w:r w:rsidR="00516671">
          <w:rPr>
            <w:noProof/>
            <w:webHidden/>
          </w:rPr>
        </w:r>
        <w:r w:rsidR="00516671">
          <w:rPr>
            <w:noProof/>
            <w:webHidden/>
          </w:rPr>
          <w:fldChar w:fldCharType="separate"/>
        </w:r>
        <w:r w:rsidR="00516671">
          <w:rPr>
            <w:noProof/>
            <w:webHidden/>
          </w:rPr>
          <w:t>14</w:t>
        </w:r>
        <w:r w:rsidR="00516671">
          <w:rPr>
            <w:noProof/>
            <w:webHidden/>
          </w:rPr>
          <w:fldChar w:fldCharType="end"/>
        </w:r>
      </w:hyperlink>
    </w:p>
    <w:p w14:paraId="75B8DF89" w14:textId="3052DF91"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4" w:history="1">
        <w:r w:rsidR="00516671" w:rsidRPr="003A0584">
          <w:rPr>
            <w:rStyle w:val="Hyperlink"/>
            <w:noProof/>
          </w:rPr>
          <w:t>6.6.</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Điểm mở rộng</w:t>
        </w:r>
        <w:r w:rsidR="00516671">
          <w:rPr>
            <w:noProof/>
            <w:webHidden/>
          </w:rPr>
          <w:tab/>
        </w:r>
        <w:r w:rsidR="00516671">
          <w:rPr>
            <w:noProof/>
            <w:webHidden/>
          </w:rPr>
          <w:fldChar w:fldCharType="begin"/>
        </w:r>
        <w:r w:rsidR="00516671">
          <w:rPr>
            <w:noProof/>
            <w:webHidden/>
          </w:rPr>
          <w:instrText xml:space="preserve"> PAGEREF _Toc168347524 \h </w:instrText>
        </w:r>
        <w:r w:rsidR="00516671">
          <w:rPr>
            <w:noProof/>
            <w:webHidden/>
          </w:rPr>
        </w:r>
        <w:r w:rsidR="00516671">
          <w:rPr>
            <w:noProof/>
            <w:webHidden/>
          </w:rPr>
          <w:fldChar w:fldCharType="separate"/>
        </w:r>
        <w:r w:rsidR="00516671">
          <w:rPr>
            <w:noProof/>
            <w:webHidden/>
          </w:rPr>
          <w:t>14</w:t>
        </w:r>
        <w:r w:rsidR="00516671">
          <w:rPr>
            <w:noProof/>
            <w:webHidden/>
          </w:rPr>
          <w:fldChar w:fldCharType="end"/>
        </w:r>
      </w:hyperlink>
    </w:p>
    <w:p w14:paraId="50648667" w14:textId="67DD22B0"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5" w:history="1">
        <w:r w:rsidR="00516671" w:rsidRPr="003A0584">
          <w:rPr>
            <w:rStyle w:val="Hyperlink"/>
            <w:noProof/>
            <w:lang w:val="vi"/>
          </w:rPr>
          <w:t>7.</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Account managerment (Quản lý tài khoản)</w:t>
        </w:r>
        <w:r w:rsidR="00516671">
          <w:rPr>
            <w:noProof/>
            <w:webHidden/>
          </w:rPr>
          <w:tab/>
        </w:r>
        <w:r w:rsidR="00516671">
          <w:rPr>
            <w:noProof/>
            <w:webHidden/>
          </w:rPr>
          <w:fldChar w:fldCharType="begin"/>
        </w:r>
        <w:r w:rsidR="00516671">
          <w:rPr>
            <w:noProof/>
            <w:webHidden/>
          </w:rPr>
          <w:instrText xml:space="preserve"> PAGEREF _Toc168347525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3B84EC2B" w14:textId="2DA40978"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6" w:history="1">
        <w:r w:rsidR="00516671" w:rsidRPr="003A0584">
          <w:rPr>
            <w:rStyle w:val="Hyperlink"/>
            <w:noProof/>
          </w:rPr>
          <w:t>7.1.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Tóm tắt</w:t>
        </w:r>
        <w:r w:rsidR="00516671">
          <w:rPr>
            <w:noProof/>
            <w:webHidden/>
          </w:rPr>
          <w:tab/>
        </w:r>
        <w:r w:rsidR="00516671">
          <w:rPr>
            <w:noProof/>
            <w:webHidden/>
          </w:rPr>
          <w:fldChar w:fldCharType="begin"/>
        </w:r>
        <w:r w:rsidR="00516671">
          <w:rPr>
            <w:noProof/>
            <w:webHidden/>
          </w:rPr>
          <w:instrText xml:space="preserve"> PAGEREF _Toc168347526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756503C9" w14:textId="6574C365"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7" w:history="1">
        <w:r w:rsidR="00516671" w:rsidRPr="003A0584">
          <w:rPr>
            <w:rStyle w:val="Hyperlink"/>
            <w:noProof/>
          </w:rPr>
          <w:t>7.2.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Điều kiện tiên quyết</w:t>
        </w:r>
        <w:r w:rsidR="00516671">
          <w:rPr>
            <w:noProof/>
            <w:webHidden/>
          </w:rPr>
          <w:tab/>
        </w:r>
        <w:r w:rsidR="00516671">
          <w:rPr>
            <w:noProof/>
            <w:webHidden/>
          </w:rPr>
          <w:fldChar w:fldCharType="begin"/>
        </w:r>
        <w:r w:rsidR="00516671">
          <w:rPr>
            <w:noProof/>
            <w:webHidden/>
          </w:rPr>
          <w:instrText xml:space="preserve"> PAGEREF _Toc168347527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3F4F31E0" w14:textId="4450097C"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28" w:history="1">
        <w:r w:rsidR="00516671" w:rsidRPr="003A0584">
          <w:rPr>
            <w:rStyle w:val="Hyperlink"/>
            <w:noProof/>
          </w:rPr>
          <w:t>7.3.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Dòng sự kiện</w:t>
        </w:r>
        <w:r w:rsidR="00516671">
          <w:rPr>
            <w:noProof/>
            <w:webHidden/>
          </w:rPr>
          <w:tab/>
        </w:r>
        <w:r w:rsidR="00516671">
          <w:rPr>
            <w:noProof/>
            <w:webHidden/>
          </w:rPr>
          <w:fldChar w:fldCharType="begin"/>
        </w:r>
        <w:r w:rsidR="00516671">
          <w:rPr>
            <w:noProof/>
            <w:webHidden/>
          </w:rPr>
          <w:instrText xml:space="preserve"> PAGEREF _Toc168347528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5C3941F4" w14:textId="562211FA"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29" w:history="1">
        <w:r w:rsidR="00516671" w:rsidRPr="003A0584">
          <w:rPr>
            <w:rStyle w:val="Hyperlink"/>
            <w:noProof/>
            <w:lang w:val="vi"/>
          </w:rPr>
          <w:t>7.3.1.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Dòng sự kiện chính</w:t>
        </w:r>
        <w:r w:rsidR="00516671">
          <w:rPr>
            <w:noProof/>
            <w:webHidden/>
          </w:rPr>
          <w:tab/>
        </w:r>
        <w:r w:rsidR="00516671">
          <w:rPr>
            <w:noProof/>
            <w:webHidden/>
          </w:rPr>
          <w:fldChar w:fldCharType="begin"/>
        </w:r>
        <w:r w:rsidR="00516671">
          <w:rPr>
            <w:noProof/>
            <w:webHidden/>
          </w:rPr>
          <w:instrText xml:space="preserve"> PAGEREF _Toc168347529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1BA416D8" w14:textId="2D1D1AFB"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30" w:history="1">
        <w:r w:rsidR="00516671" w:rsidRPr="003A0584">
          <w:rPr>
            <w:rStyle w:val="Hyperlink"/>
            <w:noProof/>
          </w:rPr>
          <w:t>7.3.1.1.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Edit an Account</w:t>
        </w:r>
        <w:r w:rsidR="00516671">
          <w:rPr>
            <w:noProof/>
            <w:webHidden/>
          </w:rPr>
          <w:tab/>
        </w:r>
        <w:r w:rsidR="00516671">
          <w:rPr>
            <w:noProof/>
            <w:webHidden/>
          </w:rPr>
          <w:fldChar w:fldCharType="begin"/>
        </w:r>
        <w:r w:rsidR="00516671">
          <w:rPr>
            <w:noProof/>
            <w:webHidden/>
          </w:rPr>
          <w:instrText xml:space="preserve"> PAGEREF _Toc168347530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010D10D9" w14:textId="3E61F9E6"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31" w:history="1">
        <w:r w:rsidR="00516671" w:rsidRPr="003A0584">
          <w:rPr>
            <w:rStyle w:val="Hyperlink"/>
            <w:noProof/>
          </w:rPr>
          <w:t>7.3.1.2.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Delete an Account</w:t>
        </w:r>
        <w:r w:rsidR="00516671">
          <w:rPr>
            <w:noProof/>
            <w:webHidden/>
          </w:rPr>
          <w:tab/>
        </w:r>
        <w:r w:rsidR="00516671">
          <w:rPr>
            <w:noProof/>
            <w:webHidden/>
          </w:rPr>
          <w:fldChar w:fldCharType="begin"/>
        </w:r>
        <w:r w:rsidR="00516671">
          <w:rPr>
            <w:noProof/>
            <w:webHidden/>
          </w:rPr>
          <w:instrText xml:space="preserve"> PAGEREF _Toc168347531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6D4C0708" w14:textId="30BCF4AF"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32" w:history="1">
        <w:r w:rsidR="00516671" w:rsidRPr="003A0584">
          <w:rPr>
            <w:rStyle w:val="Hyperlink"/>
            <w:noProof/>
            <w:lang w:val="vi"/>
          </w:rPr>
          <w:t>7.3.2.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Các dòng sự kiện khác</w:t>
        </w:r>
        <w:r w:rsidR="00516671">
          <w:rPr>
            <w:noProof/>
            <w:webHidden/>
          </w:rPr>
          <w:tab/>
        </w:r>
        <w:r w:rsidR="00516671">
          <w:rPr>
            <w:noProof/>
            <w:webHidden/>
          </w:rPr>
          <w:fldChar w:fldCharType="begin"/>
        </w:r>
        <w:r w:rsidR="00516671">
          <w:rPr>
            <w:noProof/>
            <w:webHidden/>
          </w:rPr>
          <w:instrText xml:space="preserve"> PAGEREF _Toc168347532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18B6B293" w14:textId="00959BA1"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3" w:history="1">
        <w:r w:rsidR="00516671" w:rsidRPr="003A0584">
          <w:rPr>
            <w:rStyle w:val="Hyperlink"/>
            <w:noProof/>
          </w:rPr>
          <w:t>7.4.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Các yêu cầu đặc biệt</w:t>
        </w:r>
        <w:r w:rsidR="00516671">
          <w:rPr>
            <w:noProof/>
            <w:webHidden/>
          </w:rPr>
          <w:tab/>
        </w:r>
        <w:r w:rsidR="00516671">
          <w:rPr>
            <w:noProof/>
            <w:webHidden/>
          </w:rPr>
          <w:fldChar w:fldCharType="begin"/>
        </w:r>
        <w:r w:rsidR="00516671">
          <w:rPr>
            <w:noProof/>
            <w:webHidden/>
          </w:rPr>
          <w:instrText xml:space="preserve"> PAGEREF _Toc168347533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33ED6960" w14:textId="1940CEE9"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4" w:history="1">
        <w:r w:rsidR="00516671" w:rsidRPr="003A0584">
          <w:rPr>
            <w:rStyle w:val="Hyperlink"/>
            <w:noProof/>
          </w:rPr>
          <w:t>7.5.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Post-Conditions</w:t>
        </w:r>
        <w:r w:rsidR="00516671">
          <w:rPr>
            <w:noProof/>
            <w:webHidden/>
          </w:rPr>
          <w:tab/>
        </w:r>
        <w:r w:rsidR="00516671">
          <w:rPr>
            <w:noProof/>
            <w:webHidden/>
          </w:rPr>
          <w:fldChar w:fldCharType="begin"/>
        </w:r>
        <w:r w:rsidR="00516671">
          <w:rPr>
            <w:noProof/>
            <w:webHidden/>
          </w:rPr>
          <w:instrText xml:space="preserve"> PAGEREF _Toc168347534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35F055A7" w14:textId="62BEF6F0"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5" w:history="1">
        <w:r w:rsidR="00516671" w:rsidRPr="003A0584">
          <w:rPr>
            <w:rStyle w:val="Hyperlink"/>
            <w:noProof/>
          </w:rPr>
          <w:t>7.6.</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Điểm mở rộng</w:t>
        </w:r>
        <w:r w:rsidR="00516671">
          <w:rPr>
            <w:noProof/>
            <w:webHidden/>
          </w:rPr>
          <w:tab/>
        </w:r>
        <w:r w:rsidR="00516671">
          <w:rPr>
            <w:noProof/>
            <w:webHidden/>
          </w:rPr>
          <w:fldChar w:fldCharType="begin"/>
        </w:r>
        <w:r w:rsidR="00516671">
          <w:rPr>
            <w:noProof/>
            <w:webHidden/>
          </w:rPr>
          <w:instrText xml:space="preserve"> PAGEREF _Toc168347535 \h </w:instrText>
        </w:r>
        <w:r w:rsidR="00516671">
          <w:rPr>
            <w:noProof/>
            <w:webHidden/>
          </w:rPr>
        </w:r>
        <w:r w:rsidR="00516671">
          <w:rPr>
            <w:noProof/>
            <w:webHidden/>
          </w:rPr>
          <w:fldChar w:fldCharType="separate"/>
        </w:r>
        <w:r w:rsidR="00516671">
          <w:rPr>
            <w:noProof/>
            <w:webHidden/>
          </w:rPr>
          <w:t>15</w:t>
        </w:r>
        <w:r w:rsidR="00516671">
          <w:rPr>
            <w:noProof/>
            <w:webHidden/>
          </w:rPr>
          <w:fldChar w:fldCharType="end"/>
        </w:r>
      </w:hyperlink>
    </w:p>
    <w:p w14:paraId="6012AFF9" w14:textId="1AB9EED1"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6" w:history="1">
        <w:r w:rsidR="00516671" w:rsidRPr="003A0584">
          <w:rPr>
            <w:rStyle w:val="Hyperlink"/>
            <w:noProof/>
            <w:lang w:val="vi"/>
          </w:rPr>
          <w:t>8.</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Revenue statistics (Thống kê doanh thu)</w:t>
        </w:r>
        <w:r w:rsidR="00516671">
          <w:rPr>
            <w:noProof/>
            <w:webHidden/>
          </w:rPr>
          <w:tab/>
        </w:r>
        <w:r w:rsidR="00516671">
          <w:rPr>
            <w:noProof/>
            <w:webHidden/>
          </w:rPr>
          <w:fldChar w:fldCharType="begin"/>
        </w:r>
        <w:r w:rsidR="00516671">
          <w:rPr>
            <w:noProof/>
            <w:webHidden/>
          </w:rPr>
          <w:instrText xml:space="preserve"> PAGEREF _Toc168347536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47F5C829" w14:textId="68DF0AE2"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7" w:history="1">
        <w:r w:rsidR="00516671" w:rsidRPr="003A0584">
          <w:rPr>
            <w:rStyle w:val="Hyperlink"/>
            <w:noProof/>
          </w:rPr>
          <w:t>8.1.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Tóm tắt</w:t>
        </w:r>
        <w:r w:rsidR="00516671">
          <w:rPr>
            <w:noProof/>
            <w:webHidden/>
          </w:rPr>
          <w:tab/>
        </w:r>
        <w:r w:rsidR="00516671">
          <w:rPr>
            <w:noProof/>
            <w:webHidden/>
          </w:rPr>
          <w:fldChar w:fldCharType="begin"/>
        </w:r>
        <w:r w:rsidR="00516671">
          <w:rPr>
            <w:noProof/>
            <w:webHidden/>
          </w:rPr>
          <w:instrText xml:space="preserve"> PAGEREF _Toc168347537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3B0CAB88" w14:textId="34D88EC2"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8" w:history="1">
        <w:r w:rsidR="00516671" w:rsidRPr="003A0584">
          <w:rPr>
            <w:rStyle w:val="Hyperlink"/>
            <w:noProof/>
          </w:rPr>
          <w:t>8.2.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Điều kiện tiên quyết</w:t>
        </w:r>
        <w:r w:rsidR="00516671">
          <w:rPr>
            <w:noProof/>
            <w:webHidden/>
          </w:rPr>
          <w:tab/>
        </w:r>
        <w:r w:rsidR="00516671">
          <w:rPr>
            <w:noProof/>
            <w:webHidden/>
          </w:rPr>
          <w:fldChar w:fldCharType="begin"/>
        </w:r>
        <w:r w:rsidR="00516671">
          <w:rPr>
            <w:noProof/>
            <w:webHidden/>
          </w:rPr>
          <w:instrText xml:space="preserve"> PAGEREF _Toc168347538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701D43B0" w14:textId="362317C8"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39" w:history="1">
        <w:r w:rsidR="00516671" w:rsidRPr="003A0584">
          <w:rPr>
            <w:rStyle w:val="Hyperlink"/>
            <w:noProof/>
          </w:rPr>
          <w:t>8.3.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Dòng sự kiện</w:t>
        </w:r>
        <w:r w:rsidR="00516671">
          <w:rPr>
            <w:noProof/>
            <w:webHidden/>
          </w:rPr>
          <w:tab/>
        </w:r>
        <w:r w:rsidR="00516671">
          <w:rPr>
            <w:noProof/>
            <w:webHidden/>
          </w:rPr>
          <w:fldChar w:fldCharType="begin"/>
        </w:r>
        <w:r w:rsidR="00516671">
          <w:rPr>
            <w:noProof/>
            <w:webHidden/>
          </w:rPr>
          <w:instrText xml:space="preserve"> PAGEREF _Toc168347539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2DBABB7D" w14:textId="4744F8FA"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40" w:history="1">
        <w:r w:rsidR="00516671" w:rsidRPr="003A0584">
          <w:rPr>
            <w:rStyle w:val="Hyperlink"/>
            <w:noProof/>
            <w:lang w:val="vi"/>
          </w:rPr>
          <w:t>8.3.1.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Dòng sự kiện chính</w:t>
        </w:r>
        <w:r w:rsidR="00516671">
          <w:rPr>
            <w:noProof/>
            <w:webHidden/>
          </w:rPr>
          <w:tab/>
        </w:r>
        <w:r w:rsidR="00516671">
          <w:rPr>
            <w:noProof/>
            <w:webHidden/>
          </w:rPr>
          <w:fldChar w:fldCharType="begin"/>
        </w:r>
        <w:r w:rsidR="00516671">
          <w:rPr>
            <w:noProof/>
            <w:webHidden/>
          </w:rPr>
          <w:instrText xml:space="preserve"> PAGEREF _Toc168347540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6FB76A52" w14:textId="5DE38DBB" w:rsidR="00516671" w:rsidRDefault="00000000">
      <w:pPr>
        <w:pStyle w:val="TOC5"/>
        <w:tabs>
          <w:tab w:val="left" w:pos="2214"/>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41" w:history="1">
        <w:r w:rsidR="00516671" w:rsidRPr="003A0584">
          <w:rPr>
            <w:rStyle w:val="Hyperlink"/>
            <w:noProof/>
          </w:rPr>
          <w:t>8.3.1.1.</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rPr>
          <w:t>Revenue statistics over time</w:t>
        </w:r>
        <w:r w:rsidR="00516671">
          <w:rPr>
            <w:noProof/>
            <w:webHidden/>
          </w:rPr>
          <w:tab/>
        </w:r>
        <w:r w:rsidR="00516671">
          <w:rPr>
            <w:noProof/>
            <w:webHidden/>
          </w:rPr>
          <w:fldChar w:fldCharType="begin"/>
        </w:r>
        <w:r w:rsidR="00516671">
          <w:rPr>
            <w:noProof/>
            <w:webHidden/>
          </w:rPr>
          <w:instrText xml:space="preserve"> PAGEREF _Toc168347541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6A76C9AB" w14:textId="2A8FED4D" w:rsidR="00516671" w:rsidRDefault="00000000">
      <w:pPr>
        <w:pStyle w:val="TOC4"/>
        <w:tabs>
          <w:tab w:val="left" w:pos="1766"/>
          <w:tab w:val="right" w:leader="dot" w:pos="9595"/>
        </w:tabs>
        <w:rPr>
          <w:rFonts w:asciiTheme="minorHAnsi" w:eastAsiaTheme="minorEastAsia" w:hAnsiTheme="minorHAnsi" w:cstheme="minorBidi"/>
          <w:i w:val="0"/>
          <w:noProof/>
          <w:kern w:val="2"/>
          <w:sz w:val="24"/>
          <w:szCs w:val="24"/>
          <w:lang w:val="en-US"/>
          <w14:ligatures w14:val="standardContextual"/>
        </w:rPr>
      </w:pPr>
      <w:hyperlink w:anchor="_Toc168347542" w:history="1">
        <w:r w:rsidR="00516671" w:rsidRPr="003A0584">
          <w:rPr>
            <w:rStyle w:val="Hyperlink"/>
            <w:noProof/>
            <w:lang w:val="vi"/>
          </w:rPr>
          <w:t>8.3.2.</w:t>
        </w:r>
        <w:r w:rsidR="00516671">
          <w:rPr>
            <w:rFonts w:asciiTheme="minorHAnsi" w:eastAsiaTheme="minorEastAsia" w:hAnsiTheme="minorHAnsi" w:cstheme="minorBidi"/>
            <w:i w:val="0"/>
            <w:noProof/>
            <w:kern w:val="2"/>
            <w:sz w:val="24"/>
            <w:szCs w:val="24"/>
            <w:lang w:val="en-US"/>
            <w14:ligatures w14:val="standardContextual"/>
          </w:rPr>
          <w:tab/>
        </w:r>
        <w:r w:rsidR="00516671" w:rsidRPr="003A0584">
          <w:rPr>
            <w:rStyle w:val="Hyperlink"/>
            <w:noProof/>
            <w:lang w:val="vi"/>
          </w:rPr>
          <w:t>Các dòng sự kiện khác</w:t>
        </w:r>
        <w:r w:rsidR="00516671">
          <w:rPr>
            <w:noProof/>
            <w:webHidden/>
          </w:rPr>
          <w:tab/>
        </w:r>
        <w:r w:rsidR="00516671">
          <w:rPr>
            <w:noProof/>
            <w:webHidden/>
          </w:rPr>
          <w:fldChar w:fldCharType="begin"/>
        </w:r>
        <w:r w:rsidR="00516671">
          <w:rPr>
            <w:noProof/>
            <w:webHidden/>
          </w:rPr>
          <w:instrText xml:space="preserve"> PAGEREF _Toc168347542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6A2384F4" w14:textId="6A524AE5"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3" w:history="1">
        <w:r w:rsidR="00516671" w:rsidRPr="003A0584">
          <w:rPr>
            <w:rStyle w:val="Hyperlink"/>
            <w:noProof/>
          </w:rPr>
          <w:t>8.4.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Các yêu cầu đặc biệt</w:t>
        </w:r>
        <w:r w:rsidR="00516671">
          <w:rPr>
            <w:noProof/>
            <w:webHidden/>
          </w:rPr>
          <w:tab/>
        </w:r>
        <w:r w:rsidR="00516671">
          <w:rPr>
            <w:noProof/>
            <w:webHidden/>
          </w:rPr>
          <w:fldChar w:fldCharType="begin"/>
        </w:r>
        <w:r w:rsidR="00516671">
          <w:rPr>
            <w:noProof/>
            <w:webHidden/>
          </w:rPr>
          <w:instrText xml:space="preserve"> PAGEREF _Toc168347543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6FB06AB1" w14:textId="4BDC33A9"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4" w:history="1">
        <w:r w:rsidR="00516671" w:rsidRPr="003A0584">
          <w:rPr>
            <w:rStyle w:val="Hyperlink"/>
            <w:noProof/>
          </w:rPr>
          <w:t>8.5.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Post-Conditions</w:t>
        </w:r>
        <w:r w:rsidR="00516671">
          <w:rPr>
            <w:noProof/>
            <w:webHidden/>
          </w:rPr>
          <w:tab/>
        </w:r>
        <w:r w:rsidR="00516671">
          <w:rPr>
            <w:noProof/>
            <w:webHidden/>
          </w:rPr>
          <w:fldChar w:fldCharType="begin"/>
        </w:r>
        <w:r w:rsidR="00516671">
          <w:rPr>
            <w:noProof/>
            <w:webHidden/>
          </w:rPr>
          <w:instrText xml:space="preserve"> PAGEREF _Toc168347544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5DF9F146" w14:textId="4DDE21C5"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5" w:history="1">
        <w:r w:rsidR="00516671" w:rsidRPr="003A0584">
          <w:rPr>
            <w:rStyle w:val="Hyperlink"/>
            <w:noProof/>
          </w:rPr>
          <w:t>8.6.</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Điểm mở rộng</w:t>
        </w:r>
        <w:r w:rsidR="00516671">
          <w:rPr>
            <w:noProof/>
            <w:webHidden/>
          </w:rPr>
          <w:tab/>
        </w:r>
        <w:r w:rsidR="00516671">
          <w:rPr>
            <w:noProof/>
            <w:webHidden/>
          </w:rPr>
          <w:fldChar w:fldCharType="begin"/>
        </w:r>
        <w:r w:rsidR="00516671">
          <w:rPr>
            <w:noProof/>
            <w:webHidden/>
          </w:rPr>
          <w:instrText xml:space="preserve"> PAGEREF _Toc168347545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58A9F6B3" w14:textId="1892DA64" w:rsidR="00516671"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546" w:history="1">
        <w:r w:rsidR="00516671" w:rsidRPr="003A0584">
          <w:rPr>
            <w:rStyle w:val="Hyperlink"/>
            <w:noProof/>
          </w:rPr>
          <w:t>IV.</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Mô hình Sequence</w:t>
        </w:r>
        <w:r w:rsidR="00516671">
          <w:rPr>
            <w:noProof/>
            <w:webHidden/>
          </w:rPr>
          <w:tab/>
        </w:r>
        <w:r w:rsidR="00516671">
          <w:rPr>
            <w:noProof/>
            <w:webHidden/>
          </w:rPr>
          <w:fldChar w:fldCharType="begin"/>
        </w:r>
        <w:r w:rsidR="00516671">
          <w:rPr>
            <w:noProof/>
            <w:webHidden/>
          </w:rPr>
          <w:instrText xml:space="preserve"> PAGEREF _Toc168347546 \h </w:instrText>
        </w:r>
        <w:r w:rsidR="00516671">
          <w:rPr>
            <w:noProof/>
            <w:webHidden/>
          </w:rPr>
        </w:r>
        <w:r w:rsidR="00516671">
          <w:rPr>
            <w:noProof/>
            <w:webHidden/>
          </w:rPr>
          <w:fldChar w:fldCharType="separate"/>
        </w:r>
        <w:r w:rsidR="00516671">
          <w:rPr>
            <w:noProof/>
            <w:webHidden/>
          </w:rPr>
          <w:t>16</w:t>
        </w:r>
        <w:r w:rsidR="00516671">
          <w:rPr>
            <w:noProof/>
            <w:webHidden/>
          </w:rPr>
          <w:fldChar w:fldCharType="end"/>
        </w:r>
      </w:hyperlink>
    </w:p>
    <w:p w14:paraId="0B6A1CED" w14:textId="4E0D6FE0"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7" w:history="1">
        <w:r w:rsidR="00516671" w:rsidRPr="003A0584">
          <w:rPr>
            <w:rStyle w:val="Hyperlink"/>
            <w:rFonts w:eastAsia="Arial" w:cs="Arial"/>
            <w:bCs/>
            <w:noProof/>
            <w:lang w:val="vi"/>
          </w:rPr>
          <w:t>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Import goods (Nhập hàng)</w:t>
        </w:r>
        <w:r w:rsidR="00516671">
          <w:rPr>
            <w:noProof/>
            <w:webHidden/>
          </w:rPr>
          <w:tab/>
        </w:r>
        <w:r w:rsidR="00516671">
          <w:rPr>
            <w:noProof/>
            <w:webHidden/>
          </w:rPr>
          <w:fldChar w:fldCharType="begin"/>
        </w:r>
        <w:r w:rsidR="00516671">
          <w:rPr>
            <w:noProof/>
            <w:webHidden/>
          </w:rPr>
          <w:instrText xml:space="preserve"> PAGEREF _Toc168347547 \h </w:instrText>
        </w:r>
        <w:r w:rsidR="00516671">
          <w:rPr>
            <w:noProof/>
            <w:webHidden/>
          </w:rPr>
        </w:r>
        <w:r w:rsidR="00516671">
          <w:rPr>
            <w:noProof/>
            <w:webHidden/>
          </w:rPr>
          <w:fldChar w:fldCharType="separate"/>
        </w:r>
        <w:r w:rsidR="00516671">
          <w:rPr>
            <w:noProof/>
            <w:webHidden/>
          </w:rPr>
          <w:t>18</w:t>
        </w:r>
        <w:r w:rsidR="00516671">
          <w:rPr>
            <w:noProof/>
            <w:webHidden/>
          </w:rPr>
          <w:fldChar w:fldCharType="end"/>
        </w:r>
      </w:hyperlink>
    </w:p>
    <w:p w14:paraId="00E47928" w14:textId="6B81C928"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8" w:history="1">
        <w:r w:rsidR="00516671" w:rsidRPr="003A0584">
          <w:rPr>
            <w:rStyle w:val="Hyperlink"/>
            <w:noProof/>
            <w:lang w:val="vi"/>
          </w:rPr>
          <w:t>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Create order (Tạo đơn hàng)</w:t>
        </w:r>
        <w:r w:rsidR="00516671">
          <w:rPr>
            <w:noProof/>
            <w:webHidden/>
          </w:rPr>
          <w:tab/>
        </w:r>
        <w:r w:rsidR="00516671">
          <w:rPr>
            <w:noProof/>
            <w:webHidden/>
          </w:rPr>
          <w:fldChar w:fldCharType="begin"/>
        </w:r>
        <w:r w:rsidR="00516671">
          <w:rPr>
            <w:noProof/>
            <w:webHidden/>
          </w:rPr>
          <w:instrText xml:space="preserve"> PAGEREF _Toc168347548 \h </w:instrText>
        </w:r>
        <w:r w:rsidR="00516671">
          <w:rPr>
            <w:noProof/>
            <w:webHidden/>
          </w:rPr>
        </w:r>
        <w:r w:rsidR="00516671">
          <w:rPr>
            <w:noProof/>
            <w:webHidden/>
          </w:rPr>
          <w:fldChar w:fldCharType="separate"/>
        </w:r>
        <w:r w:rsidR="00516671">
          <w:rPr>
            <w:noProof/>
            <w:webHidden/>
          </w:rPr>
          <w:t>19</w:t>
        </w:r>
        <w:r w:rsidR="00516671">
          <w:rPr>
            <w:noProof/>
            <w:webHidden/>
          </w:rPr>
          <w:fldChar w:fldCharType="end"/>
        </w:r>
      </w:hyperlink>
    </w:p>
    <w:p w14:paraId="5808AAD4" w14:textId="21ACC2B7"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49" w:history="1">
        <w:r w:rsidR="00516671" w:rsidRPr="003A0584">
          <w:rPr>
            <w:rStyle w:val="Hyperlink"/>
            <w:noProof/>
            <w:lang w:val="vi"/>
          </w:rPr>
          <w:t>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Create account (Tạo tài khoản)</w:t>
        </w:r>
        <w:r w:rsidR="00516671">
          <w:rPr>
            <w:noProof/>
            <w:webHidden/>
          </w:rPr>
          <w:tab/>
        </w:r>
        <w:r w:rsidR="00516671">
          <w:rPr>
            <w:noProof/>
            <w:webHidden/>
          </w:rPr>
          <w:fldChar w:fldCharType="begin"/>
        </w:r>
        <w:r w:rsidR="00516671">
          <w:rPr>
            <w:noProof/>
            <w:webHidden/>
          </w:rPr>
          <w:instrText xml:space="preserve"> PAGEREF _Toc168347549 \h </w:instrText>
        </w:r>
        <w:r w:rsidR="00516671">
          <w:rPr>
            <w:noProof/>
            <w:webHidden/>
          </w:rPr>
        </w:r>
        <w:r w:rsidR="00516671">
          <w:rPr>
            <w:noProof/>
            <w:webHidden/>
          </w:rPr>
          <w:fldChar w:fldCharType="separate"/>
        </w:r>
        <w:r w:rsidR="00516671">
          <w:rPr>
            <w:noProof/>
            <w:webHidden/>
          </w:rPr>
          <w:t>20</w:t>
        </w:r>
        <w:r w:rsidR="00516671">
          <w:rPr>
            <w:noProof/>
            <w:webHidden/>
          </w:rPr>
          <w:fldChar w:fldCharType="end"/>
        </w:r>
      </w:hyperlink>
    </w:p>
    <w:p w14:paraId="5F8E62CD" w14:textId="0C289534"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0" w:history="1">
        <w:r w:rsidR="00516671" w:rsidRPr="003A0584">
          <w:rPr>
            <w:rStyle w:val="Hyperlink"/>
            <w:noProof/>
            <w:lang w:val="vi"/>
          </w:rPr>
          <w:t>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Order management(Quản lý đơn hàng)</w:t>
        </w:r>
        <w:r w:rsidR="00516671">
          <w:rPr>
            <w:noProof/>
            <w:webHidden/>
          </w:rPr>
          <w:tab/>
        </w:r>
        <w:r w:rsidR="00516671">
          <w:rPr>
            <w:noProof/>
            <w:webHidden/>
          </w:rPr>
          <w:fldChar w:fldCharType="begin"/>
        </w:r>
        <w:r w:rsidR="00516671">
          <w:rPr>
            <w:noProof/>
            <w:webHidden/>
          </w:rPr>
          <w:instrText xml:space="preserve"> PAGEREF _Toc168347550 \h </w:instrText>
        </w:r>
        <w:r w:rsidR="00516671">
          <w:rPr>
            <w:noProof/>
            <w:webHidden/>
          </w:rPr>
        </w:r>
        <w:r w:rsidR="00516671">
          <w:rPr>
            <w:noProof/>
            <w:webHidden/>
          </w:rPr>
          <w:fldChar w:fldCharType="separate"/>
        </w:r>
        <w:r w:rsidR="00516671">
          <w:rPr>
            <w:noProof/>
            <w:webHidden/>
          </w:rPr>
          <w:t>20</w:t>
        </w:r>
        <w:r w:rsidR="00516671">
          <w:rPr>
            <w:noProof/>
            <w:webHidden/>
          </w:rPr>
          <w:fldChar w:fldCharType="end"/>
        </w:r>
      </w:hyperlink>
    </w:p>
    <w:p w14:paraId="74714B54" w14:textId="0694435C" w:rsidR="00516671"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551" w:history="1">
        <w:r w:rsidR="00516671" w:rsidRPr="003A0584">
          <w:rPr>
            <w:rStyle w:val="Hyperlink"/>
            <w:noProof/>
          </w:rPr>
          <w:t>V.</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Kiến trúc hệ thống</w:t>
        </w:r>
        <w:r w:rsidR="00516671">
          <w:rPr>
            <w:noProof/>
            <w:webHidden/>
          </w:rPr>
          <w:tab/>
        </w:r>
        <w:r w:rsidR="00516671">
          <w:rPr>
            <w:noProof/>
            <w:webHidden/>
          </w:rPr>
          <w:fldChar w:fldCharType="begin"/>
        </w:r>
        <w:r w:rsidR="00516671">
          <w:rPr>
            <w:noProof/>
            <w:webHidden/>
          </w:rPr>
          <w:instrText xml:space="preserve"> PAGEREF _Toc168347551 \h </w:instrText>
        </w:r>
        <w:r w:rsidR="00516671">
          <w:rPr>
            <w:noProof/>
            <w:webHidden/>
          </w:rPr>
        </w:r>
        <w:r w:rsidR="00516671">
          <w:rPr>
            <w:noProof/>
            <w:webHidden/>
          </w:rPr>
          <w:fldChar w:fldCharType="separate"/>
        </w:r>
        <w:r w:rsidR="00516671">
          <w:rPr>
            <w:noProof/>
            <w:webHidden/>
          </w:rPr>
          <w:t>21</w:t>
        </w:r>
        <w:r w:rsidR="00516671">
          <w:rPr>
            <w:noProof/>
            <w:webHidden/>
          </w:rPr>
          <w:fldChar w:fldCharType="end"/>
        </w:r>
      </w:hyperlink>
    </w:p>
    <w:p w14:paraId="3963D532" w14:textId="5C60C3C6"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2" w:history="1">
        <w:r w:rsidR="00516671" w:rsidRPr="003A0584">
          <w:rPr>
            <w:rStyle w:val="Hyperlink"/>
            <w:noProof/>
            <w:lang w:val="vi"/>
          </w:rPr>
          <w:t>1.1.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 xml:space="preserve">Tầng </w:t>
        </w:r>
        <w:r w:rsidR="00516671" w:rsidRPr="003A0584">
          <w:rPr>
            <w:rStyle w:val="Hyperlink"/>
            <w:noProof/>
          </w:rPr>
          <w:t>Presentation</w:t>
        </w:r>
        <w:r w:rsidR="00516671" w:rsidRPr="003A0584">
          <w:rPr>
            <w:rStyle w:val="Hyperlink"/>
            <w:noProof/>
            <w:lang w:val="vi"/>
          </w:rPr>
          <w:t xml:space="preserve"> (Tầng trình bày):</w:t>
        </w:r>
        <w:r w:rsidR="00516671">
          <w:rPr>
            <w:noProof/>
            <w:webHidden/>
          </w:rPr>
          <w:tab/>
        </w:r>
        <w:r w:rsidR="00516671">
          <w:rPr>
            <w:noProof/>
            <w:webHidden/>
          </w:rPr>
          <w:fldChar w:fldCharType="begin"/>
        </w:r>
        <w:r w:rsidR="00516671">
          <w:rPr>
            <w:noProof/>
            <w:webHidden/>
          </w:rPr>
          <w:instrText xml:space="preserve"> PAGEREF _Toc168347552 \h </w:instrText>
        </w:r>
        <w:r w:rsidR="00516671">
          <w:rPr>
            <w:noProof/>
            <w:webHidden/>
          </w:rPr>
        </w:r>
        <w:r w:rsidR="00516671">
          <w:rPr>
            <w:noProof/>
            <w:webHidden/>
          </w:rPr>
          <w:fldChar w:fldCharType="separate"/>
        </w:r>
        <w:r w:rsidR="00516671">
          <w:rPr>
            <w:noProof/>
            <w:webHidden/>
          </w:rPr>
          <w:t>21</w:t>
        </w:r>
        <w:r w:rsidR="00516671">
          <w:rPr>
            <w:noProof/>
            <w:webHidden/>
          </w:rPr>
          <w:fldChar w:fldCharType="end"/>
        </w:r>
      </w:hyperlink>
    </w:p>
    <w:p w14:paraId="45F6A66C" w14:textId="7CB0031B"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3" w:history="1">
        <w:r w:rsidR="00516671" w:rsidRPr="003A0584">
          <w:rPr>
            <w:rStyle w:val="Hyperlink"/>
            <w:noProof/>
            <w:lang w:val="vi"/>
          </w:rPr>
          <w:t>1.2.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Tầng Business Logic (Tầng xử lý nghiệp vụ)s:</w:t>
        </w:r>
        <w:r w:rsidR="00516671">
          <w:rPr>
            <w:noProof/>
            <w:webHidden/>
          </w:rPr>
          <w:tab/>
        </w:r>
        <w:r w:rsidR="00516671">
          <w:rPr>
            <w:noProof/>
            <w:webHidden/>
          </w:rPr>
          <w:fldChar w:fldCharType="begin"/>
        </w:r>
        <w:r w:rsidR="00516671">
          <w:rPr>
            <w:noProof/>
            <w:webHidden/>
          </w:rPr>
          <w:instrText xml:space="preserve"> PAGEREF _Toc168347553 \h </w:instrText>
        </w:r>
        <w:r w:rsidR="00516671">
          <w:rPr>
            <w:noProof/>
            <w:webHidden/>
          </w:rPr>
        </w:r>
        <w:r w:rsidR="00516671">
          <w:rPr>
            <w:noProof/>
            <w:webHidden/>
          </w:rPr>
          <w:fldChar w:fldCharType="separate"/>
        </w:r>
        <w:r w:rsidR="00516671">
          <w:rPr>
            <w:noProof/>
            <w:webHidden/>
          </w:rPr>
          <w:t>21</w:t>
        </w:r>
        <w:r w:rsidR="00516671">
          <w:rPr>
            <w:noProof/>
            <w:webHidden/>
          </w:rPr>
          <w:fldChar w:fldCharType="end"/>
        </w:r>
      </w:hyperlink>
    </w:p>
    <w:p w14:paraId="225B4D1C" w14:textId="29C7D500"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4" w:history="1">
        <w:r w:rsidR="00516671" w:rsidRPr="003A0584">
          <w:rPr>
            <w:rStyle w:val="Hyperlink"/>
            <w:noProof/>
            <w:lang w:val="vi"/>
          </w:rPr>
          <w:t>1.3.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vi"/>
          </w:rPr>
          <w:t>Tầng Data Access (Tầng truy cập dữ liệu):</w:t>
        </w:r>
        <w:r w:rsidR="00516671">
          <w:rPr>
            <w:noProof/>
            <w:webHidden/>
          </w:rPr>
          <w:tab/>
        </w:r>
        <w:r w:rsidR="00516671">
          <w:rPr>
            <w:noProof/>
            <w:webHidden/>
          </w:rPr>
          <w:fldChar w:fldCharType="begin"/>
        </w:r>
        <w:r w:rsidR="00516671">
          <w:rPr>
            <w:noProof/>
            <w:webHidden/>
          </w:rPr>
          <w:instrText xml:space="preserve"> PAGEREF _Toc168347554 \h </w:instrText>
        </w:r>
        <w:r w:rsidR="00516671">
          <w:rPr>
            <w:noProof/>
            <w:webHidden/>
          </w:rPr>
        </w:r>
        <w:r w:rsidR="00516671">
          <w:rPr>
            <w:noProof/>
            <w:webHidden/>
          </w:rPr>
          <w:fldChar w:fldCharType="separate"/>
        </w:r>
        <w:r w:rsidR="00516671">
          <w:rPr>
            <w:noProof/>
            <w:webHidden/>
          </w:rPr>
          <w:t>21</w:t>
        </w:r>
        <w:r w:rsidR="00516671">
          <w:rPr>
            <w:noProof/>
            <w:webHidden/>
          </w:rPr>
          <w:fldChar w:fldCharType="end"/>
        </w:r>
      </w:hyperlink>
    </w:p>
    <w:p w14:paraId="23A9F6C7" w14:textId="3B657873" w:rsidR="00516671" w:rsidRDefault="00000000">
      <w:pPr>
        <w:pStyle w:val="TOC1"/>
        <w:tabs>
          <w:tab w:val="left" w:pos="851"/>
        </w:tabs>
        <w:rPr>
          <w:rFonts w:asciiTheme="minorHAnsi" w:eastAsiaTheme="minorEastAsia" w:hAnsiTheme="minorHAnsi" w:cstheme="minorBidi"/>
          <w:b w:val="0"/>
          <w:noProof/>
          <w:kern w:val="2"/>
          <w:sz w:val="24"/>
          <w:szCs w:val="24"/>
          <w:lang w:val="en-US"/>
          <w14:ligatures w14:val="standardContextual"/>
        </w:rPr>
      </w:pPr>
      <w:hyperlink w:anchor="_Toc168347555" w:history="1">
        <w:r w:rsidR="00516671" w:rsidRPr="003A0584">
          <w:rPr>
            <w:rStyle w:val="Hyperlink"/>
            <w:noProof/>
          </w:rPr>
          <w:t>VI.</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Đặc tả bổ sung</w:t>
        </w:r>
        <w:r w:rsidR="00516671">
          <w:rPr>
            <w:noProof/>
            <w:webHidden/>
          </w:rPr>
          <w:tab/>
        </w:r>
        <w:r w:rsidR="00516671">
          <w:rPr>
            <w:noProof/>
            <w:webHidden/>
          </w:rPr>
          <w:fldChar w:fldCharType="begin"/>
        </w:r>
        <w:r w:rsidR="00516671">
          <w:rPr>
            <w:noProof/>
            <w:webHidden/>
          </w:rPr>
          <w:instrText xml:space="preserve"> PAGEREF _Toc168347555 \h </w:instrText>
        </w:r>
        <w:r w:rsidR="00516671">
          <w:rPr>
            <w:noProof/>
            <w:webHidden/>
          </w:rPr>
        </w:r>
        <w:r w:rsidR="00516671">
          <w:rPr>
            <w:noProof/>
            <w:webHidden/>
          </w:rPr>
          <w:fldChar w:fldCharType="separate"/>
        </w:r>
        <w:r w:rsidR="00516671">
          <w:rPr>
            <w:noProof/>
            <w:webHidden/>
          </w:rPr>
          <w:t>21</w:t>
        </w:r>
        <w:r w:rsidR="00516671">
          <w:rPr>
            <w:noProof/>
            <w:webHidden/>
          </w:rPr>
          <w:fldChar w:fldCharType="end"/>
        </w:r>
      </w:hyperlink>
    </w:p>
    <w:p w14:paraId="4A6CEE55" w14:textId="11597BCA"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6" w:history="1">
        <w:r w:rsidR="00516671" w:rsidRPr="003A0584">
          <w:rPr>
            <w:rStyle w:val="Hyperlink"/>
            <w:noProof/>
          </w:rPr>
          <w:t>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Tính dễ</w:t>
        </w:r>
        <w:r w:rsidR="00516671" w:rsidRPr="003A0584">
          <w:rPr>
            <w:rStyle w:val="Hyperlink"/>
            <w:noProof/>
            <w:lang w:val="en-US"/>
          </w:rPr>
          <w:t xml:space="preserve"> dùng</w:t>
        </w:r>
        <w:r w:rsidR="00516671">
          <w:rPr>
            <w:noProof/>
            <w:webHidden/>
          </w:rPr>
          <w:tab/>
        </w:r>
        <w:r w:rsidR="00516671">
          <w:rPr>
            <w:noProof/>
            <w:webHidden/>
          </w:rPr>
          <w:fldChar w:fldCharType="begin"/>
        </w:r>
        <w:r w:rsidR="00516671">
          <w:rPr>
            <w:noProof/>
            <w:webHidden/>
          </w:rPr>
          <w:instrText xml:space="preserve"> PAGEREF _Toc168347556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50001C01" w14:textId="293F7617"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7" w:history="1">
        <w:r w:rsidR="00516671" w:rsidRPr="003A0584">
          <w:rPr>
            <w:rStyle w:val="Hyperlink"/>
            <w:noProof/>
          </w:rPr>
          <w:t>3.</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Tính ổn định</w:t>
        </w:r>
        <w:r w:rsidR="00516671">
          <w:rPr>
            <w:noProof/>
            <w:webHidden/>
          </w:rPr>
          <w:tab/>
        </w:r>
        <w:r w:rsidR="00516671">
          <w:rPr>
            <w:noProof/>
            <w:webHidden/>
          </w:rPr>
          <w:fldChar w:fldCharType="begin"/>
        </w:r>
        <w:r w:rsidR="00516671">
          <w:rPr>
            <w:noProof/>
            <w:webHidden/>
          </w:rPr>
          <w:instrText xml:space="preserve"> PAGEREF _Toc168347557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2F3F2622" w14:textId="258E674A"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8" w:history="1">
        <w:r w:rsidR="00516671" w:rsidRPr="003A0584">
          <w:rPr>
            <w:rStyle w:val="Hyperlink"/>
            <w:noProof/>
          </w:rPr>
          <w:t>4.</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Hiệu suất</w:t>
        </w:r>
        <w:r w:rsidR="00516671">
          <w:rPr>
            <w:noProof/>
            <w:webHidden/>
          </w:rPr>
          <w:tab/>
        </w:r>
        <w:r w:rsidR="00516671">
          <w:rPr>
            <w:noProof/>
            <w:webHidden/>
          </w:rPr>
          <w:fldChar w:fldCharType="begin"/>
        </w:r>
        <w:r w:rsidR="00516671">
          <w:rPr>
            <w:noProof/>
            <w:webHidden/>
          </w:rPr>
          <w:instrText xml:space="preserve"> PAGEREF _Toc168347558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24A6C30A" w14:textId="2A281146"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59" w:history="1">
        <w:r w:rsidR="00516671" w:rsidRPr="003A0584">
          <w:rPr>
            <w:rStyle w:val="Hyperlink"/>
            <w:noProof/>
          </w:rPr>
          <w:t>5.</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Sự hỗ trợ</w:t>
        </w:r>
        <w:r w:rsidR="00516671">
          <w:rPr>
            <w:noProof/>
            <w:webHidden/>
          </w:rPr>
          <w:tab/>
        </w:r>
        <w:r w:rsidR="00516671">
          <w:rPr>
            <w:noProof/>
            <w:webHidden/>
          </w:rPr>
          <w:fldChar w:fldCharType="begin"/>
        </w:r>
        <w:r w:rsidR="00516671">
          <w:rPr>
            <w:noProof/>
            <w:webHidden/>
          </w:rPr>
          <w:instrText xml:space="preserve"> PAGEREF _Toc168347559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2C95248F" w14:textId="2EE894A9"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0" w:history="1">
        <w:r w:rsidR="00516671" w:rsidRPr="003A0584">
          <w:rPr>
            <w:rStyle w:val="Hyperlink"/>
            <w:noProof/>
          </w:rPr>
          <w:t>6.</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Tính bảo mật</w:t>
        </w:r>
        <w:r w:rsidR="00516671">
          <w:rPr>
            <w:noProof/>
            <w:webHidden/>
          </w:rPr>
          <w:tab/>
        </w:r>
        <w:r w:rsidR="00516671">
          <w:rPr>
            <w:noProof/>
            <w:webHidden/>
          </w:rPr>
          <w:fldChar w:fldCharType="begin"/>
        </w:r>
        <w:r w:rsidR="00516671">
          <w:rPr>
            <w:noProof/>
            <w:webHidden/>
          </w:rPr>
          <w:instrText xml:space="preserve"> PAGEREF _Toc168347560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70A85830" w14:textId="09B3730F"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1" w:history="1">
        <w:r w:rsidR="00516671" w:rsidRPr="003A0584">
          <w:rPr>
            <w:rStyle w:val="Hyperlink"/>
            <w:noProof/>
          </w:rPr>
          <w:t>7.</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rPr>
          <w:t>Các ràng buộc thiết kế</w:t>
        </w:r>
        <w:r w:rsidR="00516671">
          <w:rPr>
            <w:noProof/>
            <w:webHidden/>
          </w:rPr>
          <w:tab/>
        </w:r>
        <w:r w:rsidR="00516671">
          <w:rPr>
            <w:noProof/>
            <w:webHidden/>
          </w:rPr>
          <w:fldChar w:fldCharType="begin"/>
        </w:r>
        <w:r w:rsidR="00516671">
          <w:rPr>
            <w:noProof/>
            <w:webHidden/>
          </w:rPr>
          <w:instrText xml:space="preserve"> PAGEREF _Toc168347561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054C2C44" w14:textId="61F1EE4E" w:rsidR="00516671" w:rsidRDefault="00000000">
      <w:pPr>
        <w:pStyle w:val="TOC1"/>
        <w:tabs>
          <w:tab w:val="left" w:pos="1134"/>
        </w:tabs>
        <w:rPr>
          <w:rFonts w:asciiTheme="minorHAnsi" w:eastAsiaTheme="minorEastAsia" w:hAnsiTheme="minorHAnsi" w:cstheme="minorBidi"/>
          <w:b w:val="0"/>
          <w:noProof/>
          <w:kern w:val="2"/>
          <w:sz w:val="24"/>
          <w:szCs w:val="24"/>
          <w:lang w:val="en-US"/>
          <w14:ligatures w14:val="standardContextual"/>
        </w:rPr>
      </w:pPr>
      <w:hyperlink w:anchor="_Toc168347562" w:history="1">
        <w:r w:rsidR="00516671" w:rsidRPr="003A0584">
          <w:rPr>
            <w:rStyle w:val="Hyperlink"/>
            <w:noProof/>
            <w:lang w:val="en-US"/>
          </w:rPr>
          <w:t>VII.</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en-US"/>
          </w:rPr>
          <w:t>Các liên kết về thông tin của dự án</w:t>
        </w:r>
        <w:r w:rsidR="00516671">
          <w:rPr>
            <w:noProof/>
            <w:webHidden/>
          </w:rPr>
          <w:tab/>
        </w:r>
        <w:r w:rsidR="00516671">
          <w:rPr>
            <w:noProof/>
            <w:webHidden/>
          </w:rPr>
          <w:fldChar w:fldCharType="begin"/>
        </w:r>
        <w:r w:rsidR="00516671">
          <w:rPr>
            <w:noProof/>
            <w:webHidden/>
          </w:rPr>
          <w:instrText xml:space="preserve"> PAGEREF _Toc168347562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564AE5DF" w14:textId="132C26E2"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3" w:history="1">
        <w:r w:rsidR="00516671" w:rsidRPr="003A0584">
          <w:rPr>
            <w:rStyle w:val="Hyperlink"/>
            <w:noProof/>
            <w:lang w:val="en-US"/>
          </w:rPr>
          <w:t>1.1.</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en-US"/>
          </w:rPr>
          <w:t>Mã nguồn dự án</w:t>
        </w:r>
        <w:r w:rsidR="00516671">
          <w:rPr>
            <w:noProof/>
            <w:webHidden/>
          </w:rPr>
          <w:tab/>
        </w:r>
        <w:r w:rsidR="00516671">
          <w:rPr>
            <w:noProof/>
            <w:webHidden/>
          </w:rPr>
          <w:fldChar w:fldCharType="begin"/>
        </w:r>
        <w:r w:rsidR="00516671">
          <w:rPr>
            <w:noProof/>
            <w:webHidden/>
          </w:rPr>
          <w:instrText xml:space="preserve"> PAGEREF _Toc168347563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12618C8F" w14:textId="7155F362" w:rsidR="00516671" w:rsidRDefault="00000000">
      <w:pPr>
        <w:pStyle w:val="TOC3"/>
        <w:tabs>
          <w:tab w:val="left" w:pos="1400"/>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4" w:history="1">
        <w:r w:rsidR="00516671" w:rsidRPr="003A0584">
          <w:rPr>
            <w:rStyle w:val="Hyperlink"/>
            <w:noProof/>
            <w:lang w:val="en-US"/>
          </w:rPr>
          <w:t>1.2.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en-US"/>
          </w:rPr>
          <w:t>Tài liệu SRS của dự án và tài liệu tổng kết của dự án</w:t>
        </w:r>
        <w:r w:rsidR="00516671">
          <w:rPr>
            <w:noProof/>
            <w:webHidden/>
          </w:rPr>
          <w:tab/>
        </w:r>
        <w:r w:rsidR="00516671">
          <w:rPr>
            <w:noProof/>
            <w:webHidden/>
          </w:rPr>
          <w:fldChar w:fldCharType="begin"/>
        </w:r>
        <w:r w:rsidR="00516671">
          <w:rPr>
            <w:noProof/>
            <w:webHidden/>
          </w:rPr>
          <w:instrText xml:space="preserve"> PAGEREF _Toc168347564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4359F6AE" w14:textId="253C8A1F" w:rsidR="00516671" w:rsidRDefault="00000000">
      <w:pPr>
        <w:pStyle w:val="TOC2"/>
        <w:tabs>
          <w:tab w:val="left" w:pos="851"/>
          <w:tab w:val="right" w:leader="dot" w:pos="9595"/>
        </w:tabs>
        <w:rPr>
          <w:rFonts w:asciiTheme="minorHAnsi" w:eastAsiaTheme="minorEastAsia" w:hAnsiTheme="minorHAnsi" w:cstheme="minorBidi"/>
          <w:b w:val="0"/>
          <w:noProof/>
          <w:kern w:val="2"/>
          <w:sz w:val="24"/>
          <w:szCs w:val="24"/>
          <w:lang w:val="en-US"/>
          <w14:ligatures w14:val="standardContextual"/>
        </w:rPr>
      </w:pPr>
      <w:hyperlink w:anchor="_Toc168347565" w:history="1">
        <w:r w:rsidR="00516671" w:rsidRPr="003A0584">
          <w:rPr>
            <w:rStyle w:val="Hyperlink"/>
            <w:noProof/>
            <w:lang w:val="en-US"/>
          </w:rPr>
          <w:t>2.</w:t>
        </w:r>
        <w:r w:rsidR="00516671">
          <w:rPr>
            <w:rFonts w:asciiTheme="minorHAnsi" w:eastAsiaTheme="minorEastAsia" w:hAnsiTheme="minorHAnsi" w:cstheme="minorBidi"/>
            <w:b w:val="0"/>
            <w:noProof/>
            <w:kern w:val="2"/>
            <w:sz w:val="24"/>
            <w:szCs w:val="24"/>
            <w:lang w:val="en-US"/>
            <w14:ligatures w14:val="standardContextual"/>
          </w:rPr>
          <w:tab/>
        </w:r>
        <w:r w:rsidR="00516671" w:rsidRPr="003A0584">
          <w:rPr>
            <w:rStyle w:val="Hyperlink"/>
            <w:noProof/>
            <w:lang w:val="en-US"/>
          </w:rPr>
          <w:t>Hướng dẫn chạy và demo dự án</w:t>
        </w:r>
        <w:r w:rsidR="00516671">
          <w:rPr>
            <w:noProof/>
            <w:webHidden/>
          </w:rPr>
          <w:tab/>
        </w:r>
        <w:r w:rsidR="00516671">
          <w:rPr>
            <w:noProof/>
            <w:webHidden/>
          </w:rPr>
          <w:fldChar w:fldCharType="begin"/>
        </w:r>
        <w:r w:rsidR="00516671">
          <w:rPr>
            <w:noProof/>
            <w:webHidden/>
          </w:rPr>
          <w:instrText xml:space="preserve"> PAGEREF _Toc168347565 \h </w:instrText>
        </w:r>
        <w:r w:rsidR="00516671">
          <w:rPr>
            <w:noProof/>
            <w:webHidden/>
          </w:rPr>
        </w:r>
        <w:r w:rsidR="00516671">
          <w:rPr>
            <w:noProof/>
            <w:webHidden/>
          </w:rPr>
          <w:fldChar w:fldCharType="separate"/>
        </w:r>
        <w:r w:rsidR="00516671">
          <w:rPr>
            <w:noProof/>
            <w:webHidden/>
          </w:rPr>
          <w:t>22</w:t>
        </w:r>
        <w:r w:rsidR="00516671">
          <w:rPr>
            <w:noProof/>
            <w:webHidden/>
          </w:rPr>
          <w:fldChar w:fldCharType="end"/>
        </w:r>
      </w:hyperlink>
    </w:p>
    <w:p w14:paraId="3EE83804" w14:textId="6D595BE8" w:rsidR="00B11C9C" w:rsidRDefault="00516671" w:rsidP="00F21E40">
      <w:pPr>
        <w:rPr>
          <w:lang w:val="en-US"/>
        </w:rPr>
      </w:pPr>
      <w:r>
        <w:rPr>
          <w:lang w:val="en-US"/>
        </w:rPr>
        <w:fldChar w:fldCharType="end"/>
      </w:r>
    </w:p>
    <w:p w14:paraId="08ADD0F8" w14:textId="77777777" w:rsidR="00B11C9C" w:rsidRDefault="00B11C9C" w:rsidP="00F21E40">
      <w:pPr>
        <w:rPr>
          <w:lang w:val="en-US"/>
        </w:rPr>
      </w:pPr>
    </w:p>
    <w:p w14:paraId="36ABC4FD" w14:textId="77777777" w:rsidR="00B11C9C" w:rsidRDefault="00B11C9C" w:rsidP="00F21E40">
      <w:pPr>
        <w:rPr>
          <w:lang w:val="en-US"/>
        </w:rPr>
      </w:pPr>
    </w:p>
    <w:p w14:paraId="7AADB9FE" w14:textId="77777777" w:rsidR="00B11C9C" w:rsidRDefault="00B11C9C" w:rsidP="00F21E40">
      <w:pPr>
        <w:rPr>
          <w:lang w:val="en-US"/>
        </w:rPr>
      </w:pPr>
    </w:p>
    <w:p w14:paraId="54EA4A4E" w14:textId="77777777" w:rsidR="00B11C9C" w:rsidRPr="00F21E40" w:rsidRDefault="00B11C9C" w:rsidP="00F21E40">
      <w:pPr>
        <w:rPr>
          <w:lang w:val="en-US"/>
        </w:rPr>
      </w:pPr>
    </w:p>
    <w:p w14:paraId="29217DFE" w14:textId="6FAF19BC" w:rsidR="002434F8" w:rsidRDefault="78B8D773" w:rsidP="25C01EF5">
      <w:pPr>
        <w:pStyle w:val="Title"/>
        <w:jc w:val="left"/>
        <w:rPr>
          <w:sz w:val="48"/>
          <w:szCs w:val="48"/>
          <w:lang w:val="en-US"/>
        </w:rPr>
      </w:pPr>
      <w:r w:rsidRPr="25C01EF5">
        <w:rPr>
          <w:sz w:val="48"/>
          <w:szCs w:val="48"/>
          <w:lang w:val="en-US"/>
        </w:rPr>
        <w:t>SRS of Technology Equipment Sales Management System</w:t>
      </w:r>
    </w:p>
    <w:p w14:paraId="7CADA12B" w14:textId="77777777" w:rsidR="00677082" w:rsidRPr="00677082" w:rsidRDefault="00677082" w:rsidP="25C01EF5">
      <w:pPr>
        <w:rPr>
          <w:lang w:val="en-US"/>
        </w:rPr>
      </w:pPr>
    </w:p>
    <w:p w14:paraId="1751BB86" w14:textId="2FE44106" w:rsidR="415BD0DF" w:rsidRDefault="415BD0DF" w:rsidP="00E63DD0">
      <w:pPr>
        <w:pStyle w:val="Level1"/>
      </w:pPr>
      <w:bookmarkStart w:id="0" w:name="_Toc166875962"/>
      <w:bookmarkStart w:id="1" w:name="_Toc166876395"/>
      <w:bookmarkStart w:id="2" w:name="_Toc168347459"/>
      <w:r>
        <w:t xml:space="preserve">Yêu </w:t>
      </w:r>
      <w:r w:rsidRPr="00E63DD0">
        <w:t>cầu</w:t>
      </w:r>
      <w:r>
        <w:t xml:space="preserve"> người dùng</w:t>
      </w:r>
      <w:bookmarkEnd w:id="0"/>
      <w:bookmarkEnd w:id="1"/>
      <w:bookmarkEnd w:id="2"/>
    </w:p>
    <w:p w14:paraId="50AA0AAF" w14:textId="77777777" w:rsidR="00E90CC9" w:rsidRPr="00123DB5" w:rsidRDefault="00E90CC9">
      <w:pPr>
        <w:jc w:val="both"/>
        <w:rPr>
          <w:szCs w:val="24"/>
        </w:rPr>
      </w:pPr>
    </w:p>
    <w:p w14:paraId="158EAD4E" w14:textId="4BB64586" w:rsidR="415BD0DF" w:rsidRDefault="415BD0DF" w:rsidP="25C01EF5">
      <w:pPr>
        <w:shd w:val="clear" w:color="auto" w:fill="FFFFFF" w:themeFill="background1"/>
        <w:spacing w:after="300"/>
      </w:pPr>
      <w:r w:rsidRPr="25C01EF5">
        <w:rPr>
          <w:rFonts w:ascii="system-ui" w:eastAsia="system-ui" w:hAnsi="system-ui" w:cs="system-ui"/>
          <w:color w:val="0D0D0D" w:themeColor="text1" w:themeTint="F2"/>
          <w:szCs w:val="24"/>
          <w:lang w:val="en-US"/>
        </w:rPr>
        <w:t>Là quản lý cửa hàng bán thiết bị điện tử, tôi yêu cầu phát triển một hệ thống quản lý bán hàng với các tính năng sau đây để đáp ứng nhu cầu kinh doanh của cửa hàng.</w:t>
      </w:r>
    </w:p>
    <w:p w14:paraId="67C60D36" w14:textId="1F436195" w:rsidR="415BD0DF" w:rsidRDefault="415BD0DF" w:rsidP="0039078C">
      <w:pPr>
        <w:pStyle w:val="Level2"/>
      </w:pPr>
      <w:bookmarkStart w:id="3" w:name="_Toc166875963"/>
      <w:bookmarkStart w:id="4" w:name="_Toc166876396"/>
      <w:bookmarkStart w:id="5" w:name="_Toc168347460"/>
      <w:r w:rsidRPr="25C01EF5">
        <w:t xml:space="preserve">Quản lý </w:t>
      </w:r>
      <w:r w:rsidRPr="00274BB6">
        <w:t>sản</w:t>
      </w:r>
      <w:r w:rsidRPr="25C01EF5">
        <w:t xml:space="preserve"> phẩm</w:t>
      </w:r>
      <w:bookmarkEnd w:id="3"/>
      <w:bookmarkEnd w:id="4"/>
      <w:bookmarkEnd w:id="5"/>
    </w:p>
    <w:p w14:paraId="363977F4" w14:textId="69416006" w:rsidR="415BD0DF" w:rsidRDefault="415BD0DF">
      <w:pPr>
        <w:pStyle w:val="ListParagraph"/>
        <w:numPr>
          <w:ilvl w:val="0"/>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Thêm/Sửa/Xóa sản phẩm</w:t>
      </w:r>
      <w:r w:rsidRPr="25C01EF5">
        <w:rPr>
          <w:rFonts w:ascii="system-ui" w:eastAsia="system-ui" w:hAnsi="system-ui" w:cs="system-ui"/>
          <w:color w:val="0D0D0D" w:themeColor="text1" w:themeTint="F2"/>
          <w:szCs w:val="24"/>
          <w:lang w:val="en-US"/>
        </w:rPr>
        <w:t>:</w:t>
      </w:r>
    </w:p>
    <w:p w14:paraId="136B37AA" w14:textId="15B33378"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cho phép thêm mới, chỉnh sửa thông tin và xóa sản phẩm khỏi danh mục sản phẩm.</w:t>
      </w:r>
    </w:p>
    <w:p w14:paraId="3891B46C" w14:textId="321A7D91"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Thông tin chi tiết của mỗi sản phẩm bao gồm: mã sản phẩm, tên sản phẩm, loại sản phẩm, giá bán, số lượng tồn kho, mô tả sản phẩm và hình ảnh sản phẩm.</w:t>
      </w:r>
    </w:p>
    <w:p w14:paraId="76A86892" w14:textId="3D0949C5" w:rsidR="415BD0DF" w:rsidRDefault="415BD0DF">
      <w:pPr>
        <w:pStyle w:val="ListParagraph"/>
        <w:numPr>
          <w:ilvl w:val="0"/>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Quản lý hình ảnh sản phẩm</w:t>
      </w:r>
      <w:r w:rsidRPr="25C01EF5">
        <w:rPr>
          <w:rFonts w:ascii="system-ui" w:eastAsia="system-ui" w:hAnsi="system-ui" w:cs="system-ui"/>
          <w:color w:val="0D0D0D" w:themeColor="text1" w:themeTint="F2"/>
          <w:szCs w:val="24"/>
          <w:lang w:val="en-US"/>
        </w:rPr>
        <w:t>:</w:t>
      </w:r>
    </w:p>
    <w:p w14:paraId="08130ADF" w14:textId="2292FAFB"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Mỗi sản phẩm có thể có một hoặc nhiều hình ảnh để hiển thị trên website.</w:t>
      </w:r>
    </w:p>
    <w:p w14:paraId="1D590307" w14:textId="6152EE2E" w:rsidR="415BD0DF" w:rsidRDefault="415BD0DF" w:rsidP="00782BE5">
      <w:pPr>
        <w:pStyle w:val="Level2"/>
        <w:rPr>
          <w:lang w:val="en-US"/>
        </w:rPr>
      </w:pPr>
      <w:bookmarkStart w:id="6" w:name="_Toc166875964"/>
      <w:bookmarkStart w:id="7" w:name="_Toc166876397"/>
      <w:bookmarkStart w:id="8" w:name="_Toc168347461"/>
      <w:r w:rsidRPr="25C01EF5">
        <w:rPr>
          <w:lang w:val="en-US"/>
        </w:rPr>
        <w:t>Quản lý kho hàng</w:t>
      </w:r>
      <w:bookmarkEnd w:id="6"/>
      <w:bookmarkEnd w:id="7"/>
      <w:bookmarkEnd w:id="8"/>
    </w:p>
    <w:p w14:paraId="15C4560B" w14:textId="6B99E301"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Cập nhật tồn kho</w:t>
      </w:r>
      <w:r w:rsidRPr="25C01EF5">
        <w:rPr>
          <w:rFonts w:ascii="system-ui" w:eastAsia="system-ui" w:hAnsi="system-ui" w:cs="system-ui"/>
          <w:color w:val="0D0D0D" w:themeColor="text1" w:themeTint="F2"/>
          <w:szCs w:val="24"/>
          <w:lang w:val="en-US"/>
        </w:rPr>
        <w:t>:</w:t>
      </w:r>
    </w:p>
    <w:p w14:paraId="44446A3D" w14:textId="38BDD620"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Tự động cập nhật số lượng tồn kho khi có giao dịch bán hàng hoặc nhập hàng mới.</w:t>
      </w:r>
    </w:p>
    <w:p w14:paraId="16EEC7ED" w14:textId="24C8A09C"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Cảnh báo khi số lượng tồn kho xuống dưới mức tối thiểu để kịp thời nhập hàng.</w:t>
      </w:r>
    </w:p>
    <w:p w14:paraId="35B086DC" w14:textId="5A503BAA"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Kiểm kê hàng hóa</w:t>
      </w:r>
      <w:r w:rsidRPr="25C01EF5">
        <w:rPr>
          <w:rFonts w:ascii="system-ui" w:eastAsia="system-ui" w:hAnsi="system-ui" w:cs="system-ui"/>
          <w:color w:val="0D0D0D" w:themeColor="text1" w:themeTint="F2"/>
          <w:szCs w:val="24"/>
          <w:lang w:val="en-US"/>
        </w:rPr>
        <w:t>:</w:t>
      </w:r>
    </w:p>
    <w:p w14:paraId="12F30F6B" w14:textId="68E3A49F"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Hỗ trợ tạo báo cáo kiểm kê định kỳ để đối chiếu số lượng hàng tồn kho thực tế với số liệu trên hệ thống.</w:t>
      </w:r>
    </w:p>
    <w:p w14:paraId="4DC6CB4C" w14:textId="6CFA3158" w:rsidR="415BD0DF" w:rsidRDefault="415BD0DF" w:rsidP="00782BE5">
      <w:pPr>
        <w:pStyle w:val="Level2"/>
        <w:rPr>
          <w:lang w:val="en-US"/>
        </w:rPr>
      </w:pPr>
      <w:bookmarkStart w:id="9" w:name="_Toc166875965"/>
      <w:bookmarkStart w:id="10" w:name="_Toc166876398"/>
      <w:bookmarkStart w:id="11" w:name="_Toc168347462"/>
      <w:r w:rsidRPr="25C01EF5">
        <w:rPr>
          <w:lang w:val="en-US"/>
        </w:rPr>
        <w:t>Quản lý đơn hàng</w:t>
      </w:r>
      <w:bookmarkEnd w:id="9"/>
      <w:bookmarkEnd w:id="10"/>
      <w:bookmarkEnd w:id="11"/>
    </w:p>
    <w:p w14:paraId="3A77F8C5" w14:textId="10B82242"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Xử lý đơn hàng</w:t>
      </w:r>
      <w:r w:rsidRPr="25C01EF5">
        <w:rPr>
          <w:rFonts w:ascii="system-ui" w:eastAsia="system-ui" w:hAnsi="system-ui" w:cs="system-ui"/>
          <w:color w:val="0D0D0D" w:themeColor="text1" w:themeTint="F2"/>
          <w:szCs w:val="24"/>
          <w:lang w:val="en-US"/>
        </w:rPr>
        <w:t>:</w:t>
      </w:r>
    </w:p>
    <w:p w14:paraId="0F7AC36C" w14:textId="45291FF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cho phép tạo mới, cập nhật và theo dõi trạng thái đơn hàng (đang xử lý, đã giao hàng, đã hủy).</w:t>
      </w:r>
    </w:p>
    <w:p w14:paraId="503925C4" w14:textId="3A0EC0B1"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Chi tiết đơn hàng bao gồm: thông tin khách hàng, danh sách sản phẩm, số lượng, giá tiền từng sản phẩm, tổng giá trị đơn hàng, ngày đặt hàng và trạng thái đơn hàng.</w:t>
      </w:r>
    </w:p>
    <w:p w14:paraId="308CBB02" w14:textId="39950B1B"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Quản lý khách hàng</w:t>
      </w:r>
      <w:r w:rsidRPr="25C01EF5">
        <w:rPr>
          <w:rFonts w:ascii="system-ui" w:eastAsia="system-ui" w:hAnsi="system-ui" w:cs="system-ui"/>
          <w:color w:val="0D0D0D" w:themeColor="text1" w:themeTint="F2"/>
          <w:szCs w:val="24"/>
          <w:lang w:val="en-US"/>
        </w:rPr>
        <w:t>:</w:t>
      </w:r>
    </w:p>
    <w:p w14:paraId="5B56B95B" w14:textId="0E131CA9"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Lưu trữ thông tin khách hàng bao gồm: tên, địa chỉ, số điện thoại, email và lịch sử mua hàng.</w:t>
      </w:r>
    </w:p>
    <w:p w14:paraId="07771597" w14:textId="358ED489"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vận chuyển và giao hàng, cập nhật trạng thái đơn hàng cho khách hàng.</w:t>
      </w:r>
    </w:p>
    <w:p w14:paraId="5874AF40" w14:textId="73AEC942" w:rsidR="415BD0DF" w:rsidRDefault="415BD0DF" w:rsidP="00782BE5">
      <w:pPr>
        <w:pStyle w:val="Level2"/>
        <w:rPr>
          <w:lang w:val="en-US"/>
        </w:rPr>
      </w:pPr>
      <w:bookmarkStart w:id="12" w:name="_Toc166875966"/>
      <w:bookmarkStart w:id="13" w:name="_Toc166876399"/>
      <w:bookmarkStart w:id="14" w:name="_Toc168347463"/>
      <w:r w:rsidRPr="25C01EF5">
        <w:rPr>
          <w:lang w:val="en-US"/>
        </w:rPr>
        <w:t>Quản lý thanh toán</w:t>
      </w:r>
      <w:bookmarkEnd w:id="12"/>
      <w:bookmarkEnd w:id="13"/>
      <w:bookmarkEnd w:id="14"/>
    </w:p>
    <w:p w14:paraId="17C64E35" w14:textId="29AD66AE"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Phương thức thanh toán</w:t>
      </w:r>
      <w:r w:rsidRPr="25C01EF5">
        <w:rPr>
          <w:rFonts w:ascii="system-ui" w:eastAsia="system-ui" w:hAnsi="system-ui" w:cs="system-ui"/>
          <w:color w:val="0D0D0D" w:themeColor="text1" w:themeTint="F2"/>
          <w:szCs w:val="24"/>
          <w:lang w:val="en-US"/>
        </w:rPr>
        <w:t>:</w:t>
      </w:r>
    </w:p>
    <w:p w14:paraId="3D8E6C53" w14:textId="2CF521E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hỗ trợ nhiều phương thức thanh toán như tiền mặt, thẻ tín dụng, chuyển khoản ngân hàng và ví điện tử.</w:t>
      </w:r>
    </w:p>
    <w:p w14:paraId="5161EB22" w14:textId="7198357B"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Xác nhận thanh toán</w:t>
      </w:r>
      <w:r w:rsidRPr="25C01EF5">
        <w:rPr>
          <w:rFonts w:ascii="system-ui" w:eastAsia="system-ui" w:hAnsi="system-ui" w:cs="system-ui"/>
          <w:color w:val="0D0D0D" w:themeColor="text1" w:themeTint="F2"/>
          <w:szCs w:val="24"/>
          <w:lang w:val="en-US"/>
        </w:rPr>
        <w:t>:</w:t>
      </w:r>
    </w:p>
    <w:p w14:paraId="39AA7C62" w14:textId="762C3F43"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Xác nhận tình trạng thanh toán của đơn hàng và cập nhật hệ thống để khách hàng có thể theo dõi.</w:t>
      </w:r>
    </w:p>
    <w:p w14:paraId="5C9F7737" w14:textId="46385EBC" w:rsidR="415BD0DF" w:rsidRDefault="415BD0DF" w:rsidP="00782BE5">
      <w:pPr>
        <w:pStyle w:val="Level2"/>
        <w:rPr>
          <w:lang w:val="en-US"/>
        </w:rPr>
      </w:pPr>
      <w:bookmarkStart w:id="15" w:name="_Toc166875967"/>
      <w:bookmarkStart w:id="16" w:name="_Toc166876400"/>
      <w:bookmarkStart w:id="17" w:name="_Toc168347464"/>
      <w:r w:rsidRPr="25C01EF5">
        <w:rPr>
          <w:lang w:val="en-US"/>
        </w:rPr>
        <w:lastRenderedPageBreak/>
        <w:t>Báo cáo và phân tích</w:t>
      </w:r>
      <w:bookmarkEnd w:id="15"/>
      <w:bookmarkEnd w:id="16"/>
      <w:bookmarkEnd w:id="17"/>
    </w:p>
    <w:p w14:paraId="72E1BB91" w14:textId="1A359A2C"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Báo cáo doanh thu</w:t>
      </w:r>
      <w:r w:rsidRPr="25C01EF5">
        <w:rPr>
          <w:rFonts w:ascii="system-ui" w:eastAsia="system-ui" w:hAnsi="system-ui" w:cs="system-ui"/>
          <w:color w:val="0D0D0D" w:themeColor="text1" w:themeTint="F2"/>
          <w:szCs w:val="24"/>
          <w:lang w:val="en-US"/>
        </w:rPr>
        <w:t>:</w:t>
      </w:r>
    </w:p>
    <w:p w14:paraId="409E6353" w14:textId="5D0CD8DB"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Cung cấp báo cáo tổng doanh thu theo các khoảng thời gian (ngày, tuần, tháng, năm).</w:t>
      </w:r>
    </w:p>
    <w:p w14:paraId="423C6448" w14:textId="47290E29"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Báo cáo tồn kho</w:t>
      </w:r>
      <w:r w:rsidRPr="25C01EF5">
        <w:rPr>
          <w:rFonts w:ascii="system-ui" w:eastAsia="system-ui" w:hAnsi="system-ui" w:cs="system-ui"/>
          <w:color w:val="0D0D0D" w:themeColor="text1" w:themeTint="F2"/>
          <w:szCs w:val="24"/>
          <w:lang w:val="en-US"/>
        </w:rPr>
        <w:t>:</w:t>
      </w:r>
    </w:p>
    <w:p w14:paraId="097168FF" w14:textId="6E0CC51C"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Cung cấp báo cáo về tình trạng tồn kho, sản phẩm bán chạy, sản phẩm tồn lâu.</w:t>
      </w:r>
    </w:p>
    <w:p w14:paraId="1C7E2BB2" w14:textId="1E5678DA"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Báo cáo đơn hàng</w:t>
      </w:r>
      <w:r w:rsidRPr="25C01EF5">
        <w:rPr>
          <w:rFonts w:ascii="system-ui" w:eastAsia="system-ui" w:hAnsi="system-ui" w:cs="system-ui"/>
          <w:color w:val="0D0D0D" w:themeColor="text1" w:themeTint="F2"/>
          <w:szCs w:val="24"/>
          <w:lang w:val="en-US"/>
        </w:rPr>
        <w:t>:</w:t>
      </w:r>
    </w:p>
    <w:p w14:paraId="15BD1BD2" w14:textId="2E552C4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Thống kê số lượng đơn hàng theo trạng thái, theo thời gian.</w:t>
      </w:r>
    </w:p>
    <w:p w14:paraId="473AD149" w14:textId="05E6EDF1" w:rsidR="415BD0DF" w:rsidRDefault="415BD0DF" w:rsidP="00782BE5">
      <w:pPr>
        <w:pStyle w:val="MainText"/>
        <w:rPr>
          <w:rFonts w:eastAsia="system-ui"/>
        </w:rPr>
      </w:pPr>
      <w:r w:rsidRPr="25C01EF5">
        <w:rPr>
          <w:rFonts w:eastAsia="system-ui"/>
        </w:rPr>
        <w:t>Quản lý người dùng</w:t>
      </w:r>
    </w:p>
    <w:p w14:paraId="001C7317" w14:textId="5895CAE8"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Phân quyền truy cập</w:t>
      </w:r>
      <w:r w:rsidRPr="25C01EF5">
        <w:rPr>
          <w:rFonts w:ascii="system-ui" w:eastAsia="system-ui" w:hAnsi="system-ui" w:cs="system-ui"/>
          <w:color w:val="0D0D0D" w:themeColor="text1" w:themeTint="F2"/>
          <w:szCs w:val="24"/>
          <w:lang w:val="en-US"/>
        </w:rPr>
        <w:t>:</w:t>
      </w:r>
    </w:p>
    <w:p w14:paraId="4F6DE820" w14:textId="0927275D"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pPr>
      <w:r w:rsidRPr="25C01EF5">
        <w:rPr>
          <w:rFonts w:ascii="system-ui" w:eastAsia="system-ui" w:hAnsi="system-ui" w:cs="system-ui"/>
          <w:color w:val="0D0D0D" w:themeColor="text1" w:themeTint="F2"/>
          <w:szCs w:val="24"/>
          <w:lang w:val="en-US"/>
        </w:rPr>
        <w:t>Hệ thống phải phân quyền truy cập cho các nhân viên dựa trên vai trò (quản lý, nhân viên bán hàng, nhân viên kho, kế toán).</w:t>
      </w:r>
    </w:p>
    <w:p w14:paraId="2E733687" w14:textId="7CB4F649" w:rsidR="415BD0DF" w:rsidRDefault="415BD0DF">
      <w:pPr>
        <w:pStyle w:val="ListParagraph"/>
        <w:numPr>
          <w:ilvl w:val="0"/>
          <w:numId w:val="23"/>
        </w:numPr>
        <w:shd w:val="clear" w:color="auto" w:fill="FFFFFF" w:themeFill="background1"/>
        <w:spacing w:before="240" w:after="240"/>
        <w:rPr>
          <w:rFonts w:ascii="system-ui" w:eastAsia="system-ui" w:hAnsi="system-ui" w:cs="system-ui"/>
          <w:color w:val="0D0D0D" w:themeColor="text1" w:themeTint="F2"/>
          <w:szCs w:val="24"/>
          <w:lang w:val="en-US"/>
        </w:rPr>
      </w:pPr>
      <w:r w:rsidRPr="25C01EF5">
        <w:rPr>
          <w:rFonts w:ascii="system-ui" w:eastAsia="system-ui" w:hAnsi="system-ui" w:cs="system-ui"/>
          <w:b/>
          <w:bCs/>
          <w:color w:val="0D0D0D" w:themeColor="text1" w:themeTint="F2"/>
          <w:szCs w:val="24"/>
          <w:lang w:val="en-US"/>
        </w:rPr>
        <w:t>Bảo mật</w:t>
      </w:r>
      <w:r w:rsidRPr="25C01EF5">
        <w:rPr>
          <w:rFonts w:ascii="system-ui" w:eastAsia="system-ui" w:hAnsi="system-ui" w:cs="system-ui"/>
          <w:color w:val="0D0D0D" w:themeColor="text1" w:themeTint="F2"/>
          <w:szCs w:val="24"/>
          <w:lang w:val="en-US"/>
        </w:rPr>
        <w:t>:</w:t>
      </w:r>
    </w:p>
    <w:p w14:paraId="161396F5" w14:textId="5C1FD29A" w:rsidR="415BD0DF" w:rsidRDefault="415BD0DF">
      <w:pPr>
        <w:pStyle w:val="ListParagraph"/>
        <w:numPr>
          <w:ilvl w:val="1"/>
          <w:numId w:val="23"/>
        </w:numPr>
        <w:shd w:val="clear" w:color="auto" w:fill="FFFFFF" w:themeFill="background1"/>
        <w:spacing w:before="120" w:after="120"/>
        <w:rPr>
          <w:rFonts w:ascii="system-ui" w:eastAsia="system-ui" w:hAnsi="system-ui" w:cs="system-ui"/>
          <w:color w:val="0D0D0D" w:themeColor="text1" w:themeTint="F2"/>
          <w:szCs w:val="24"/>
          <w:lang w:val="en-US"/>
        </w:rPr>
        <w:sectPr w:rsidR="415BD0DF" w:rsidSect="0037497D">
          <w:pgSz w:w="11909" w:h="16834" w:code="9"/>
          <w:pgMar w:top="1440" w:right="1152" w:bottom="1440" w:left="1152" w:header="720" w:footer="720" w:gutter="0"/>
          <w:cols w:space="720"/>
        </w:sectPr>
      </w:pPr>
      <w:r w:rsidRPr="25C01EF5">
        <w:rPr>
          <w:rFonts w:ascii="system-ui" w:eastAsia="system-ui" w:hAnsi="system-ui" w:cs="system-ui"/>
          <w:color w:val="0D0D0D" w:themeColor="text1" w:themeTint="F2"/>
          <w:szCs w:val="24"/>
          <w:lang w:val="en-US"/>
        </w:rPr>
        <w:t>Đảm bảo hệ thống bảo mật với xác thực người dùng và ghi lại các hoạt động quan trọng.</w:t>
      </w:r>
    </w:p>
    <w:p w14:paraId="133CA80E" w14:textId="77777777" w:rsidR="00E90CC9" w:rsidRPr="00DC1176" w:rsidRDefault="5C204EB1" w:rsidP="00E63DD0">
      <w:pPr>
        <w:pStyle w:val="Level1"/>
      </w:pPr>
      <w:bookmarkStart w:id="18" w:name="_Toc166875968"/>
      <w:bookmarkStart w:id="19" w:name="_Toc166876401"/>
      <w:bookmarkStart w:id="20" w:name="_Toc168347465"/>
      <w:r w:rsidRPr="00E63DD0">
        <w:lastRenderedPageBreak/>
        <w:t>Bảng</w:t>
      </w:r>
      <w:r>
        <w:t xml:space="preserve"> chú giải</w:t>
      </w:r>
      <w:bookmarkEnd w:id="18"/>
      <w:bookmarkEnd w:id="19"/>
      <w:bookmarkEnd w:id="20"/>
    </w:p>
    <w:p w14:paraId="1907D46A" w14:textId="5BF2D839" w:rsidR="00E90CC9" w:rsidRPr="00123DB5" w:rsidRDefault="00E90CC9" w:rsidP="00782BE5">
      <w:pPr>
        <w:pStyle w:val="Heading1"/>
        <w:numPr>
          <w:ilvl w:val="0"/>
          <w:numId w:val="32"/>
        </w:numPr>
      </w:pPr>
      <w:r w:rsidRPr="00123DB5">
        <w:t>Giới thiệu</w:t>
      </w:r>
    </w:p>
    <w:p w14:paraId="5C6CAA3E" w14:textId="77777777" w:rsidR="00E90CC9" w:rsidRPr="00123DB5" w:rsidRDefault="00E90CC9">
      <w:pPr>
        <w:pStyle w:val="BodyText"/>
        <w:jc w:val="both"/>
        <w:rPr>
          <w:szCs w:val="24"/>
        </w:rPr>
      </w:pPr>
      <w:r w:rsidRPr="00123DB5">
        <w:rPr>
          <w:szCs w:val="24"/>
        </w:rP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14:paraId="4FCBEE28" w14:textId="469B5772" w:rsidR="00E90CC9" w:rsidRPr="00123DB5" w:rsidRDefault="00E90CC9" w:rsidP="00782BE5">
      <w:pPr>
        <w:pStyle w:val="Level2"/>
      </w:pPr>
      <w:bookmarkStart w:id="21" w:name="_Toc166875969"/>
      <w:bookmarkStart w:id="22" w:name="_Toc166876402"/>
      <w:bookmarkStart w:id="23" w:name="_Toc168347466"/>
      <w:r w:rsidRPr="00123DB5">
        <w:t>Các định nghĩa</w:t>
      </w:r>
      <w:bookmarkEnd w:id="21"/>
      <w:bookmarkEnd w:id="22"/>
      <w:bookmarkEnd w:id="23"/>
    </w:p>
    <w:p w14:paraId="5D7C4201" w14:textId="535AE279" w:rsidR="00E90CC9" w:rsidRPr="00123DB5" w:rsidRDefault="00E90CC9">
      <w:pPr>
        <w:pStyle w:val="BodyText"/>
        <w:jc w:val="both"/>
        <w:rPr>
          <w:szCs w:val="24"/>
        </w:rPr>
      </w:pPr>
      <w:r w:rsidRPr="00123DB5">
        <w:rPr>
          <w:szCs w:val="24"/>
        </w:rPr>
        <w:t xml:space="preserve">Bảng chú giải này bao gồm các định nghĩa cho các khái niệm chính trong Hệ thống </w:t>
      </w:r>
      <w:r w:rsidR="00F503FE">
        <w:rPr>
          <w:szCs w:val="24"/>
          <w:lang w:val="en-US"/>
        </w:rPr>
        <w:t>quản lý bán thiết bị công nghệ</w:t>
      </w:r>
      <w:r w:rsidRPr="00123DB5">
        <w:rPr>
          <w:szCs w:val="24"/>
        </w:rPr>
        <w:t>.</w:t>
      </w:r>
    </w:p>
    <w:p w14:paraId="02FD1987" w14:textId="7233CDE4" w:rsidR="00E90CC9" w:rsidRPr="00123DB5" w:rsidRDefault="007142DA" w:rsidP="0068003D">
      <w:pPr>
        <w:pStyle w:val="Heading2"/>
        <w:numPr>
          <w:ilvl w:val="0"/>
          <w:numId w:val="29"/>
        </w:numPr>
      </w:pPr>
      <w:r>
        <w:rPr>
          <w:snapToGrid w:val="0"/>
          <w:lang w:val="en-US"/>
        </w:rPr>
        <w:t>Staff</w:t>
      </w:r>
      <w:r w:rsidR="00E90CC9" w:rsidRPr="00123DB5">
        <w:rPr>
          <w:snapToGrid w:val="0"/>
        </w:rPr>
        <w:t xml:space="preserve"> (</w:t>
      </w:r>
      <w:r>
        <w:rPr>
          <w:snapToGrid w:val="0"/>
          <w:lang w:val="en-US"/>
        </w:rPr>
        <w:t>Nhân viên</w:t>
      </w:r>
      <w:r w:rsidR="00E90CC9" w:rsidRPr="00123DB5">
        <w:rPr>
          <w:snapToGrid w:val="0"/>
        </w:rPr>
        <w:t>)</w:t>
      </w:r>
    </w:p>
    <w:p w14:paraId="42C8F881" w14:textId="57DDBF8D" w:rsidR="00E90CC9" w:rsidRPr="00F51EEE" w:rsidRDefault="00F51EEE" w:rsidP="00DC1176">
      <w:pPr>
        <w:pStyle w:val="BodyText"/>
        <w:ind w:left="1080"/>
        <w:jc w:val="both"/>
        <w:rPr>
          <w:szCs w:val="24"/>
          <w:lang w:val="en-US"/>
        </w:rPr>
      </w:pPr>
      <w:r>
        <w:rPr>
          <w:snapToGrid w:val="0"/>
          <w:szCs w:val="24"/>
          <w:lang w:val="en-US"/>
        </w:rPr>
        <w:t>Nhân viên của cửa hàng</w:t>
      </w:r>
      <w:r w:rsidR="00F43F26">
        <w:rPr>
          <w:snapToGrid w:val="0"/>
          <w:szCs w:val="24"/>
          <w:lang w:val="en-US"/>
        </w:rPr>
        <w:t>.</w:t>
      </w:r>
    </w:p>
    <w:p w14:paraId="32F24A01" w14:textId="23B3CDC7" w:rsidR="00E90CC9" w:rsidRPr="00123DB5" w:rsidRDefault="007142DA" w:rsidP="0068003D">
      <w:pPr>
        <w:pStyle w:val="Heading2"/>
        <w:numPr>
          <w:ilvl w:val="0"/>
          <w:numId w:val="28"/>
        </w:numPr>
      </w:pPr>
      <w:r>
        <w:rPr>
          <w:snapToGrid w:val="0"/>
          <w:lang w:val="en-US"/>
        </w:rPr>
        <w:t>Account</w:t>
      </w:r>
      <w:r w:rsidR="00E90CC9" w:rsidRPr="00123DB5">
        <w:rPr>
          <w:snapToGrid w:val="0"/>
        </w:rPr>
        <w:t xml:space="preserve"> (</w:t>
      </w:r>
      <w:r>
        <w:rPr>
          <w:snapToGrid w:val="0"/>
          <w:lang w:val="en-US"/>
        </w:rPr>
        <w:t>Tài khoản</w:t>
      </w:r>
      <w:r w:rsidR="00E90CC9" w:rsidRPr="00123DB5">
        <w:rPr>
          <w:snapToGrid w:val="0"/>
        </w:rPr>
        <w:t>)</w:t>
      </w:r>
    </w:p>
    <w:p w14:paraId="140DCA61" w14:textId="3015FD43" w:rsidR="00E90CC9" w:rsidRPr="00457517" w:rsidRDefault="00E90CC9" w:rsidP="00DC1176">
      <w:pPr>
        <w:pStyle w:val="BodyText"/>
        <w:ind w:left="1080"/>
        <w:jc w:val="both"/>
        <w:rPr>
          <w:szCs w:val="24"/>
          <w:lang w:val="en-US"/>
        </w:rPr>
      </w:pPr>
      <w:r w:rsidRPr="00123DB5">
        <w:rPr>
          <w:szCs w:val="24"/>
        </w:rPr>
        <w:t xml:space="preserve">Một </w:t>
      </w:r>
      <w:r w:rsidR="00457517">
        <w:rPr>
          <w:szCs w:val="24"/>
          <w:lang w:val="en-US"/>
        </w:rPr>
        <w:t>tài khoản được mở khi một tài khoản với quyền “ADMIN” tạo tài khoản với quyền mặc định là “USER”.</w:t>
      </w:r>
    </w:p>
    <w:p w14:paraId="70199FAF" w14:textId="6638FB11" w:rsidR="00E90CC9" w:rsidRPr="00123DB5" w:rsidRDefault="007142DA" w:rsidP="0068003D">
      <w:pPr>
        <w:pStyle w:val="Heading2"/>
        <w:numPr>
          <w:ilvl w:val="0"/>
          <w:numId w:val="28"/>
        </w:numPr>
      </w:pPr>
      <w:r>
        <w:rPr>
          <w:noProof/>
          <w:lang w:val="en-US"/>
        </w:rPr>
        <w:t xml:space="preserve">Provider </w:t>
      </w:r>
      <w:r w:rsidR="00E90CC9" w:rsidRPr="00123DB5">
        <w:rPr>
          <w:noProof/>
        </w:rPr>
        <w:t>(</w:t>
      </w:r>
      <w:r>
        <w:rPr>
          <w:noProof/>
          <w:lang w:val="en-US"/>
        </w:rPr>
        <w:t>Nhà cung cấp</w:t>
      </w:r>
      <w:r w:rsidR="00E90CC9" w:rsidRPr="00123DB5">
        <w:rPr>
          <w:noProof/>
        </w:rPr>
        <w:t>)</w:t>
      </w:r>
    </w:p>
    <w:p w14:paraId="22100279" w14:textId="7DCB2ED8" w:rsidR="00E90CC9" w:rsidRPr="00147DC9" w:rsidRDefault="00147DC9" w:rsidP="00DC1176">
      <w:pPr>
        <w:pStyle w:val="BodyText"/>
        <w:ind w:left="1080"/>
        <w:jc w:val="both"/>
        <w:rPr>
          <w:szCs w:val="24"/>
          <w:lang w:val="en-US"/>
        </w:rPr>
      </w:pPr>
      <w:r>
        <w:rPr>
          <w:noProof/>
          <w:szCs w:val="24"/>
          <w:lang w:val="en-US"/>
        </w:rPr>
        <w:t>Nhà cung cấp cho sản phẩm nào đó.</w:t>
      </w:r>
    </w:p>
    <w:p w14:paraId="5B3BA636" w14:textId="4BD4DE3A" w:rsidR="00E90CC9" w:rsidRPr="00123DB5" w:rsidRDefault="007142DA" w:rsidP="0068003D">
      <w:pPr>
        <w:pStyle w:val="Heading2"/>
        <w:numPr>
          <w:ilvl w:val="0"/>
          <w:numId w:val="28"/>
        </w:numPr>
      </w:pPr>
      <w:r>
        <w:rPr>
          <w:snapToGrid w:val="0"/>
          <w:lang w:val="en-US"/>
        </w:rPr>
        <w:t>Product (Sản phẩm)</w:t>
      </w:r>
    </w:p>
    <w:p w14:paraId="1A643FAF" w14:textId="00375FC7" w:rsidR="00E90CC9" w:rsidRPr="00123DB5" w:rsidRDefault="00267A51" w:rsidP="00DC1176">
      <w:pPr>
        <w:pStyle w:val="BodyText"/>
        <w:ind w:left="1080"/>
        <w:jc w:val="both"/>
        <w:rPr>
          <w:szCs w:val="24"/>
          <w:lang w:val="en-US"/>
        </w:rPr>
      </w:pPr>
      <w:r>
        <w:rPr>
          <w:snapToGrid w:val="0"/>
          <w:szCs w:val="24"/>
          <w:lang w:val="en-US"/>
        </w:rPr>
        <w:t>Sản phẩm của cửa hàng.</w:t>
      </w:r>
    </w:p>
    <w:p w14:paraId="12EBDCCA" w14:textId="77777777" w:rsidR="00E90CC9" w:rsidRPr="00123DB5" w:rsidRDefault="002F3B76" w:rsidP="0068003D">
      <w:pPr>
        <w:pStyle w:val="Heading2"/>
        <w:numPr>
          <w:ilvl w:val="0"/>
          <w:numId w:val="28"/>
        </w:numPr>
      </w:pPr>
      <w:bookmarkStart w:id="24" w:name="_Toc452023321"/>
      <w:r w:rsidRPr="00123DB5">
        <w:rPr>
          <w:noProof/>
          <w:lang w:val="en-US"/>
        </w:rPr>
        <w:t>Billing</w:t>
      </w:r>
      <w:r w:rsidR="00E90CC9" w:rsidRPr="00123DB5">
        <w:rPr>
          <w:noProof/>
        </w:rPr>
        <w:t xml:space="preserve"> System</w:t>
      </w:r>
      <w:bookmarkEnd w:id="24"/>
      <w:r w:rsidR="00E90CC9" w:rsidRPr="00123DB5">
        <w:rPr>
          <w:noProof/>
        </w:rPr>
        <w:t xml:space="preserve"> (Hệ thống thanh toán)</w:t>
      </w:r>
    </w:p>
    <w:p w14:paraId="7D81FE68" w14:textId="2C65C3AB" w:rsidR="00E90CC9" w:rsidRPr="00123DB5" w:rsidRDefault="00E90CC9" w:rsidP="00DC1176">
      <w:pPr>
        <w:pStyle w:val="BodyText"/>
        <w:ind w:left="1080"/>
        <w:jc w:val="both"/>
        <w:rPr>
          <w:szCs w:val="24"/>
        </w:rPr>
      </w:pPr>
      <w:r w:rsidRPr="00123DB5">
        <w:rPr>
          <w:noProof/>
          <w:szCs w:val="24"/>
        </w:rPr>
        <w:t xml:space="preserve">Hệ thống dùng để xử lý các thông tin thanh toán </w:t>
      </w:r>
      <w:r w:rsidR="00241A5F">
        <w:rPr>
          <w:noProof/>
          <w:szCs w:val="24"/>
          <w:lang w:val="en-US"/>
        </w:rPr>
        <w:t>sản phẩm</w:t>
      </w:r>
      <w:r w:rsidRPr="00123DB5">
        <w:rPr>
          <w:szCs w:val="24"/>
        </w:rPr>
        <w:t>.</w:t>
      </w:r>
    </w:p>
    <w:p w14:paraId="7F09D17D" w14:textId="3409BA1A" w:rsidR="00E90CC9" w:rsidRPr="00123DB5" w:rsidRDefault="007142DA" w:rsidP="0068003D">
      <w:pPr>
        <w:pStyle w:val="Heading2"/>
        <w:numPr>
          <w:ilvl w:val="0"/>
          <w:numId w:val="28"/>
        </w:numPr>
      </w:pPr>
      <w:r>
        <w:rPr>
          <w:snapToGrid w:val="0"/>
          <w:lang w:val="en-US"/>
        </w:rPr>
        <w:t>Bill</w:t>
      </w:r>
      <w:r w:rsidR="00E90CC9" w:rsidRPr="00123DB5">
        <w:rPr>
          <w:snapToGrid w:val="0"/>
        </w:rPr>
        <w:t xml:space="preserve"> (</w:t>
      </w:r>
      <w:r>
        <w:rPr>
          <w:snapToGrid w:val="0"/>
          <w:lang w:val="en-US"/>
        </w:rPr>
        <w:t>Hóa đơn</w:t>
      </w:r>
      <w:r w:rsidR="00E90CC9" w:rsidRPr="00123DB5">
        <w:rPr>
          <w:snapToGrid w:val="0"/>
        </w:rPr>
        <w:t>)</w:t>
      </w:r>
    </w:p>
    <w:p w14:paraId="36B6B666" w14:textId="4561FBEF" w:rsidR="00E90CC9" w:rsidRPr="00123DB5" w:rsidRDefault="00BD27AF" w:rsidP="00DC1176">
      <w:pPr>
        <w:pStyle w:val="BodyText"/>
        <w:ind w:left="1080"/>
        <w:jc w:val="both"/>
        <w:rPr>
          <w:szCs w:val="24"/>
        </w:rPr>
      </w:pPr>
      <w:r>
        <w:rPr>
          <w:snapToGrid w:val="0"/>
          <w:szCs w:val="24"/>
          <w:lang w:val="en-US"/>
        </w:rPr>
        <w:t>Hóa đơn của đơn hàng đã được mua</w:t>
      </w:r>
      <w:r w:rsidR="00E90CC9" w:rsidRPr="00123DB5">
        <w:rPr>
          <w:snapToGrid w:val="0"/>
          <w:szCs w:val="24"/>
        </w:rPr>
        <w:t>.</w:t>
      </w:r>
    </w:p>
    <w:p w14:paraId="1A8048FD" w14:textId="4F23D759" w:rsidR="00E90CC9" w:rsidRPr="00123DB5" w:rsidRDefault="007142DA" w:rsidP="0068003D">
      <w:pPr>
        <w:pStyle w:val="Heading2"/>
        <w:numPr>
          <w:ilvl w:val="0"/>
          <w:numId w:val="28"/>
        </w:numPr>
      </w:pPr>
      <w:r>
        <w:rPr>
          <w:snapToGrid w:val="0"/>
          <w:lang w:val="en-US"/>
        </w:rPr>
        <w:t>Customer</w:t>
      </w:r>
      <w:r w:rsidR="00E90CC9" w:rsidRPr="00123DB5">
        <w:rPr>
          <w:snapToGrid w:val="0"/>
        </w:rPr>
        <w:t xml:space="preserve"> (</w:t>
      </w:r>
      <w:r>
        <w:rPr>
          <w:snapToGrid w:val="0"/>
          <w:lang w:val="en-US"/>
        </w:rPr>
        <w:t>Khách hàng</w:t>
      </w:r>
      <w:r w:rsidR="00E90CC9" w:rsidRPr="00123DB5">
        <w:rPr>
          <w:snapToGrid w:val="0"/>
        </w:rPr>
        <w:t>)</w:t>
      </w:r>
    </w:p>
    <w:p w14:paraId="467CD4E5" w14:textId="35774870" w:rsidR="00E90CC9" w:rsidRPr="00D476EE" w:rsidRDefault="00D476EE" w:rsidP="00DC1176">
      <w:pPr>
        <w:pStyle w:val="BodyText"/>
        <w:ind w:left="1080"/>
        <w:jc w:val="both"/>
        <w:rPr>
          <w:szCs w:val="24"/>
          <w:lang w:val="en-US"/>
        </w:rPr>
      </w:pPr>
      <w:r>
        <w:rPr>
          <w:snapToGrid w:val="0"/>
          <w:szCs w:val="24"/>
          <w:lang w:val="en-US"/>
        </w:rPr>
        <w:t>Khách hàng</w:t>
      </w:r>
      <w:r w:rsidR="00D753F5">
        <w:rPr>
          <w:snapToGrid w:val="0"/>
          <w:szCs w:val="24"/>
          <w:lang w:val="en-US"/>
        </w:rPr>
        <w:t xml:space="preserve"> </w:t>
      </w:r>
      <w:r>
        <w:rPr>
          <w:snapToGrid w:val="0"/>
          <w:szCs w:val="24"/>
          <w:lang w:val="en-US"/>
        </w:rPr>
        <w:t>mua sản phẩm</w:t>
      </w:r>
      <w:r w:rsidR="00D753F5">
        <w:rPr>
          <w:snapToGrid w:val="0"/>
          <w:szCs w:val="24"/>
          <w:lang w:val="en-US"/>
        </w:rPr>
        <w:t xml:space="preserve"> của cửa hàng</w:t>
      </w:r>
      <w:r>
        <w:rPr>
          <w:snapToGrid w:val="0"/>
          <w:szCs w:val="24"/>
          <w:lang w:val="en-US"/>
        </w:rPr>
        <w:t>.</w:t>
      </w:r>
    </w:p>
    <w:p w14:paraId="3E003DDE" w14:textId="3C2392BC" w:rsidR="00E90CC9" w:rsidRPr="00123DB5" w:rsidRDefault="007142DA" w:rsidP="0068003D">
      <w:pPr>
        <w:pStyle w:val="Heading2"/>
        <w:numPr>
          <w:ilvl w:val="0"/>
          <w:numId w:val="28"/>
        </w:numPr>
      </w:pPr>
      <w:r>
        <w:rPr>
          <w:noProof/>
          <w:lang w:val="en-US"/>
        </w:rPr>
        <w:t>Product bill</w:t>
      </w:r>
      <w:r w:rsidR="00E90CC9" w:rsidRPr="00123DB5">
        <w:rPr>
          <w:noProof/>
        </w:rPr>
        <w:t xml:space="preserve"> (</w:t>
      </w:r>
      <w:r>
        <w:rPr>
          <w:noProof/>
          <w:lang w:val="en-US"/>
        </w:rPr>
        <w:t>Đơn giá sản phẩm</w:t>
      </w:r>
      <w:r w:rsidR="00E90CC9" w:rsidRPr="00123DB5">
        <w:rPr>
          <w:noProof/>
        </w:rPr>
        <w:t>)</w:t>
      </w:r>
    </w:p>
    <w:p w14:paraId="2A523DF9" w14:textId="1FE7DBFE" w:rsidR="00E90CC9" w:rsidRPr="009A5418" w:rsidRDefault="009A5418" w:rsidP="00DC1176">
      <w:pPr>
        <w:pStyle w:val="BodyText"/>
        <w:ind w:left="1080"/>
        <w:jc w:val="both"/>
        <w:rPr>
          <w:szCs w:val="24"/>
          <w:lang w:val="en-US"/>
        </w:rPr>
      </w:pPr>
      <w:r>
        <w:rPr>
          <w:noProof/>
          <w:szCs w:val="24"/>
          <w:lang w:val="en-US"/>
        </w:rPr>
        <w:t>Đơn giá của sản phẩm</w:t>
      </w:r>
      <w:r w:rsidR="00DD43D2">
        <w:rPr>
          <w:noProof/>
          <w:szCs w:val="24"/>
          <w:lang w:val="en-US"/>
        </w:rPr>
        <w:t xml:space="preserve"> bất kỳ</w:t>
      </w:r>
      <w:r>
        <w:rPr>
          <w:noProof/>
          <w:szCs w:val="24"/>
          <w:lang w:val="en-US"/>
        </w:rPr>
        <w:t xml:space="preserve"> tại một thời điểm.</w:t>
      </w:r>
    </w:p>
    <w:p w14:paraId="30204882" w14:textId="6FCC8FE4" w:rsidR="00E90CC9" w:rsidRPr="00123DB5" w:rsidRDefault="00980F4C" w:rsidP="0068003D">
      <w:pPr>
        <w:pStyle w:val="Heading2"/>
        <w:numPr>
          <w:ilvl w:val="0"/>
          <w:numId w:val="28"/>
        </w:numPr>
      </w:pPr>
      <w:r>
        <w:rPr>
          <w:snapToGrid w:val="0"/>
          <w:lang w:val="en-US"/>
        </w:rPr>
        <w:t>Manager</w:t>
      </w:r>
      <w:r w:rsidR="00E90CC9" w:rsidRPr="00123DB5">
        <w:rPr>
          <w:snapToGrid w:val="0"/>
        </w:rPr>
        <w:t xml:space="preserve"> (</w:t>
      </w:r>
      <w:r w:rsidR="00AA0827">
        <w:rPr>
          <w:snapToGrid w:val="0"/>
          <w:lang w:val="en-US"/>
        </w:rPr>
        <w:t>Quản lý</w:t>
      </w:r>
      <w:r w:rsidR="00E90CC9" w:rsidRPr="00123DB5">
        <w:rPr>
          <w:snapToGrid w:val="0"/>
        </w:rPr>
        <w:t>)</w:t>
      </w:r>
    </w:p>
    <w:p w14:paraId="618A6EE7" w14:textId="05637AE7" w:rsidR="00E90CC9" w:rsidRPr="00123DB5" w:rsidRDefault="007421B5" w:rsidP="00DC1176">
      <w:pPr>
        <w:pStyle w:val="BodyText"/>
        <w:ind w:left="1080"/>
        <w:jc w:val="both"/>
        <w:rPr>
          <w:szCs w:val="24"/>
        </w:rPr>
      </w:pPr>
      <w:r>
        <w:rPr>
          <w:snapToGrid w:val="0"/>
          <w:szCs w:val="24"/>
          <w:lang w:val="en-US"/>
        </w:rPr>
        <w:t>Nhân viên với chức vụ quản lý của cửa hàng.</w:t>
      </w:r>
    </w:p>
    <w:p w14:paraId="16CD7F4B" w14:textId="54F8C0F3" w:rsidR="00E90CC9" w:rsidRPr="00123DB5" w:rsidRDefault="00980F4C" w:rsidP="0068003D">
      <w:pPr>
        <w:pStyle w:val="Heading2"/>
        <w:numPr>
          <w:ilvl w:val="0"/>
          <w:numId w:val="28"/>
        </w:numPr>
      </w:pPr>
      <w:r>
        <w:rPr>
          <w:snapToGrid w:val="0"/>
          <w:lang w:val="en-US"/>
        </w:rPr>
        <w:t>Sale Staff</w:t>
      </w:r>
      <w:r w:rsidR="00E90CC9" w:rsidRPr="00123DB5">
        <w:rPr>
          <w:snapToGrid w:val="0"/>
        </w:rPr>
        <w:t xml:space="preserve"> (</w:t>
      </w:r>
      <w:r w:rsidR="00AA0827">
        <w:rPr>
          <w:snapToGrid w:val="0"/>
          <w:lang w:val="en-US"/>
        </w:rPr>
        <w:t>Nhân viên bán hàng</w:t>
      </w:r>
      <w:r w:rsidR="00E90CC9" w:rsidRPr="00123DB5">
        <w:rPr>
          <w:snapToGrid w:val="0"/>
        </w:rPr>
        <w:t>)</w:t>
      </w:r>
    </w:p>
    <w:p w14:paraId="159260B9" w14:textId="0B5D9DE5" w:rsidR="007421B5" w:rsidRPr="00123DB5" w:rsidRDefault="007421B5">
      <w:pPr>
        <w:pStyle w:val="BodyText"/>
        <w:numPr>
          <w:ilvl w:val="0"/>
          <w:numId w:val="28"/>
        </w:numPr>
        <w:jc w:val="both"/>
        <w:rPr>
          <w:szCs w:val="24"/>
        </w:rPr>
      </w:pPr>
      <w:r>
        <w:rPr>
          <w:snapToGrid w:val="0"/>
          <w:szCs w:val="24"/>
          <w:lang w:val="en-US"/>
        </w:rPr>
        <w:t>Nhân viên với chức vụ bán hàng của cửa hàng.</w:t>
      </w:r>
    </w:p>
    <w:p w14:paraId="6142BE9C" w14:textId="47DBC69E" w:rsidR="00E90CC9" w:rsidRPr="00123DB5" w:rsidRDefault="00980F4C" w:rsidP="0068003D">
      <w:pPr>
        <w:pStyle w:val="Heading2"/>
        <w:numPr>
          <w:ilvl w:val="0"/>
          <w:numId w:val="28"/>
        </w:numPr>
      </w:pPr>
      <w:r>
        <w:rPr>
          <w:snapToGrid w:val="0"/>
          <w:lang w:val="en-US"/>
        </w:rPr>
        <w:t>Warehouse Staff</w:t>
      </w:r>
      <w:r w:rsidR="00E90CC9" w:rsidRPr="00123DB5">
        <w:rPr>
          <w:snapToGrid w:val="0"/>
        </w:rPr>
        <w:t xml:space="preserve"> (</w:t>
      </w:r>
      <w:r w:rsidR="00AA0827">
        <w:rPr>
          <w:snapToGrid w:val="0"/>
          <w:lang w:val="en-US"/>
        </w:rPr>
        <w:t>Nhân viên kho</w:t>
      </w:r>
      <w:r w:rsidR="00E90CC9" w:rsidRPr="00123DB5">
        <w:rPr>
          <w:snapToGrid w:val="0"/>
        </w:rPr>
        <w:t>)</w:t>
      </w:r>
    </w:p>
    <w:p w14:paraId="217F050D" w14:textId="79B4B564" w:rsidR="007421B5" w:rsidRPr="00123DB5" w:rsidRDefault="007421B5">
      <w:pPr>
        <w:pStyle w:val="BodyText"/>
        <w:numPr>
          <w:ilvl w:val="0"/>
          <w:numId w:val="28"/>
        </w:numPr>
        <w:jc w:val="both"/>
        <w:rPr>
          <w:szCs w:val="24"/>
        </w:rPr>
      </w:pPr>
      <w:r>
        <w:rPr>
          <w:snapToGrid w:val="0"/>
          <w:szCs w:val="24"/>
          <w:lang w:val="en-US"/>
        </w:rPr>
        <w:t>Nhân viên với chức vụ nhập kho của cửa hàng.</w:t>
      </w:r>
    </w:p>
    <w:p w14:paraId="6DD20455" w14:textId="77777777" w:rsidR="00E90CC9" w:rsidRPr="00123DB5" w:rsidRDefault="00E90CC9" w:rsidP="00DC1176">
      <w:pPr>
        <w:pStyle w:val="Title"/>
        <w:ind w:left="720"/>
        <w:jc w:val="both"/>
        <w:rPr>
          <w:sz w:val="24"/>
          <w:szCs w:val="24"/>
        </w:rPr>
        <w:sectPr w:rsidR="00E90CC9" w:rsidRPr="00123DB5" w:rsidSect="0037497D">
          <w:pgSz w:w="11909" w:h="16834" w:code="9"/>
          <w:pgMar w:top="1440" w:right="1152" w:bottom="1440" w:left="1152" w:header="720" w:footer="720" w:gutter="0"/>
          <w:cols w:space="720"/>
        </w:sectPr>
      </w:pPr>
    </w:p>
    <w:p w14:paraId="2CFD1C54" w14:textId="77777777" w:rsidR="00E90CC9" w:rsidRPr="00DC1176" w:rsidRDefault="5C204EB1" w:rsidP="00F379BE">
      <w:pPr>
        <w:pStyle w:val="Level1"/>
      </w:pPr>
      <w:bookmarkStart w:id="25" w:name="_Toc166875970"/>
      <w:bookmarkStart w:id="26" w:name="_Toc166876403"/>
      <w:bookmarkStart w:id="27" w:name="_Toc168347467"/>
      <w:r>
        <w:lastRenderedPageBreak/>
        <w:t>Mô hình Use-case</w:t>
      </w:r>
      <w:bookmarkEnd w:id="25"/>
      <w:bookmarkEnd w:id="26"/>
      <w:bookmarkEnd w:id="27"/>
      <w:r>
        <w:t xml:space="preserve"> </w:t>
      </w:r>
    </w:p>
    <w:p w14:paraId="05348847" w14:textId="77777777" w:rsidR="00E90CC9" w:rsidRPr="00123DB5" w:rsidRDefault="00E90CC9">
      <w:pPr>
        <w:jc w:val="both"/>
        <w:rPr>
          <w:szCs w:val="24"/>
        </w:rPr>
      </w:pPr>
    </w:p>
    <w:p w14:paraId="4B5CC364" w14:textId="77777777" w:rsidR="002063EA" w:rsidRPr="00782BE5" w:rsidRDefault="5C204EB1" w:rsidP="00782BE5">
      <w:pPr>
        <w:pStyle w:val="Heading1"/>
        <w:numPr>
          <w:ilvl w:val="0"/>
          <w:numId w:val="33"/>
        </w:numPr>
        <w:rPr>
          <w:lang w:val="en-US"/>
        </w:rPr>
      </w:pPr>
      <w:r>
        <w:t>Lược đồ chính của mô hình Use-case</w:t>
      </w:r>
    </w:p>
    <w:p w14:paraId="1EBF2D03" w14:textId="52007CAE" w:rsidR="000D691E" w:rsidRPr="00123DB5" w:rsidRDefault="3D3A1800" w:rsidP="25C01EF5">
      <w:pPr>
        <w:jc w:val="center"/>
      </w:pPr>
      <w:r>
        <w:rPr>
          <w:noProof/>
        </w:rPr>
        <w:drawing>
          <wp:inline distT="0" distB="0" distL="0" distR="0" wp14:anchorId="4093A0CE" wp14:editId="2E997082">
            <wp:extent cx="5442551" cy="6619876"/>
            <wp:effectExtent l="0" t="0" r="0" b="0"/>
            <wp:docPr id="1887942195" name="Picture 1887942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42551" cy="6619876"/>
                    </a:xfrm>
                    <a:prstGeom prst="rect">
                      <a:avLst/>
                    </a:prstGeom>
                  </pic:spPr>
                </pic:pic>
              </a:graphicData>
            </a:graphic>
          </wp:inline>
        </w:drawing>
      </w:r>
    </w:p>
    <w:p w14:paraId="1D3B7D1B" w14:textId="76FB99A6" w:rsidR="000D691E" w:rsidRPr="00123DB5" w:rsidRDefault="2F46B485" w:rsidP="00782BE5">
      <w:pPr>
        <w:pStyle w:val="Level2"/>
        <w:rPr>
          <w:lang w:val="vi"/>
        </w:rPr>
      </w:pPr>
      <w:bookmarkStart w:id="28" w:name="_Toc166875971"/>
      <w:bookmarkStart w:id="29" w:name="_Toc166876404"/>
      <w:bookmarkStart w:id="30" w:name="_Toc168347468"/>
      <w:r w:rsidRPr="25C01EF5">
        <w:rPr>
          <w:lang w:val="vi"/>
        </w:rPr>
        <w:t>Login (Đăng nhập)</w:t>
      </w:r>
      <w:bookmarkEnd w:id="28"/>
      <w:bookmarkEnd w:id="29"/>
      <w:bookmarkEnd w:id="30"/>
    </w:p>
    <w:p w14:paraId="7E09FC1A" w14:textId="6A64D80C" w:rsidR="000D691E" w:rsidRPr="00123DB5" w:rsidRDefault="2F46B485" w:rsidP="00E70019">
      <w:pPr>
        <w:pStyle w:val="Level3"/>
      </w:pPr>
      <w:bookmarkStart w:id="31" w:name="_Toc166875972"/>
      <w:bookmarkStart w:id="32" w:name="_Toc166876405"/>
      <w:bookmarkStart w:id="33" w:name="_Toc168347469"/>
      <w:r w:rsidRPr="25C01EF5">
        <w:t>Tóm tắt</w:t>
      </w:r>
      <w:bookmarkEnd w:id="31"/>
      <w:bookmarkEnd w:id="32"/>
      <w:bookmarkEnd w:id="33"/>
    </w:p>
    <w:p w14:paraId="6CD8ABFC" w14:textId="1F8E6FB5" w:rsidR="000D691E" w:rsidRPr="00123DB5" w:rsidRDefault="2F46B485" w:rsidP="25C01EF5">
      <w:pPr>
        <w:spacing w:after="120"/>
        <w:ind w:left="864"/>
        <w:jc w:val="both"/>
      </w:pPr>
      <w:r w:rsidRPr="25C01EF5">
        <w:rPr>
          <w:szCs w:val="24"/>
          <w:lang w:val="vi"/>
        </w:rPr>
        <w:t xml:space="preserve">Use case này mô tả cách một </w:t>
      </w:r>
      <w:r w:rsidRPr="25C01EF5">
        <w:rPr>
          <w:szCs w:val="24"/>
        </w:rPr>
        <w:t>nhân viên</w:t>
      </w:r>
      <w:r w:rsidRPr="25C01EF5">
        <w:rPr>
          <w:szCs w:val="24"/>
          <w:lang w:val="vi"/>
        </w:rPr>
        <w:t xml:space="preserve"> đăng nhập vào Hệ thống </w:t>
      </w:r>
      <w:r w:rsidRPr="25C01EF5">
        <w:rPr>
          <w:szCs w:val="24"/>
        </w:rPr>
        <w:t>quản lý bán thiết bị công nghệ</w:t>
      </w:r>
      <w:r w:rsidRPr="25C01EF5">
        <w:rPr>
          <w:szCs w:val="24"/>
          <w:lang w:val="vi"/>
        </w:rPr>
        <w:t>.</w:t>
      </w:r>
    </w:p>
    <w:p w14:paraId="2D5DD33E" w14:textId="47F8FC10" w:rsidR="000D691E" w:rsidRPr="00123DB5" w:rsidRDefault="2F46B485" w:rsidP="00E70019">
      <w:pPr>
        <w:pStyle w:val="Level3"/>
        <w:rPr>
          <w:lang w:val="vi"/>
        </w:rPr>
      </w:pPr>
      <w:bookmarkStart w:id="34" w:name="_Toc166875973"/>
      <w:bookmarkStart w:id="35" w:name="_Toc166876406"/>
      <w:bookmarkStart w:id="36" w:name="_Toc168347470"/>
      <w:r w:rsidRPr="25C01EF5">
        <w:rPr>
          <w:lang w:val="vi"/>
        </w:rPr>
        <w:t>Điều kiện tiên quyết</w:t>
      </w:r>
      <w:bookmarkEnd w:id="34"/>
      <w:bookmarkEnd w:id="35"/>
      <w:bookmarkEnd w:id="36"/>
    </w:p>
    <w:p w14:paraId="4960DA3D" w14:textId="21E1A8A0" w:rsidR="000D691E" w:rsidRPr="00123DB5" w:rsidRDefault="2F46B485" w:rsidP="25C01EF5">
      <w:pPr>
        <w:spacing w:after="120"/>
        <w:ind w:left="864"/>
        <w:jc w:val="both"/>
        <w:rPr>
          <w:szCs w:val="24"/>
        </w:rPr>
      </w:pPr>
      <w:r w:rsidRPr="25C01EF5">
        <w:rPr>
          <w:szCs w:val="24"/>
        </w:rPr>
        <w:t xml:space="preserve">Actor </w:t>
      </w:r>
      <w:r w:rsidR="51AF905D" w:rsidRPr="25C01EF5">
        <w:rPr>
          <w:szCs w:val="24"/>
        </w:rPr>
        <w:t xml:space="preserve">phải </w:t>
      </w:r>
      <w:r w:rsidRPr="25C01EF5">
        <w:rPr>
          <w:szCs w:val="24"/>
        </w:rPr>
        <w:t>được tạo tài khoản</w:t>
      </w:r>
      <w:r w:rsidR="1CF10582" w:rsidRPr="25C01EF5">
        <w:rPr>
          <w:szCs w:val="24"/>
        </w:rPr>
        <w:t xml:space="preserve"> trước khi use case bắt đầu</w:t>
      </w:r>
      <w:r w:rsidRPr="25C01EF5">
        <w:rPr>
          <w:szCs w:val="24"/>
        </w:rPr>
        <w:t>.</w:t>
      </w:r>
    </w:p>
    <w:p w14:paraId="1A706FFD" w14:textId="11663243" w:rsidR="000D691E" w:rsidRPr="00123DB5" w:rsidRDefault="2F46B485" w:rsidP="00075A4E">
      <w:pPr>
        <w:pStyle w:val="Level3"/>
        <w:rPr>
          <w:lang w:val="vi"/>
        </w:rPr>
      </w:pPr>
      <w:bookmarkStart w:id="37" w:name="_Toc166875974"/>
      <w:bookmarkStart w:id="38" w:name="_Toc166876407"/>
      <w:bookmarkStart w:id="39" w:name="_Toc168347471"/>
      <w:r w:rsidRPr="25C01EF5">
        <w:rPr>
          <w:lang w:val="vi"/>
        </w:rPr>
        <w:lastRenderedPageBreak/>
        <w:t>Dòng sự kiện</w:t>
      </w:r>
      <w:bookmarkEnd w:id="37"/>
      <w:bookmarkEnd w:id="38"/>
      <w:bookmarkEnd w:id="39"/>
    </w:p>
    <w:p w14:paraId="7CAAED1F" w14:textId="688C0974" w:rsidR="000D691E" w:rsidRPr="00123DB5" w:rsidRDefault="2F46B485" w:rsidP="00075A4E">
      <w:pPr>
        <w:pStyle w:val="Level4"/>
      </w:pPr>
      <w:bookmarkStart w:id="40" w:name="_Toc166875975"/>
      <w:bookmarkStart w:id="41" w:name="_Toc166876408"/>
      <w:bookmarkStart w:id="42" w:name="_Toc168347472"/>
      <w:r w:rsidRPr="25C01EF5">
        <w:t>Dòng sự kiện chính</w:t>
      </w:r>
      <w:bookmarkEnd w:id="40"/>
      <w:bookmarkEnd w:id="41"/>
      <w:bookmarkEnd w:id="42"/>
      <w:r w:rsidRPr="25C01EF5">
        <w:t xml:space="preserve"> </w:t>
      </w:r>
    </w:p>
    <w:p w14:paraId="10C08611" w14:textId="5D8AA3EA" w:rsidR="000D691E" w:rsidRPr="00123DB5" w:rsidRDefault="2F46B485" w:rsidP="004E5176">
      <w:pPr>
        <w:pStyle w:val="MainText"/>
      </w:pPr>
      <w:r w:rsidRPr="25C01EF5">
        <w:t xml:space="preserve">Use case này bắt đầu khi một actor muốn đăng nhập vào Hệ thống </w:t>
      </w:r>
      <w:r w:rsidRPr="25C01EF5">
        <w:rPr>
          <w:lang w:val="vi-VN"/>
        </w:rPr>
        <w:t>quản lý bán thiết bị công nghệ</w:t>
      </w:r>
      <w:r w:rsidRPr="25C01EF5">
        <w:t>.</w:t>
      </w:r>
    </w:p>
    <w:p w14:paraId="1FD552D9" w14:textId="393DB9FD" w:rsidR="000D691E" w:rsidRPr="00123DB5" w:rsidRDefault="2F46B485">
      <w:pPr>
        <w:pStyle w:val="ListParagraph"/>
        <w:numPr>
          <w:ilvl w:val="0"/>
          <w:numId w:val="21"/>
        </w:numPr>
        <w:ind w:left="1944"/>
        <w:jc w:val="both"/>
        <w:rPr>
          <w:szCs w:val="24"/>
        </w:rPr>
      </w:pPr>
      <w:r w:rsidRPr="25C01EF5">
        <w:rPr>
          <w:szCs w:val="24"/>
        </w:rPr>
        <w:t>Hệ thống yêu cầu actor nhập tên đăng nhập và mật khẩu.</w:t>
      </w:r>
    </w:p>
    <w:p w14:paraId="29D06555" w14:textId="5ED3C1D2" w:rsidR="000D691E" w:rsidRPr="00123DB5" w:rsidRDefault="2F46B485">
      <w:pPr>
        <w:pStyle w:val="ListParagraph"/>
        <w:numPr>
          <w:ilvl w:val="0"/>
          <w:numId w:val="21"/>
        </w:numPr>
        <w:ind w:left="1944"/>
        <w:jc w:val="both"/>
        <w:rPr>
          <w:szCs w:val="24"/>
        </w:rPr>
      </w:pPr>
      <w:r w:rsidRPr="25C01EF5">
        <w:rPr>
          <w:szCs w:val="24"/>
        </w:rPr>
        <w:t>Actor nhập tên đăng nhập và mật khẩu.</w:t>
      </w:r>
    </w:p>
    <w:p w14:paraId="711AEC08" w14:textId="264CCE8C" w:rsidR="000D691E" w:rsidRPr="00123DB5" w:rsidRDefault="2F46B485">
      <w:pPr>
        <w:pStyle w:val="ListParagraph"/>
        <w:numPr>
          <w:ilvl w:val="0"/>
          <w:numId w:val="21"/>
        </w:numPr>
        <w:ind w:left="1944"/>
        <w:jc w:val="both"/>
        <w:rPr>
          <w:szCs w:val="24"/>
        </w:rPr>
      </w:pPr>
      <w:r w:rsidRPr="25C01EF5">
        <w:rPr>
          <w:szCs w:val="24"/>
        </w:rPr>
        <w:t>Hệ thống kiểm chứng tên đăng nhập và mật khẩu của actor nhập vào và cho phép actor đăng nhập vào hệ thống.</w:t>
      </w:r>
    </w:p>
    <w:p w14:paraId="69926046" w14:textId="762247B3" w:rsidR="000D691E" w:rsidRPr="00123DB5" w:rsidRDefault="2F46B485">
      <w:pPr>
        <w:pStyle w:val="ListParagraph"/>
        <w:numPr>
          <w:ilvl w:val="0"/>
          <w:numId w:val="21"/>
        </w:numPr>
        <w:ind w:left="1944"/>
        <w:jc w:val="both"/>
        <w:rPr>
          <w:szCs w:val="24"/>
        </w:rPr>
      </w:pPr>
      <w:r w:rsidRPr="25C01EF5">
        <w:rPr>
          <w:szCs w:val="24"/>
        </w:rPr>
        <w:t>Hệ thống sẽ hiển thị các chức năng tương đương với vai trò của actor.</w:t>
      </w:r>
    </w:p>
    <w:p w14:paraId="2D623A44" w14:textId="20EADEEE" w:rsidR="000D691E" w:rsidRPr="00123DB5" w:rsidRDefault="2F46B485" w:rsidP="00075A4E">
      <w:pPr>
        <w:pStyle w:val="Level4"/>
      </w:pPr>
      <w:bookmarkStart w:id="43" w:name="_Toc166875976"/>
      <w:bookmarkStart w:id="44" w:name="_Toc166876409"/>
      <w:bookmarkStart w:id="45" w:name="_Toc168347473"/>
      <w:r w:rsidRPr="25C01EF5">
        <w:t>Các dòng sự kiện khác</w:t>
      </w:r>
      <w:bookmarkEnd w:id="43"/>
      <w:bookmarkEnd w:id="44"/>
      <w:bookmarkEnd w:id="45"/>
    </w:p>
    <w:p w14:paraId="34C37596" w14:textId="0DA7808D" w:rsidR="000D691E" w:rsidRPr="00123DB5" w:rsidRDefault="2F46B485" w:rsidP="004A0867">
      <w:pPr>
        <w:pStyle w:val="Level5"/>
      </w:pPr>
      <w:bookmarkStart w:id="46" w:name="_Toc166875977"/>
      <w:bookmarkStart w:id="47" w:name="_Toc166876410"/>
      <w:bookmarkStart w:id="48" w:name="_Toc168347474"/>
      <w:r w:rsidRPr="25C01EF5">
        <w:t xml:space="preserve">Tên </w:t>
      </w:r>
      <w:r w:rsidRPr="25C01EF5">
        <w:rPr>
          <w:lang w:val="vi-VN"/>
        </w:rPr>
        <w:t>đăng nhập</w:t>
      </w:r>
      <w:r w:rsidRPr="25C01EF5">
        <w:t>/Mật khẩu sai</w:t>
      </w:r>
      <w:bookmarkEnd w:id="46"/>
      <w:bookmarkEnd w:id="47"/>
      <w:bookmarkEnd w:id="48"/>
    </w:p>
    <w:p w14:paraId="16BA240B" w14:textId="3F34809E" w:rsidR="000D691E" w:rsidRPr="00123DB5" w:rsidRDefault="2F46B485" w:rsidP="25C01EF5">
      <w:pPr>
        <w:spacing w:after="120"/>
        <w:ind w:left="1728"/>
        <w:jc w:val="both"/>
      </w:pPr>
      <w:r w:rsidRPr="25C01EF5">
        <w:rPr>
          <w:szCs w:val="24"/>
        </w:rPr>
        <w:t>Nếu actor nhập sai tên đăng nhập hoặc mật khẩu, hệ thống sẽ hiển thị một thông báo lỗi. Actor có thể chọn trở về đầu của Dòng sự kiện chính hoặc hủy bỏ việc đăng nhập, lúc này use case kết thúc.</w:t>
      </w:r>
    </w:p>
    <w:p w14:paraId="002EBC0A" w14:textId="33A7F1BB" w:rsidR="000D691E" w:rsidRPr="00123DB5" w:rsidRDefault="2F46B485" w:rsidP="00E70019">
      <w:pPr>
        <w:pStyle w:val="Level3"/>
        <w:rPr>
          <w:lang w:val="vi"/>
        </w:rPr>
      </w:pPr>
      <w:bookmarkStart w:id="49" w:name="_Toc166875978"/>
      <w:bookmarkStart w:id="50" w:name="_Toc166876411"/>
      <w:bookmarkStart w:id="51" w:name="_Toc168347475"/>
      <w:r w:rsidRPr="25C01EF5">
        <w:rPr>
          <w:lang w:val="vi"/>
        </w:rPr>
        <w:t>Các yêu cầu đặc biệt</w:t>
      </w:r>
      <w:bookmarkEnd w:id="49"/>
      <w:bookmarkEnd w:id="50"/>
      <w:bookmarkEnd w:id="51"/>
    </w:p>
    <w:p w14:paraId="1D1684BC" w14:textId="6B530287" w:rsidR="000D691E" w:rsidRPr="00123DB5" w:rsidRDefault="2F46B485" w:rsidP="25C01EF5">
      <w:pPr>
        <w:spacing w:after="120"/>
        <w:ind w:left="864"/>
        <w:jc w:val="both"/>
      </w:pPr>
      <w:r w:rsidRPr="25C01EF5">
        <w:rPr>
          <w:szCs w:val="24"/>
          <w:lang w:val="vi"/>
        </w:rPr>
        <w:t>Không có</w:t>
      </w:r>
      <w:r w:rsidRPr="25C01EF5">
        <w:rPr>
          <w:color w:val="000000" w:themeColor="text1"/>
          <w:szCs w:val="24"/>
          <w:lang w:val="vi"/>
        </w:rPr>
        <w:t>.</w:t>
      </w:r>
    </w:p>
    <w:p w14:paraId="4FBB4490" w14:textId="30BDBF58" w:rsidR="000D691E" w:rsidRPr="00123DB5" w:rsidRDefault="2F46B485" w:rsidP="00E70019">
      <w:pPr>
        <w:pStyle w:val="Level3"/>
        <w:rPr>
          <w:lang w:val="vi"/>
        </w:rPr>
      </w:pPr>
      <w:bookmarkStart w:id="52" w:name="_Toc166875979"/>
      <w:bookmarkStart w:id="53" w:name="_Toc166876412"/>
      <w:bookmarkStart w:id="54" w:name="_Toc168347476"/>
      <w:r w:rsidRPr="25C01EF5">
        <w:rPr>
          <w:lang w:val="vi"/>
        </w:rPr>
        <w:t>Post-Conditions</w:t>
      </w:r>
      <w:bookmarkEnd w:id="52"/>
      <w:bookmarkEnd w:id="53"/>
      <w:bookmarkEnd w:id="54"/>
    </w:p>
    <w:p w14:paraId="7B2E6253" w14:textId="56192EC1" w:rsidR="000D691E" w:rsidRPr="00123DB5" w:rsidRDefault="2F46B485" w:rsidP="25C01EF5">
      <w:pPr>
        <w:spacing w:after="120"/>
        <w:ind w:left="864"/>
        <w:jc w:val="both"/>
      </w:pPr>
      <w:r w:rsidRPr="25C01EF5">
        <w:rPr>
          <w:szCs w:val="24"/>
          <w:lang w:val="vi"/>
        </w:rPr>
        <w:t>Nếu use case thành công, actor lúc này đã đăng nhập vào hệ thống. Nếu không trạng thái hệ thống không thay đổi.</w:t>
      </w:r>
    </w:p>
    <w:p w14:paraId="67C4422C" w14:textId="66692560" w:rsidR="000D691E" w:rsidRPr="00123DB5" w:rsidRDefault="2F46B485" w:rsidP="00E70019">
      <w:pPr>
        <w:pStyle w:val="Level3"/>
        <w:rPr>
          <w:lang w:val="vi"/>
        </w:rPr>
      </w:pPr>
      <w:bookmarkStart w:id="55" w:name="_Toc166875980"/>
      <w:bookmarkStart w:id="56" w:name="_Toc166876413"/>
      <w:bookmarkStart w:id="57" w:name="_Toc168347477"/>
      <w:r w:rsidRPr="25C01EF5">
        <w:rPr>
          <w:lang w:val="vi"/>
        </w:rPr>
        <w:t>Điểm mở rộng</w:t>
      </w:r>
      <w:bookmarkEnd w:id="55"/>
      <w:bookmarkEnd w:id="56"/>
      <w:bookmarkEnd w:id="57"/>
    </w:p>
    <w:p w14:paraId="633AF7FF" w14:textId="48896C0F" w:rsidR="000D691E" w:rsidRPr="00123DB5" w:rsidRDefault="2F46B485" w:rsidP="25C01EF5">
      <w:pPr>
        <w:spacing w:after="120"/>
        <w:ind w:left="864"/>
        <w:jc w:val="both"/>
      </w:pPr>
      <w:r w:rsidRPr="25C01EF5">
        <w:rPr>
          <w:szCs w:val="24"/>
          <w:lang w:val="vi"/>
        </w:rPr>
        <w:t>Không có.</w:t>
      </w:r>
    </w:p>
    <w:p w14:paraId="7CB60654" w14:textId="7B638E63" w:rsidR="000D691E" w:rsidRPr="00123DB5" w:rsidRDefault="7907220B" w:rsidP="00782BE5">
      <w:pPr>
        <w:pStyle w:val="Level2"/>
        <w:rPr>
          <w:lang w:val="vi"/>
        </w:rPr>
      </w:pPr>
      <w:bookmarkStart w:id="58" w:name="_Toc166875981"/>
      <w:bookmarkStart w:id="59" w:name="_Toc166876414"/>
      <w:bookmarkStart w:id="60" w:name="_Toc168347478"/>
      <w:r w:rsidRPr="25C01EF5">
        <w:rPr>
          <w:lang w:val="vi"/>
        </w:rPr>
        <w:t>Import goods</w:t>
      </w:r>
      <w:r w:rsidR="5CCF97B9" w:rsidRPr="25C01EF5">
        <w:rPr>
          <w:lang w:val="vi"/>
        </w:rPr>
        <w:t xml:space="preserve"> (</w:t>
      </w:r>
      <w:r w:rsidR="3533D701" w:rsidRPr="25C01EF5">
        <w:rPr>
          <w:lang w:val="vi"/>
        </w:rPr>
        <w:t>Nhập hàng</w:t>
      </w:r>
      <w:r w:rsidR="5CCF97B9" w:rsidRPr="25C01EF5">
        <w:rPr>
          <w:lang w:val="vi"/>
        </w:rPr>
        <w:t>)</w:t>
      </w:r>
      <w:bookmarkEnd w:id="58"/>
      <w:bookmarkEnd w:id="59"/>
      <w:bookmarkEnd w:id="60"/>
    </w:p>
    <w:p w14:paraId="4171643A" w14:textId="12BA7CB0" w:rsidR="000D691E" w:rsidRPr="00123DB5" w:rsidRDefault="5CCF97B9" w:rsidP="00E70019">
      <w:pPr>
        <w:pStyle w:val="Level3"/>
      </w:pPr>
      <w:bookmarkStart w:id="61" w:name="_Toc166875982"/>
      <w:bookmarkStart w:id="62" w:name="_Toc166876415"/>
      <w:bookmarkStart w:id="63" w:name="_Toc168347479"/>
      <w:r w:rsidRPr="25C01EF5">
        <w:t>Tóm tắt</w:t>
      </w:r>
      <w:bookmarkEnd w:id="61"/>
      <w:bookmarkEnd w:id="62"/>
      <w:bookmarkEnd w:id="63"/>
    </w:p>
    <w:p w14:paraId="247D9783" w14:textId="6F8D9A31" w:rsidR="000D691E" w:rsidRPr="00123DB5" w:rsidRDefault="5CCF97B9" w:rsidP="25C01EF5">
      <w:pPr>
        <w:spacing w:after="120"/>
        <w:ind w:left="864"/>
        <w:jc w:val="both"/>
        <w:rPr>
          <w:szCs w:val="24"/>
          <w:lang w:val="vi"/>
        </w:rPr>
      </w:pPr>
      <w:r w:rsidRPr="25C01EF5">
        <w:rPr>
          <w:szCs w:val="24"/>
          <w:lang w:val="vi"/>
        </w:rPr>
        <w:t xml:space="preserve">Use case này mô tả cách một </w:t>
      </w:r>
      <w:r w:rsidRPr="25C01EF5">
        <w:rPr>
          <w:szCs w:val="24"/>
        </w:rPr>
        <w:t>nhân viên</w:t>
      </w:r>
      <w:r w:rsidRPr="25C01EF5">
        <w:rPr>
          <w:szCs w:val="24"/>
          <w:lang w:val="vi"/>
        </w:rPr>
        <w:t xml:space="preserve"> </w:t>
      </w:r>
      <w:r w:rsidR="4959C55B" w:rsidRPr="25C01EF5">
        <w:rPr>
          <w:szCs w:val="24"/>
          <w:lang w:val="vi"/>
        </w:rPr>
        <w:t>kho nhập hàng</w:t>
      </w:r>
      <w:r w:rsidRPr="25C01EF5">
        <w:rPr>
          <w:szCs w:val="24"/>
          <w:lang w:val="vi"/>
        </w:rPr>
        <w:t xml:space="preserve"> vào Hệ thống </w:t>
      </w:r>
      <w:r w:rsidRPr="25C01EF5">
        <w:rPr>
          <w:szCs w:val="24"/>
        </w:rPr>
        <w:t>quản lý bán thiết bị công nghệ</w:t>
      </w:r>
      <w:r w:rsidRPr="25C01EF5">
        <w:rPr>
          <w:szCs w:val="24"/>
          <w:lang w:val="vi"/>
        </w:rPr>
        <w:t>.</w:t>
      </w:r>
    </w:p>
    <w:p w14:paraId="32F7C11B" w14:textId="785A5004" w:rsidR="000D691E" w:rsidRPr="00123DB5" w:rsidRDefault="5CCF97B9" w:rsidP="00E70019">
      <w:pPr>
        <w:pStyle w:val="Level3"/>
      </w:pPr>
      <w:bookmarkStart w:id="64" w:name="_Toc166875983"/>
      <w:bookmarkStart w:id="65" w:name="_Toc166876416"/>
      <w:bookmarkStart w:id="66" w:name="_Toc168347480"/>
      <w:r w:rsidRPr="25C01EF5">
        <w:t>Điều kiện tiên quyết</w:t>
      </w:r>
      <w:bookmarkEnd w:id="64"/>
      <w:bookmarkEnd w:id="65"/>
      <w:bookmarkEnd w:id="66"/>
    </w:p>
    <w:p w14:paraId="525CE83E" w14:textId="15F00274" w:rsidR="000D691E" w:rsidRPr="00123DB5" w:rsidRDefault="0597A121" w:rsidP="25C01EF5">
      <w:pPr>
        <w:spacing w:after="120"/>
        <w:ind w:left="864"/>
        <w:jc w:val="both"/>
        <w:rPr>
          <w:szCs w:val="24"/>
        </w:rPr>
      </w:pPr>
      <w:r w:rsidRPr="25C01EF5">
        <w:rPr>
          <w:szCs w:val="24"/>
        </w:rPr>
        <w:t xml:space="preserve">Nhân viên </w:t>
      </w:r>
      <w:r w:rsidR="050F8034" w:rsidRPr="25C01EF5">
        <w:rPr>
          <w:szCs w:val="24"/>
        </w:rPr>
        <w:t>phải</w:t>
      </w:r>
      <w:r w:rsidR="2CA2B7F5" w:rsidRPr="25C01EF5">
        <w:rPr>
          <w:szCs w:val="24"/>
        </w:rPr>
        <w:t xml:space="preserve"> đăng nhập vào hệ thống</w:t>
      </w:r>
      <w:r w:rsidR="61F14EB1" w:rsidRPr="25C01EF5">
        <w:rPr>
          <w:szCs w:val="24"/>
        </w:rPr>
        <w:t xml:space="preserve"> trước khi use case bắt đầu</w:t>
      </w:r>
      <w:r w:rsidR="5CCF97B9" w:rsidRPr="25C01EF5">
        <w:rPr>
          <w:szCs w:val="24"/>
        </w:rPr>
        <w:t>.</w:t>
      </w:r>
    </w:p>
    <w:p w14:paraId="39BB1CD9" w14:textId="202934B7" w:rsidR="000D691E" w:rsidRPr="00123DB5" w:rsidRDefault="5CCF97B9" w:rsidP="00E70019">
      <w:pPr>
        <w:pStyle w:val="Level3"/>
      </w:pPr>
      <w:bookmarkStart w:id="67" w:name="_Toc166875984"/>
      <w:bookmarkStart w:id="68" w:name="_Toc166876417"/>
      <w:bookmarkStart w:id="69" w:name="_Toc168347481"/>
      <w:r w:rsidRPr="25C01EF5">
        <w:t>Dòng sự kiện</w:t>
      </w:r>
      <w:bookmarkEnd w:id="67"/>
      <w:bookmarkEnd w:id="68"/>
      <w:bookmarkEnd w:id="69"/>
    </w:p>
    <w:p w14:paraId="437ABA6D" w14:textId="1E5412D9" w:rsidR="000D691E" w:rsidRPr="00123DB5" w:rsidRDefault="5CCF97B9" w:rsidP="00FA0E4B">
      <w:pPr>
        <w:pStyle w:val="Level4"/>
        <w:rPr>
          <w:lang w:val="vi"/>
        </w:rPr>
      </w:pPr>
      <w:bookmarkStart w:id="70" w:name="_Toc166875985"/>
      <w:bookmarkStart w:id="71" w:name="_Toc166876418"/>
      <w:bookmarkStart w:id="72" w:name="_Toc168347482"/>
      <w:r w:rsidRPr="25C01EF5">
        <w:rPr>
          <w:lang w:val="vi"/>
        </w:rPr>
        <w:t>Dòng sự kiện chính</w:t>
      </w:r>
      <w:bookmarkEnd w:id="70"/>
      <w:bookmarkEnd w:id="71"/>
      <w:bookmarkEnd w:id="72"/>
      <w:r w:rsidRPr="25C01EF5">
        <w:rPr>
          <w:lang w:val="vi"/>
        </w:rPr>
        <w:t xml:space="preserve"> </w:t>
      </w:r>
    </w:p>
    <w:p w14:paraId="4184C0E5" w14:textId="04E1D016" w:rsidR="000D691E" w:rsidRPr="00123DB5" w:rsidRDefault="5CCF97B9" w:rsidP="25C01EF5">
      <w:pPr>
        <w:spacing w:after="120"/>
        <w:ind w:left="1584"/>
        <w:jc w:val="both"/>
      </w:pPr>
      <w:r w:rsidRPr="25C01EF5">
        <w:rPr>
          <w:szCs w:val="24"/>
          <w:lang w:val="vi"/>
        </w:rPr>
        <w:t xml:space="preserve">Use case này bắt đầu khi một </w:t>
      </w:r>
      <w:r w:rsidR="3CD87C3B" w:rsidRPr="25C01EF5">
        <w:rPr>
          <w:szCs w:val="24"/>
          <w:lang w:val="vi"/>
        </w:rPr>
        <w:t xml:space="preserve">nhân viên kho </w:t>
      </w:r>
      <w:r w:rsidRPr="25C01EF5">
        <w:rPr>
          <w:szCs w:val="24"/>
          <w:lang w:val="vi"/>
        </w:rPr>
        <w:t>muốn nhập</w:t>
      </w:r>
      <w:r w:rsidR="7A5149E8" w:rsidRPr="25C01EF5">
        <w:rPr>
          <w:szCs w:val="24"/>
          <w:lang w:val="vi"/>
        </w:rPr>
        <w:t xml:space="preserve"> hàng</w:t>
      </w:r>
      <w:r w:rsidRPr="25C01EF5">
        <w:rPr>
          <w:szCs w:val="24"/>
          <w:lang w:val="vi"/>
        </w:rPr>
        <w:t xml:space="preserve"> vào Hệ thống </w:t>
      </w:r>
      <w:r w:rsidRPr="25C01EF5">
        <w:rPr>
          <w:szCs w:val="24"/>
        </w:rPr>
        <w:t>quản lý bán thiết bị công nghệ</w:t>
      </w:r>
      <w:r w:rsidRPr="25C01EF5">
        <w:rPr>
          <w:szCs w:val="24"/>
          <w:lang w:val="vi"/>
        </w:rPr>
        <w:t>.</w:t>
      </w:r>
    </w:p>
    <w:p w14:paraId="3B25D937" w14:textId="6A5BEF4E" w:rsidR="000D691E" w:rsidRPr="00123DB5" w:rsidRDefault="21CCE4A6">
      <w:pPr>
        <w:pStyle w:val="ListParagraph"/>
        <w:numPr>
          <w:ilvl w:val="2"/>
          <w:numId w:val="19"/>
        </w:numPr>
        <w:spacing w:after="120"/>
        <w:ind w:left="1890" w:hanging="360"/>
        <w:jc w:val="both"/>
      </w:pPr>
      <w:r>
        <w:t>Nhân viên kho chọn chức năng “Nhập hàng”.</w:t>
      </w:r>
    </w:p>
    <w:p w14:paraId="48B96107" w14:textId="309DFFA7" w:rsidR="000D691E" w:rsidRPr="00123DB5" w:rsidRDefault="04A40ADF">
      <w:pPr>
        <w:pStyle w:val="ListParagraph"/>
        <w:numPr>
          <w:ilvl w:val="2"/>
          <w:numId w:val="19"/>
        </w:numPr>
        <w:spacing w:after="120"/>
        <w:ind w:left="1890" w:hanging="360"/>
        <w:jc w:val="both"/>
      </w:pPr>
      <w:r>
        <w:t>Hệ thống hiển thị giao diện form thông tin mặt hàng.</w:t>
      </w:r>
    </w:p>
    <w:p w14:paraId="0BB273AA" w14:textId="092751A2" w:rsidR="000D691E" w:rsidRPr="00123DB5" w:rsidRDefault="04A40ADF">
      <w:pPr>
        <w:pStyle w:val="ListParagraph"/>
        <w:numPr>
          <w:ilvl w:val="2"/>
          <w:numId w:val="19"/>
        </w:numPr>
        <w:spacing w:after="120"/>
        <w:ind w:left="1890" w:hanging="360"/>
        <w:jc w:val="both"/>
      </w:pPr>
      <w:r>
        <w:t>Nhân viên kho nhập vào thông tin mặt hàng</w:t>
      </w:r>
      <w:r w:rsidR="38A32645">
        <w:t xml:space="preserve"> (mã hàng, tên hàng, </w:t>
      </w:r>
      <w:r w:rsidR="325D6DE2">
        <w:t>ngày sản xuất</w:t>
      </w:r>
      <w:r w:rsidR="38A32645">
        <w:t>…)</w:t>
      </w:r>
      <w:r>
        <w:t xml:space="preserve"> và ấn xác nhận.</w:t>
      </w:r>
    </w:p>
    <w:p w14:paraId="476D4904" w14:textId="2F81D9D3" w:rsidR="000D691E" w:rsidRPr="00123DB5" w:rsidRDefault="04A40ADF">
      <w:pPr>
        <w:pStyle w:val="ListParagraph"/>
        <w:numPr>
          <w:ilvl w:val="2"/>
          <w:numId w:val="19"/>
        </w:numPr>
        <w:spacing w:after="120"/>
        <w:ind w:left="1890" w:hanging="360"/>
        <w:jc w:val="both"/>
      </w:pPr>
      <w:r>
        <w:t>Hệ thống xác nhận thông tin mặt hàng.</w:t>
      </w:r>
    </w:p>
    <w:p w14:paraId="76C1F17D" w14:textId="640D2E72" w:rsidR="000D691E" w:rsidRPr="00123DB5" w:rsidRDefault="04A40ADF">
      <w:pPr>
        <w:pStyle w:val="ListParagraph"/>
        <w:numPr>
          <w:ilvl w:val="2"/>
          <w:numId w:val="19"/>
        </w:numPr>
        <w:spacing w:after="120"/>
        <w:ind w:left="1890" w:hanging="360"/>
        <w:jc w:val="both"/>
      </w:pPr>
      <w:r>
        <w:t>Hệ thống gửi thông báo nhập hàng thành công.</w:t>
      </w:r>
    </w:p>
    <w:p w14:paraId="46A7C303" w14:textId="7EF3069A" w:rsidR="000D691E" w:rsidRPr="00123DB5" w:rsidRDefault="5CCF97B9" w:rsidP="00FA0E4B">
      <w:pPr>
        <w:pStyle w:val="Level4"/>
        <w:rPr>
          <w:lang w:val="vi"/>
        </w:rPr>
      </w:pPr>
      <w:bookmarkStart w:id="73" w:name="_Toc166875986"/>
      <w:bookmarkStart w:id="74" w:name="_Toc166876419"/>
      <w:bookmarkStart w:id="75" w:name="_Toc168347483"/>
      <w:r w:rsidRPr="25C01EF5">
        <w:rPr>
          <w:lang w:val="vi"/>
        </w:rPr>
        <w:t>Các dòng sự kiện khác</w:t>
      </w:r>
      <w:bookmarkEnd w:id="73"/>
      <w:bookmarkEnd w:id="74"/>
      <w:bookmarkEnd w:id="75"/>
    </w:p>
    <w:p w14:paraId="59B7FC1E" w14:textId="2FE47386" w:rsidR="000D691E" w:rsidRPr="00123DB5" w:rsidRDefault="6BD55B9A" w:rsidP="004A0867">
      <w:pPr>
        <w:pStyle w:val="Level5"/>
      </w:pPr>
      <w:bookmarkStart w:id="76" w:name="_Toc166875987"/>
      <w:bookmarkStart w:id="77" w:name="_Toc166876420"/>
      <w:bookmarkStart w:id="78" w:name="_Toc168347484"/>
      <w:r w:rsidRPr="004A0867">
        <w:t>Ngày</w:t>
      </w:r>
      <w:r w:rsidRPr="25C01EF5">
        <w:t xml:space="preserve"> sản xuất</w:t>
      </w:r>
      <w:r w:rsidR="13C61E85" w:rsidRPr="25C01EF5">
        <w:t xml:space="preserve"> sai</w:t>
      </w:r>
      <w:bookmarkEnd w:id="76"/>
      <w:bookmarkEnd w:id="77"/>
      <w:bookmarkEnd w:id="78"/>
    </w:p>
    <w:p w14:paraId="6333A248" w14:textId="3E83141A" w:rsidR="000D691E" w:rsidRPr="00123DB5" w:rsidRDefault="5CCF97B9" w:rsidP="25C01EF5">
      <w:pPr>
        <w:spacing w:after="120"/>
        <w:ind w:left="1728"/>
        <w:jc w:val="both"/>
      </w:pPr>
      <w:r w:rsidRPr="25C01EF5">
        <w:rPr>
          <w:szCs w:val="24"/>
        </w:rPr>
        <w:t xml:space="preserve">Nếu actor nhập sai </w:t>
      </w:r>
      <w:r w:rsidR="4ED0B5C1" w:rsidRPr="25C01EF5">
        <w:rPr>
          <w:szCs w:val="24"/>
        </w:rPr>
        <w:t>ngày sản xuất</w:t>
      </w:r>
      <w:r w:rsidRPr="25C01EF5">
        <w:rPr>
          <w:szCs w:val="24"/>
        </w:rPr>
        <w:t xml:space="preserve">, hệ thống sẽ hiển thị một thông báo lỗi. Actor có thể chọn trở về đầu của Dòng sự kiện chính hoặc hủy bỏ việc </w:t>
      </w:r>
      <w:r w:rsidR="6A37E57A" w:rsidRPr="25C01EF5">
        <w:rPr>
          <w:szCs w:val="24"/>
        </w:rPr>
        <w:t>nhập hàng</w:t>
      </w:r>
      <w:r w:rsidRPr="25C01EF5">
        <w:rPr>
          <w:szCs w:val="24"/>
        </w:rPr>
        <w:t xml:space="preserve">, lúc này </w:t>
      </w:r>
      <w:r w:rsidRPr="25C01EF5">
        <w:rPr>
          <w:szCs w:val="24"/>
        </w:rPr>
        <w:lastRenderedPageBreak/>
        <w:t>use case kết thúc.</w:t>
      </w:r>
    </w:p>
    <w:p w14:paraId="5C3BD835" w14:textId="45FC58A4" w:rsidR="000D691E" w:rsidRPr="00123DB5" w:rsidRDefault="5CCF97B9" w:rsidP="00E70019">
      <w:pPr>
        <w:pStyle w:val="Level3"/>
      </w:pPr>
      <w:bookmarkStart w:id="79" w:name="_Toc166875988"/>
      <w:bookmarkStart w:id="80" w:name="_Toc166876421"/>
      <w:bookmarkStart w:id="81" w:name="_Toc168347485"/>
      <w:r w:rsidRPr="25C01EF5">
        <w:t>Các yêu cầu đặc biệt</w:t>
      </w:r>
      <w:bookmarkEnd w:id="79"/>
      <w:bookmarkEnd w:id="80"/>
      <w:bookmarkEnd w:id="81"/>
    </w:p>
    <w:p w14:paraId="0E60A8DB" w14:textId="6B530287" w:rsidR="000D691E" w:rsidRPr="00123DB5" w:rsidRDefault="5CCF97B9" w:rsidP="25C01EF5">
      <w:pPr>
        <w:spacing w:after="120"/>
        <w:ind w:left="864"/>
        <w:jc w:val="both"/>
      </w:pPr>
      <w:r w:rsidRPr="25C01EF5">
        <w:rPr>
          <w:szCs w:val="24"/>
          <w:lang w:val="vi"/>
        </w:rPr>
        <w:t>Không có</w:t>
      </w:r>
      <w:r w:rsidRPr="25C01EF5">
        <w:rPr>
          <w:color w:val="000000" w:themeColor="text1"/>
          <w:szCs w:val="24"/>
          <w:lang w:val="vi"/>
        </w:rPr>
        <w:t>.</w:t>
      </w:r>
    </w:p>
    <w:p w14:paraId="1598B092" w14:textId="613AEE52" w:rsidR="000D691E" w:rsidRPr="00123DB5" w:rsidRDefault="5CCF97B9" w:rsidP="00E70019">
      <w:pPr>
        <w:pStyle w:val="Level3"/>
      </w:pPr>
      <w:bookmarkStart w:id="82" w:name="_Toc166875989"/>
      <w:bookmarkStart w:id="83" w:name="_Toc166876422"/>
      <w:bookmarkStart w:id="84" w:name="_Toc168347486"/>
      <w:r w:rsidRPr="25C01EF5">
        <w:t>Post-Conditions</w:t>
      </w:r>
      <w:bookmarkEnd w:id="82"/>
      <w:bookmarkEnd w:id="83"/>
      <w:bookmarkEnd w:id="84"/>
    </w:p>
    <w:p w14:paraId="6595794E" w14:textId="53537486" w:rsidR="000D691E" w:rsidRPr="00123DB5" w:rsidRDefault="5CCF97B9" w:rsidP="25C01EF5">
      <w:pPr>
        <w:spacing w:after="120"/>
        <w:ind w:left="864"/>
        <w:jc w:val="both"/>
        <w:rPr>
          <w:szCs w:val="24"/>
          <w:lang w:val="vi"/>
        </w:rPr>
      </w:pPr>
      <w:r w:rsidRPr="25C01EF5">
        <w:rPr>
          <w:szCs w:val="24"/>
          <w:lang w:val="vi"/>
        </w:rPr>
        <w:t xml:space="preserve">Nếu use case thành công, </w:t>
      </w:r>
      <w:r w:rsidR="4DD9270D" w:rsidRPr="25C01EF5">
        <w:rPr>
          <w:szCs w:val="24"/>
          <w:lang w:val="vi"/>
        </w:rPr>
        <w:t xml:space="preserve">hàng hóa </w:t>
      </w:r>
      <w:r w:rsidRPr="25C01EF5">
        <w:rPr>
          <w:szCs w:val="24"/>
          <w:lang w:val="vi"/>
        </w:rPr>
        <w:t xml:space="preserve">lúc này đã </w:t>
      </w:r>
      <w:r w:rsidR="402112F8" w:rsidRPr="25C01EF5">
        <w:rPr>
          <w:szCs w:val="24"/>
          <w:lang w:val="vi"/>
        </w:rPr>
        <w:t>được thêm</w:t>
      </w:r>
      <w:r w:rsidRPr="25C01EF5">
        <w:rPr>
          <w:szCs w:val="24"/>
          <w:lang w:val="vi"/>
        </w:rPr>
        <w:t xml:space="preserve"> vào hệ thống. Nếu không trạng thái hệ thống không thay đổi.</w:t>
      </w:r>
    </w:p>
    <w:p w14:paraId="6C5881EB" w14:textId="794E118C" w:rsidR="000D691E" w:rsidRPr="00123DB5" w:rsidRDefault="5CCF97B9" w:rsidP="00E70019">
      <w:pPr>
        <w:pStyle w:val="Level3"/>
      </w:pPr>
      <w:bookmarkStart w:id="85" w:name="_Toc166875990"/>
      <w:bookmarkStart w:id="86" w:name="_Toc166876423"/>
      <w:bookmarkStart w:id="87" w:name="_Toc168347487"/>
      <w:r w:rsidRPr="25C01EF5">
        <w:t>Điểm mở rộng</w:t>
      </w:r>
      <w:bookmarkEnd w:id="85"/>
      <w:bookmarkEnd w:id="86"/>
      <w:bookmarkEnd w:id="87"/>
    </w:p>
    <w:p w14:paraId="242F6331" w14:textId="6059D6B8" w:rsidR="000D691E" w:rsidRPr="00123DB5" w:rsidRDefault="5CCF97B9" w:rsidP="25C01EF5">
      <w:pPr>
        <w:spacing w:after="120"/>
        <w:ind w:left="864"/>
        <w:jc w:val="both"/>
      </w:pPr>
      <w:r w:rsidRPr="25C01EF5">
        <w:rPr>
          <w:szCs w:val="24"/>
          <w:lang w:val="vi"/>
        </w:rPr>
        <w:t>Không có.</w:t>
      </w:r>
    </w:p>
    <w:p w14:paraId="0580194B" w14:textId="6658B7FF" w:rsidR="000D691E" w:rsidRPr="00123DB5" w:rsidRDefault="769FC18D" w:rsidP="00782BE5">
      <w:pPr>
        <w:pStyle w:val="Level2"/>
        <w:rPr>
          <w:lang w:val="vi"/>
        </w:rPr>
      </w:pPr>
      <w:bookmarkStart w:id="88" w:name="_Toc166875991"/>
      <w:bookmarkStart w:id="89" w:name="_Toc166876424"/>
      <w:bookmarkStart w:id="90" w:name="_Toc168347488"/>
      <w:r w:rsidRPr="004A3A4D">
        <w:t>Order</w:t>
      </w:r>
      <w:r w:rsidRPr="25C01EF5">
        <w:rPr>
          <w:lang w:val="vi"/>
        </w:rPr>
        <w:t xml:space="preserve"> managerment (Quản lý đơn hàng)</w:t>
      </w:r>
      <w:bookmarkEnd w:id="88"/>
      <w:bookmarkEnd w:id="89"/>
      <w:bookmarkEnd w:id="90"/>
    </w:p>
    <w:p w14:paraId="1D03E6EF" w14:textId="49B0E46B" w:rsidR="000D691E" w:rsidRPr="00123DB5" w:rsidRDefault="769FC18D" w:rsidP="00E70019">
      <w:pPr>
        <w:pStyle w:val="Level3"/>
      </w:pPr>
      <w:bookmarkStart w:id="91" w:name="_Toc166875992"/>
      <w:bookmarkStart w:id="92" w:name="_Toc166876425"/>
      <w:bookmarkStart w:id="93" w:name="_Toc168347489"/>
      <w:r w:rsidRPr="25C01EF5">
        <w:t>Tóm tắt</w:t>
      </w:r>
      <w:bookmarkEnd w:id="91"/>
      <w:bookmarkEnd w:id="92"/>
      <w:bookmarkEnd w:id="93"/>
    </w:p>
    <w:p w14:paraId="60E84F6D" w14:textId="479C6BE5" w:rsidR="000D691E" w:rsidRPr="00123DB5" w:rsidRDefault="769FC18D" w:rsidP="25C01EF5">
      <w:pPr>
        <w:spacing w:after="120"/>
        <w:ind w:left="864"/>
        <w:jc w:val="both"/>
        <w:rPr>
          <w:szCs w:val="24"/>
          <w:lang w:val="vi"/>
        </w:rPr>
      </w:pPr>
      <w:r w:rsidRPr="25C01EF5">
        <w:rPr>
          <w:szCs w:val="24"/>
          <w:lang w:val="vi"/>
        </w:rPr>
        <w:t xml:space="preserve">Use case này </w:t>
      </w:r>
      <w:r w:rsidR="5CE1A80B" w:rsidRPr="25C01EF5">
        <w:rPr>
          <w:szCs w:val="24"/>
          <w:lang w:val="vi"/>
        </w:rPr>
        <w:t>cho phép</w:t>
      </w:r>
      <w:r w:rsidRPr="25C01EF5">
        <w:rPr>
          <w:szCs w:val="24"/>
          <w:lang w:val="vi"/>
        </w:rPr>
        <w:t xml:space="preserve"> một</w:t>
      </w:r>
      <w:r w:rsidR="7FFD8BEB" w:rsidRPr="25C01EF5">
        <w:rPr>
          <w:szCs w:val="24"/>
          <w:lang w:val="vi"/>
        </w:rPr>
        <w:t xml:space="preserve"> quản lý xem danh </w:t>
      </w:r>
      <w:r w:rsidR="03050283" w:rsidRPr="25C01EF5">
        <w:rPr>
          <w:szCs w:val="24"/>
          <w:lang w:val="vi"/>
        </w:rPr>
        <w:t xml:space="preserve">sách </w:t>
      </w:r>
      <w:r w:rsidR="7FFD8BEB" w:rsidRPr="25C01EF5">
        <w:rPr>
          <w:szCs w:val="24"/>
          <w:lang w:val="vi"/>
        </w:rPr>
        <w:t>đơn hàng</w:t>
      </w:r>
      <w:r w:rsidR="19D7D189" w:rsidRPr="25C01EF5">
        <w:rPr>
          <w:szCs w:val="24"/>
          <w:lang w:val="vi"/>
        </w:rPr>
        <w:t xml:space="preserve"> </w:t>
      </w:r>
      <w:r w:rsidR="19D7D189" w:rsidRPr="25C01EF5">
        <w:rPr>
          <w:szCs w:val="24"/>
        </w:rPr>
        <w:t>c</w:t>
      </w:r>
      <w:r w:rsidR="7311AB89" w:rsidRPr="25C01EF5">
        <w:rPr>
          <w:szCs w:val="24"/>
        </w:rPr>
        <w:t>ủa</w:t>
      </w:r>
      <w:r w:rsidR="19D7D189" w:rsidRPr="25C01EF5">
        <w:rPr>
          <w:szCs w:val="24"/>
        </w:rPr>
        <w:t xml:space="preserve"> Hệ thống quản lý bán thiết bị công nghệ</w:t>
      </w:r>
      <w:r w:rsidR="19D7D189" w:rsidRPr="25C01EF5">
        <w:rPr>
          <w:szCs w:val="24"/>
          <w:lang w:val="vi"/>
        </w:rPr>
        <w:t xml:space="preserve">. </w:t>
      </w:r>
      <w:r w:rsidR="4B238D27" w:rsidRPr="25C01EF5">
        <w:rPr>
          <w:szCs w:val="24"/>
          <w:lang w:val="vi"/>
        </w:rPr>
        <w:t>Quản lý</w:t>
      </w:r>
      <w:r w:rsidR="19D7D189" w:rsidRPr="25C01EF5">
        <w:rPr>
          <w:szCs w:val="24"/>
          <w:lang w:val="vi"/>
        </w:rPr>
        <w:t xml:space="preserve"> còn có thể </w:t>
      </w:r>
      <w:r w:rsidR="66357715" w:rsidRPr="25C01EF5">
        <w:rPr>
          <w:szCs w:val="24"/>
          <w:lang w:val="vi"/>
        </w:rPr>
        <w:t>sửa</w:t>
      </w:r>
      <w:r w:rsidR="0837CA6F" w:rsidRPr="25C01EF5">
        <w:rPr>
          <w:szCs w:val="24"/>
          <w:lang w:val="vi"/>
        </w:rPr>
        <w:t xml:space="preserve"> hoặc xóa đơn hàng đã chọn. Hệ thống </w:t>
      </w:r>
      <w:r w:rsidR="2CDC1E22" w:rsidRPr="25C01EF5">
        <w:rPr>
          <w:szCs w:val="24"/>
          <w:lang w:val="vi"/>
        </w:rPr>
        <w:t>Danh mục</w:t>
      </w:r>
      <w:r w:rsidR="001FA658" w:rsidRPr="25C01EF5">
        <w:rPr>
          <w:szCs w:val="24"/>
          <w:lang w:val="vi"/>
        </w:rPr>
        <w:t xml:space="preserve"> đơn hàng cung cấp một danh sách tất cả các đơn hàng hiện tại.</w:t>
      </w:r>
    </w:p>
    <w:p w14:paraId="107DE013" w14:textId="169D397F" w:rsidR="000D691E" w:rsidRPr="00123DB5" w:rsidRDefault="769FC18D" w:rsidP="00E70019">
      <w:pPr>
        <w:pStyle w:val="Level3"/>
      </w:pPr>
      <w:bookmarkStart w:id="94" w:name="_Toc166875993"/>
      <w:bookmarkStart w:id="95" w:name="_Toc166876426"/>
      <w:bookmarkStart w:id="96" w:name="_Toc168347490"/>
      <w:r w:rsidRPr="25C01EF5">
        <w:t>Điều kiện tiên quyết</w:t>
      </w:r>
      <w:bookmarkEnd w:id="94"/>
      <w:bookmarkEnd w:id="95"/>
      <w:bookmarkEnd w:id="96"/>
    </w:p>
    <w:p w14:paraId="0C95679F" w14:textId="245F9DEE" w:rsidR="000D691E" w:rsidRPr="00123DB5" w:rsidRDefault="2CD3107B" w:rsidP="25C01EF5">
      <w:pPr>
        <w:spacing w:after="120"/>
        <w:ind w:left="864"/>
        <w:jc w:val="both"/>
        <w:rPr>
          <w:szCs w:val="24"/>
        </w:rPr>
      </w:pPr>
      <w:r w:rsidRPr="25C01EF5">
        <w:rPr>
          <w:szCs w:val="24"/>
        </w:rPr>
        <w:t>Quản lý</w:t>
      </w:r>
      <w:r w:rsidR="0EC80208" w:rsidRPr="25C01EF5">
        <w:rPr>
          <w:szCs w:val="24"/>
        </w:rPr>
        <w:t xml:space="preserve"> phải </w:t>
      </w:r>
      <w:r w:rsidR="769FC18D" w:rsidRPr="25C01EF5">
        <w:rPr>
          <w:szCs w:val="24"/>
        </w:rPr>
        <w:t>đăng nhập vào hệ thống</w:t>
      </w:r>
      <w:r w:rsidR="4BE5EDA9" w:rsidRPr="25C01EF5">
        <w:rPr>
          <w:szCs w:val="24"/>
        </w:rPr>
        <w:t xml:space="preserve"> trước khi use case bắt đầu</w:t>
      </w:r>
      <w:r w:rsidR="769FC18D" w:rsidRPr="25C01EF5">
        <w:rPr>
          <w:szCs w:val="24"/>
        </w:rPr>
        <w:t>.</w:t>
      </w:r>
    </w:p>
    <w:p w14:paraId="33F1DC6E" w14:textId="15DFA68B" w:rsidR="000D691E" w:rsidRPr="00123DB5" w:rsidRDefault="769FC18D" w:rsidP="00E70019">
      <w:pPr>
        <w:pStyle w:val="Level3"/>
      </w:pPr>
      <w:bookmarkStart w:id="97" w:name="_Toc166875994"/>
      <w:bookmarkStart w:id="98" w:name="_Toc166876427"/>
      <w:bookmarkStart w:id="99" w:name="_Toc168347491"/>
      <w:r w:rsidRPr="25C01EF5">
        <w:t>Dòng sự kiện</w:t>
      </w:r>
      <w:bookmarkEnd w:id="97"/>
      <w:bookmarkEnd w:id="98"/>
      <w:bookmarkEnd w:id="99"/>
    </w:p>
    <w:p w14:paraId="738D5F1A" w14:textId="1E5412D9" w:rsidR="000D691E" w:rsidRPr="00123DB5" w:rsidRDefault="769FC18D" w:rsidP="00FA0E4B">
      <w:pPr>
        <w:pStyle w:val="Level4"/>
        <w:rPr>
          <w:lang w:val="vi"/>
        </w:rPr>
      </w:pPr>
      <w:bookmarkStart w:id="100" w:name="_Toc166875995"/>
      <w:bookmarkStart w:id="101" w:name="_Toc166876428"/>
      <w:bookmarkStart w:id="102" w:name="_Toc168347492"/>
      <w:r w:rsidRPr="25C01EF5">
        <w:rPr>
          <w:lang w:val="vi"/>
        </w:rPr>
        <w:t>Dòng sự kiện chính</w:t>
      </w:r>
      <w:bookmarkEnd w:id="100"/>
      <w:bookmarkEnd w:id="101"/>
      <w:bookmarkEnd w:id="102"/>
      <w:r w:rsidRPr="25C01EF5">
        <w:rPr>
          <w:lang w:val="vi"/>
        </w:rPr>
        <w:t xml:space="preserve"> </w:t>
      </w:r>
    </w:p>
    <w:p w14:paraId="2A58DD71" w14:textId="62FB012E" w:rsidR="000D691E" w:rsidRPr="00123DB5" w:rsidRDefault="769FC18D" w:rsidP="25C01EF5">
      <w:pPr>
        <w:spacing w:after="120"/>
        <w:ind w:left="1584"/>
        <w:jc w:val="both"/>
      </w:pPr>
      <w:r w:rsidRPr="25C01EF5">
        <w:rPr>
          <w:szCs w:val="24"/>
          <w:lang w:val="vi"/>
        </w:rPr>
        <w:t xml:space="preserve">Use case này bắt đầu khi một </w:t>
      </w:r>
      <w:r w:rsidR="3879D43B" w:rsidRPr="25C01EF5">
        <w:rPr>
          <w:szCs w:val="24"/>
          <w:lang w:val="vi"/>
        </w:rPr>
        <w:t xml:space="preserve">Quản lý </w:t>
      </w:r>
      <w:r w:rsidRPr="25C01EF5">
        <w:rPr>
          <w:szCs w:val="24"/>
          <w:lang w:val="vi"/>
        </w:rPr>
        <w:t xml:space="preserve">muốn </w:t>
      </w:r>
      <w:r w:rsidR="27A044BA" w:rsidRPr="25C01EF5">
        <w:rPr>
          <w:szCs w:val="24"/>
          <w:lang w:val="vi"/>
        </w:rPr>
        <w:t>xem danh sách đơn hàng của</w:t>
      </w:r>
      <w:r w:rsidRPr="25C01EF5">
        <w:rPr>
          <w:szCs w:val="24"/>
          <w:lang w:val="vi"/>
        </w:rPr>
        <w:t xml:space="preserve"> Hệ thống </w:t>
      </w:r>
      <w:r w:rsidRPr="25C01EF5">
        <w:rPr>
          <w:szCs w:val="24"/>
        </w:rPr>
        <w:t>quản lý bán thiết bị công nghệ</w:t>
      </w:r>
      <w:r w:rsidRPr="25C01EF5">
        <w:rPr>
          <w:szCs w:val="24"/>
          <w:lang w:val="vi"/>
        </w:rPr>
        <w:t>.</w:t>
      </w:r>
    </w:p>
    <w:p w14:paraId="6C9977D2" w14:textId="1712430C" w:rsidR="000D691E" w:rsidRPr="00123DB5" w:rsidRDefault="29B42566">
      <w:pPr>
        <w:numPr>
          <w:ilvl w:val="2"/>
          <w:numId w:val="15"/>
        </w:numPr>
        <w:spacing w:after="120"/>
        <w:ind w:left="1890" w:hanging="360"/>
        <w:jc w:val="both"/>
      </w:pPr>
      <w:r>
        <w:t>Quản lý chọn vào chức năng</w:t>
      </w:r>
      <w:r w:rsidR="252B6C64">
        <w:t xml:space="preserve"> “Danh sách đơn hàng” để xem tất cả đơn hàng.</w:t>
      </w:r>
    </w:p>
    <w:p w14:paraId="40B7E2A9" w14:textId="4804DC3D" w:rsidR="000D691E" w:rsidRPr="00123DB5" w:rsidRDefault="252B6C64">
      <w:pPr>
        <w:numPr>
          <w:ilvl w:val="2"/>
          <w:numId w:val="15"/>
        </w:numPr>
        <w:spacing w:after="120"/>
        <w:ind w:left="1890" w:hanging="360"/>
        <w:jc w:val="both"/>
      </w:pPr>
      <w:r>
        <w:t xml:space="preserve">Hệ thống Danh mục đơn hàng </w:t>
      </w:r>
      <w:r w:rsidR="731788E7">
        <w:t>hiển thị một danh sách tất cả đơn hàng lên giao diện cho quản lý và các chức đăng sửa</w:t>
      </w:r>
      <w:r w:rsidR="6D02C77C">
        <w:t xml:space="preserve"> và xóa đơn hàng</w:t>
      </w:r>
      <w:r w:rsidR="731788E7">
        <w:t>.</w:t>
      </w:r>
    </w:p>
    <w:p w14:paraId="34F4DB27" w14:textId="7D3123C5" w:rsidR="000D691E" w:rsidRPr="00123DB5" w:rsidRDefault="52E4420F">
      <w:pPr>
        <w:numPr>
          <w:ilvl w:val="2"/>
          <w:numId w:val="15"/>
        </w:numPr>
        <w:spacing w:after="120"/>
        <w:ind w:left="1890" w:hanging="360"/>
        <w:jc w:val="both"/>
      </w:pPr>
      <w:r>
        <w:t>Nếu quản lý chọn chức năng “Sửa đơn hàng”</w:t>
      </w:r>
      <w:r w:rsidR="5C118E44">
        <w:t xml:space="preserve">, luồng phụ </w:t>
      </w:r>
      <w:r w:rsidR="5C118E44" w:rsidRPr="25C01EF5">
        <w:rPr>
          <w:b/>
          <w:bCs/>
        </w:rPr>
        <w:t>Edit an Order</w:t>
      </w:r>
      <w:r w:rsidR="5C118E44">
        <w:t xml:space="preserve"> được thực hiện</w:t>
      </w:r>
      <w:r w:rsidR="64F4DDB1">
        <w:t>.</w:t>
      </w:r>
    </w:p>
    <w:p w14:paraId="43984BC0" w14:textId="7E185DDC" w:rsidR="000D691E" w:rsidRPr="00123DB5" w:rsidRDefault="52E4420F" w:rsidP="00E70019">
      <w:pPr>
        <w:numPr>
          <w:ilvl w:val="2"/>
          <w:numId w:val="15"/>
        </w:numPr>
        <w:spacing w:after="120"/>
        <w:ind w:left="1890" w:hanging="360"/>
        <w:jc w:val="both"/>
        <w:rPr>
          <w:rFonts w:eastAsia="Arial"/>
          <w:lang w:val="vi"/>
        </w:rPr>
      </w:pPr>
      <w:r>
        <w:t>Nếu quản lý chọn chức năng “Xóa đơn hàng”</w:t>
      </w:r>
      <w:r w:rsidR="7F1E411E">
        <w:t xml:space="preserve"> luồng phụ </w:t>
      </w:r>
      <w:r w:rsidR="7F1E411E" w:rsidRPr="25C01EF5">
        <w:rPr>
          <w:b/>
          <w:bCs/>
        </w:rPr>
        <w:t>Delete an Order</w:t>
      </w:r>
      <w:r w:rsidR="7F1E411E">
        <w:t xml:space="preserve"> được thực hiện.</w:t>
      </w:r>
    </w:p>
    <w:p w14:paraId="4F9C4E95" w14:textId="3DB68316" w:rsidR="000D691E" w:rsidRPr="00123DB5" w:rsidRDefault="3C350E87" w:rsidP="004A0867">
      <w:pPr>
        <w:pStyle w:val="Level5"/>
      </w:pPr>
      <w:bookmarkStart w:id="103" w:name="_Toc166875996"/>
      <w:bookmarkStart w:id="104" w:name="_Toc166876429"/>
      <w:bookmarkStart w:id="105" w:name="_Toc168347493"/>
      <w:r w:rsidRPr="25C01EF5">
        <w:t>Edit an Order</w:t>
      </w:r>
      <w:bookmarkEnd w:id="103"/>
      <w:bookmarkEnd w:id="104"/>
      <w:bookmarkEnd w:id="105"/>
    </w:p>
    <w:p w14:paraId="2D994D92" w14:textId="2C0D3C33" w:rsidR="000D691E" w:rsidRPr="00123DB5" w:rsidRDefault="4D0B5FB6" w:rsidP="009764D4">
      <w:pPr>
        <w:numPr>
          <w:ilvl w:val="0"/>
          <w:numId w:val="13"/>
        </w:numPr>
        <w:ind w:left="1843"/>
      </w:pPr>
      <w:r w:rsidRPr="25C01EF5">
        <w:t xml:space="preserve">Hệ thống lấy </w:t>
      </w:r>
      <w:r w:rsidR="3B9E3CB6" w:rsidRPr="25C01EF5">
        <w:t>và hiển thị thông tin của đơn hàng mà quản lý đã chọn.</w:t>
      </w:r>
    </w:p>
    <w:p w14:paraId="74B482A3" w14:textId="28D877FE" w:rsidR="000D691E" w:rsidRPr="00123DB5" w:rsidRDefault="45F898D6" w:rsidP="009764D4">
      <w:pPr>
        <w:numPr>
          <w:ilvl w:val="0"/>
          <w:numId w:val="13"/>
        </w:numPr>
        <w:ind w:left="1843"/>
      </w:pPr>
      <w:r w:rsidRPr="25C01EF5">
        <w:t>Quản lý điều chỉnh thông tin bất kỳ của thông tin đơn hàng mà quản lý đã chọn ở danh sách.</w:t>
      </w:r>
    </w:p>
    <w:p w14:paraId="5FE1E0F0" w14:textId="4D32B09D" w:rsidR="000D691E" w:rsidRPr="00123DB5" w:rsidRDefault="45F898D6" w:rsidP="009764D4">
      <w:pPr>
        <w:numPr>
          <w:ilvl w:val="0"/>
          <w:numId w:val="13"/>
        </w:numPr>
        <w:ind w:left="1843"/>
      </w:pPr>
      <w:r w:rsidRPr="25C01EF5">
        <w:t>Quản lý ấn vào nút “Hoàn thành” để hoàn tất quá trình chỉnh sửa đơn hàng.</w:t>
      </w:r>
    </w:p>
    <w:p w14:paraId="168AE564" w14:textId="38859FB2" w:rsidR="000D691E" w:rsidRPr="00123DB5" w:rsidRDefault="7B2967DF" w:rsidP="009764D4">
      <w:pPr>
        <w:numPr>
          <w:ilvl w:val="0"/>
          <w:numId w:val="13"/>
        </w:numPr>
        <w:ind w:left="1843"/>
      </w:pPr>
      <w:r w:rsidRPr="25C01EF5">
        <w:t>Hệ thống yêu cầu quản lý xác nhận lại việc hoàn tất chỉnh sửa.</w:t>
      </w:r>
    </w:p>
    <w:p w14:paraId="60FF9A47" w14:textId="1308A4AA" w:rsidR="000D691E" w:rsidRPr="00123DB5" w:rsidRDefault="7B2967DF" w:rsidP="009764D4">
      <w:pPr>
        <w:numPr>
          <w:ilvl w:val="0"/>
          <w:numId w:val="13"/>
        </w:numPr>
        <w:ind w:left="1843"/>
      </w:pPr>
      <w:r w:rsidRPr="25C01EF5">
        <w:t>Quản lý xác nhận với hệ thống đã hoàn tất thao tác chỉnh sửa.</w:t>
      </w:r>
    </w:p>
    <w:p w14:paraId="7561518F" w14:textId="3F24542B" w:rsidR="000D691E" w:rsidRPr="00123DB5" w:rsidRDefault="7B2967DF" w:rsidP="004A0867">
      <w:pPr>
        <w:pStyle w:val="Level5"/>
      </w:pPr>
      <w:bookmarkStart w:id="106" w:name="_Toc166875997"/>
      <w:bookmarkStart w:id="107" w:name="_Toc166876430"/>
      <w:bookmarkStart w:id="108" w:name="_Toc168347494"/>
      <w:r w:rsidRPr="25C01EF5">
        <w:t>Delete an Order</w:t>
      </w:r>
      <w:bookmarkEnd w:id="106"/>
      <w:bookmarkEnd w:id="107"/>
      <w:bookmarkEnd w:id="108"/>
    </w:p>
    <w:p w14:paraId="2BA9572E" w14:textId="0468A8D4" w:rsidR="000D691E" w:rsidRPr="00123DB5" w:rsidRDefault="7B2967DF" w:rsidP="009764D4">
      <w:pPr>
        <w:pStyle w:val="ListParagraph"/>
        <w:numPr>
          <w:ilvl w:val="0"/>
          <w:numId w:val="12"/>
        </w:numPr>
        <w:ind w:left="1843"/>
      </w:pPr>
      <w:r w:rsidRPr="25C01EF5">
        <w:t>Hệ thống lấy và hiển thị thông tin của đơn hàng mà quản lý đã chọn</w:t>
      </w:r>
      <w:r w:rsidR="21FD0A97" w:rsidRPr="25C01EF5">
        <w:t xml:space="preserve"> kèm theo nút xác nhận xóa ở phía dưới thông tin của đơn hàng</w:t>
      </w:r>
      <w:r w:rsidRPr="25C01EF5">
        <w:t>.</w:t>
      </w:r>
    </w:p>
    <w:p w14:paraId="54F9F72D" w14:textId="7C7DE6C5" w:rsidR="000D691E" w:rsidRPr="00123DB5" w:rsidRDefault="7B2967DF" w:rsidP="009764D4">
      <w:pPr>
        <w:pStyle w:val="ListParagraph"/>
        <w:numPr>
          <w:ilvl w:val="0"/>
          <w:numId w:val="12"/>
        </w:numPr>
        <w:ind w:left="1843"/>
      </w:pPr>
      <w:r w:rsidRPr="25C01EF5">
        <w:t xml:space="preserve">Quản lý </w:t>
      </w:r>
      <w:r w:rsidR="40695727" w:rsidRPr="25C01EF5">
        <w:t>xác nhận xóa đơn hàng với hệ thống.</w:t>
      </w:r>
    </w:p>
    <w:p w14:paraId="0593A956" w14:textId="651E8188" w:rsidR="000D691E" w:rsidRPr="00123DB5" w:rsidRDefault="40695727" w:rsidP="009764D4">
      <w:pPr>
        <w:pStyle w:val="ListParagraph"/>
        <w:numPr>
          <w:ilvl w:val="0"/>
          <w:numId w:val="12"/>
        </w:numPr>
        <w:ind w:left="1843"/>
      </w:pPr>
      <w:r w:rsidRPr="25C01EF5">
        <w:t>Hệ thống thông báo đã xóa đơn hàng thành công.</w:t>
      </w:r>
    </w:p>
    <w:p w14:paraId="457AF954" w14:textId="7C035E57" w:rsidR="000D691E" w:rsidRPr="00123DB5" w:rsidRDefault="769FC18D" w:rsidP="00FA0E4B">
      <w:pPr>
        <w:pStyle w:val="Level4"/>
        <w:rPr>
          <w:lang w:val="vi"/>
        </w:rPr>
      </w:pPr>
      <w:bookmarkStart w:id="109" w:name="_Toc166875998"/>
      <w:bookmarkStart w:id="110" w:name="_Toc166876431"/>
      <w:bookmarkStart w:id="111" w:name="_Toc168347495"/>
      <w:r w:rsidRPr="25C01EF5">
        <w:rPr>
          <w:lang w:val="vi"/>
        </w:rPr>
        <w:lastRenderedPageBreak/>
        <w:t>Các dòng sự kiện khác</w:t>
      </w:r>
      <w:bookmarkEnd w:id="109"/>
      <w:bookmarkEnd w:id="110"/>
      <w:bookmarkEnd w:id="111"/>
    </w:p>
    <w:p w14:paraId="2B01DDC3" w14:textId="2504D74E" w:rsidR="000D691E" w:rsidRPr="00123DB5" w:rsidRDefault="387325FB" w:rsidP="0068003D">
      <w:pPr>
        <w:pStyle w:val="Heading4"/>
        <w:numPr>
          <w:ilvl w:val="0"/>
          <w:numId w:val="0"/>
        </w:numPr>
        <w:ind w:left="1728"/>
        <w:rPr>
          <w:lang w:val="vi"/>
        </w:rPr>
      </w:pPr>
      <w:r w:rsidRPr="25C01EF5">
        <w:rPr>
          <w:lang w:val="vi"/>
        </w:rPr>
        <w:t>Không có</w:t>
      </w:r>
    </w:p>
    <w:p w14:paraId="7ACDB57D" w14:textId="6707D6B8" w:rsidR="000D691E" w:rsidRPr="00123DB5" w:rsidRDefault="769FC18D" w:rsidP="00E70019">
      <w:pPr>
        <w:pStyle w:val="Level3"/>
      </w:pPr>
      <w:bookmarkStart w:id="112" w:name="_Toc166875999"/>
      <w:bookmarkStart w:id="113" w:name="_Toc166876432"/>
      <w:bookmarkStart w:id="114" w:name="_Toc168347496"/>
      <w:r w:rsidRPr="25C01EF5">
        <w:t>Các yêu cầu đặc biệt</w:t>
      </w:r>
      <w:bookmarkEnd w:id="112"/>
      <w:bookmarkEnd w:id="113"/>
      <w:bookmarkEnd w:id="114"/>
    </w:p>
    <w:p w14:paraId="54875EA3" w14:textId="6B530287" w:rsidR="000D691E" w:rsidRPr="00123DB5" w:rsidRDefault="769FC18D" w:rsidP="25C01EF5">
      <w:pPr>
        <w:spacing w:after="120"/>
        <w:ind w:left="864"/>
        <w:jc w:val="both"/>
      </w:pPr>
      <w:r w:rsidRPr="25C01EF5">
        <w:rPr>
          <w:szCs w:val="24"/>
          <w:lang w:val="vi"/>
        </w:rPr>
        <w:t>Không có</w:t>
      </w:r>
      <w:r w:rsidRPr="25C01EF5">
        <w:rPr>
          <w:color w:val="000000" w:themeColor="text1"/>
          <w:szCs w:val="24"/>
          <w:lang w:val="vi"/>
        </w:rPr>
        <w:t>.</w:t>
      </w:r>
    </w:p>
    <w:p w14:paraId="7C151257" w14:textId="055F0779" w:rsidR="000D691E" w:rsidRPr="00123DB5" w:rsidRDefault="769FC18D" w:rsidP="00E70019">
      <w:pPr>
        <w:pStyle w:val="Level3"/>
      </w:pPr>
      <w:bookmarkStart w:id="115" w:name="_Toc166876000"/>
      <w:bookmarkStart w:id="116" w:name="_Toc166876433"/>
      <w:bookmarkStart w:id="117" w:name="_Toc168347497"/>
      <w:r w:rsidRPr="25C01EF5">
        <w:t>Post-Conditions</w:t>
      </w:r>
      <w:bookmarkEnd w:id="115"/>
      <w:bookmarkEnd w:id="116"/>
      <w:bookmarkEnd w:id="117"/>
    </w:p>
    <w:p w14:paraId="1A56290E" w14:textId="201CD973" w:rsidR="000D691E" w:rsidRPr="00123DB5" w:rsidRDefault="769FC18D" w:rsidP="25C01EF5">
      <w:pPr>
        <w:spacing w:after="120"/>
        <w:ind w:left="864"/>
        <w:jc w:val="both"/>
        <w:rPr>
          <w:szCs w:val="24"/>
          <w:lang w:val="vi"/>
        </w:rPr>
      </w:pPr>
      <w:r w:rsidRPr="25C01EF5">
        <w:rPr>
          <w:szCs w:val="24"/>
          <w:lang w:val="vi"/>
        </w:rPr>
        <w:t xml:space="preserve">Nếu use case thành công, </w:t>
      </w:r>
      <w:r w:rsidR="47225AAA" w:rsidRPr="25C01EF5">
        <w:rPr>
          <w:szCs w:val="24"/>
          <w:lang w:val="vi"/>
        </w:rPr>
        <w:t>danh sách đơn hàng được chỉnh sửa sẽ cập nhật</w:t>
      </w:r>
      <w:r w:rsidRPr="25C01EF5">
        <w:rPr>
          <w:szCs w:val="24"/>
          <w:lang w:val="vi"/>
        </w:rPr>
        <w:t xml:space="preserve"> vào hệ thống. Nếu không trạng thái hệ thống không thay đổi.</w:t>
      </w:r>
    </w:p>
    <w:p w14:paraId="42DDF51D" w14:textId="0C11DCDA" w:rsidR="000D691E" w:rsidRPr="00123DB5" w:rsidRDefault="769FC18D" w:rsidP="00E70019">
      <w:pPr>
        <w:pStyle w:val="Level3"/>
      </w:pPr>
      <w:bookmarkStart w:id="118" w:name="_Toc166876001"/>
      <w:bookmarkStart w:id="119" w:name="_Toc166876434"/>
      <w:bookmarkStart w:id="120" w:name="_Toc168347498"/>
      <w:r w:rsidRPr="25C01EF5">
        <w:t>Điểm mở rộng</w:t>
      </w:r>
      <w:bookmarkEnd w:id="118"/>
      <w:bookmarkEnd w:id="119"/>
      <w:bookmarkEnd w:id="120"/>
    </w:p>
    <w:p w14:paraId="726CC4E4" w14:textId="6059D6B8" w:rsidR="000D691E" w:rsidRPr="00123DB5" w:rsidRDefault="769FC18D" w:rsidP="25C01EF5">
      <w:pPr>
        <w:spacing w:after="120"/>
        <w:ind w:left="864"/>
        <w:jc w:val="both"/>
      </w:pPr>
      <w:r w:rsidRPr="25C01EF5">
        <w:rPr>
          <w:szCs w:val="24"/>
          <w:lang w:val="vi"/>
        </w:rPr>
        <w:t>Không có.</w:t>
      </w:r>
    </w:p>
    <w:p w14:paraId="3EE283DE" w14:textId="0CC9B0E3" w:rsidR="000D691E" w:rsidRPr="00123DB5" w:rsidRDefault="5868E1E9" w:rsidP="00782BE5">
      <w:pPr>
        <w:pStyle w:val="Level2"/>
        <w:rPr>
          <w:lang w:val="vi"/>
        </w:rPr>
      </w:pPr>
      <w:bookmarkStart w:id="121" w:name="_Toc166876002"/>
      <w:bookmarkStart w:id="122" w:name="_Toc166876435"/>
      <w:bookmarkStart w:id="123" w:name="_Toc168347499"/>
      <w:r w:rsidRPr="25C01EF5">
        <w:rPr>
          <w:lang w:val="vi"/>
        </w:rPr>
        <w:t>Create order (Tạo đơn hàng)</w:t>
      </w:r>
      <w:bookmarkEnd w:id="121"/>
      <w:bookmarkEnd w:id="122"/>
      <w:bookmarkEnd w:id="123"/>
    </w:p>
    <w:p w14:paraId="3204FA77" w14:textId="128E94D7" w:rsidR="0067249D" w:rsidRPr="00123DB5" w:rsidRDefault="0067249D" w:rsidP="00E70019">
      <w:pPr>
        <w:pStyle w:val="Level3"/>
      </w:pPr>
      <w:bookmarkStart w:id="124" w:name="_Toc166876003"/>
      <w:bookmarkStart w:id="125" w:name="_Toc166876436"/>
      <w:bookmarkStart w:id="126" w:name="_Toc168347500"/>
      <w:r w:rsidRPr="25C01EF5">
        <w:t>Tóm tắt</w:t>
      </w:r>
      <w:bookmarkEnd w:id="124"/>
      <w:bookmarkEnd w:id="125"/>
      <w:bookmarkEnd w:id="126"/>
    </w:p>
    <w:p w14:paraId="5B41FB6B" w14:textId="1C40B4DD" w:rsidR="000D691E" w:rsidRPr="00123DB5" w:rsidRDefault="5868E1E9" w:rsidP="25C01EF5">
      <w:pPr>
        <w:spacing w:after="120"/>
        <w:ind w:left="864"/>
        <w:jc w:val="both"/>
        <w:rPr>
          <w:szCs w:val="24"/>
          <w:lang w:val="vi"/>
        </w:rPr>
      </w:pPr>
      <w:r w:rsidRPr="25C01EF5">
        <w:rPr>
          <w:szCs w:val="24"/>
          <w:lang w:val="vi"/>
        </w:rPr>
        <w:t xml:space="preserve">Use case này mô tả cách một </w:t>
      </w:r>
      <w:r w:rsidRPr="25C01EF5">
        <w:rPr>
          <w:szCs w:val="24"/>
        </w:rPr>
        <w:t>nhân viên</w:t>
      </w:r>
      <w:r w:rsidRPr="25C01EF5">
        <w:rPr>
          <w:szCs w:val="24"/>
          <w:lang w:val="vi"/>
        </w:rPr>
        <w:t xml:space="preserve"> </w:t>
      </w:r>
      <w:r w:rsidR="0B484F08" w:rsidRPr="25C01EF5">
        <w:rPr>
          <w:szCs w:val="24"/>
          <w:lang w:val="vi"/>
        </w:rPr>
        <w:t>bán hàng muốn tạo đơn hàng</w:t>
      </w:r>
      <w:r w:rsidRPr="25C01EF5">
        <w:rPr>
          <w:szCs w:val="24"/>
          <w:lang w:val="vi"/>
        </w:rPr>
        <w:t xml:space="preserve"> vào Hệ thống </w:t>
      </w:r>
      <w:r w:rsidRPr="25C01EF5">
        <w:rPr>
          <w:szCs w:val="24"/>
        </w:rPr>
        <w:t>quản lý bán thiết bị công nghệ</w:t>
      </w:r>
      <w:r w:rsidRPr="25C01EF5">
        <w:rPr>
          <w:szCs w:val="24"/>
          <w:lang w:val="vi"/>
        </w:rPr>
        <w:t>.</w:t>
      </w:r>
    </w:p>
    <w:p w14:paraId="065F6FA7" w14:textId="6D5AAD07" w:rsidR="000D691E" w:rsidRPr="00123DB5" w:rsidRDefault="5868E1E9" w:rsidP="00E70019">
      <w:pPr>
        <w:pStyle w:val="Level3"/>
      </w:pPr>
      <w:bookmarkStart w:id="127" w:name="_Toc166876004"/>
      <w:bookmarkStart w:id="128" w:name="_Toc166876437"/>
      <w:bookmarkStart w:id="129" w:name="_Toc168347501"/>
      <w:r w:rsidRPr="25C01EF5">
        <w:t>Điều kiện tiên quyết</w:t>
      </w:r>
      <w:bookmarkEnd w:id="127"/>
      <w:bookmarkEnd w:id="128"/>
      <w:bookmarkEnd w:id="129"/>
    </w:p>
    <w:p w14:paraId="3C903343" w14:textId="573DE5DE" w:rsidR="000D691E" w:rsidRPr="00123DB5" w:rsidRDefault="09F5635D" w:rsidP="25C01EF5">
      <w:pPr>
        <w:spacing w:after="120"/>
        <w:ind w:left="864"/>
        <w:jc w:val="both"/>
        <w:rPr>
          <w:szCs w:val="24"/>
        </w:rPr>
      </w:pPr>
      <w:r w:rsidRPr="25C01EF5">
        <w:rPr>
          <w:color w:val="000000" w:themeColor="text1"/>
          <w:szCs w:val="24"/>
        </w:rPr>
        <w:t>Kiểm tra tồn kho: Nhân viên bán hàng đã kiểm tra tồn kho và đảm bảo món hàng khách mua vẫn còn trong kho của cửa hàng.</w:t>
      </w:r>
    </w:p>
    <w:p w14:paraId="35E00EBE" w14:textId="56E123F6" w:rsidR="000D691E" w:rsidRPr="00123DB5" w:rsidRDefault="5868E1E9" w:rsidP="00E70019">
      <w:pPr>
        <w:pStyle w:val="Level3"/>
      </w:pPr>
      <w:bookmarkStart w:id="130" w:name="_Toc166876005"/>
      <w:bookmarkStart w:id="131" w:name="_Toc166876438"/>
      <w:bookmarkStart w:id="132" w:name="_Toc168347502"/>
      <w:r w:rsidRPr="25C01EF5">
        <w:t>Dòng sự kiện</w:t>
      </w:r>
      <w:bookmarkEnd w:id="130"/>
      <w:bookmarkEnd w:id="131"/>
      <w:bookmarkEnd w:id="132"/>
    </w:p>
    <w:p w14:paraId="21CA5FB5" w14:textId="2595F549" w:rsidR="000D691E" w:rsidRPr="00123DB5" w:rsidRDefault="5868E1E9" w:rsidP="00FA0E4B">
      <w:pPr>
        <w:pStyle w:val="Level4"/>
        <w:rPr>
          <w:lang w:val="vi"/>
        </w:rPr>
      </w:pPr>
      <w:bookmarkStart w:id="133" w:name="_Toc166876006"/>
      <w:bookmarkStart w:id="134" w:name="_Toc166876439"/>
      <w:bookmarkStart w:id="135" w:name="_Toc168347503"/>
      <w:r w:rsidRPr="25C01EF5">
        <w:rPr>
          <w:lang w:val="vi"/>
        </w:rPr>
        <w:t>Dòng sự kiện chính</w:t>
      </w:r>
      <w:bookmarkEnd w:id="133"/>
      <w:bookmarkEnd w:id="134"/>
      <w:bookmarkEnd w:id="135"/>
      <w:r w:rsidRPr="25C01EF5">
        <w:rPr>
          <w:lang w:val="vi"/>
        </w:rPr>
        <w:t xml:space="preserve"> </w:t>
      </w:r>
    </w:p>
    <w:p w14:paraId="64A2C453" w14:textId="04FBEC7B" w:rsidR="000D691E" w:rsidRPr="00123DB5" w:rsidRDefault="5B3B8990" w:rsidP="25C01EF5">
      <w:pPr>
        <w:pStyle w:val="ListParagraph"/>
        <w:spacing w:after="120"/>
        <w:ind w:firstLine="720"/>
        <w:jc w:val="both"/>
        <w:rPr>
          <w:color w:val="000000" w:themeColor="text1"/>
          <w:szCs w:val="24"/>
          <w:lang w:val="vi"/>
        </w:rPr>
      </w:pPr>
      <w:r w:rsidRPr="25C01EF5">
        <w:rPr>
          <w:color w:val="000000" w:themeColor="text1"/>
          <w:szCs w:val="24"/>
          <w:lang w:val="vi"/>
        </w:rPr>
        <w:t>Use case này bắt đầu khi khách hàng đã chọn các mặt hàng cần mua:</w:t>
      </w:r>
    </w:p>
    <w:p w14:paraId="31341606" w14:textId="080141DE" w:rsidR="000D691E" w:rsidRPr="00123DB5" w:rsidRDefault="000D691E" w:rsidP="25C01EF5">
      <w:pPr>
        <w:pStyle w:val="ListParagraph"/>
        <w:spacing w:after="120"/>
        <w:ind w:firstLine="720"/>
        <w:jc w:val="both"/>
        <w:rPr>
          <w:color w:val="000000" w:themeColor="text1"/>
          <w:szCs w:val="24"/>
          <w:lang w:val="vi"/>
        </w:rPr>
      </w:pPr>
    </w:p>
    <w:p w14:paraId="57C39058" w14:textId="752C0EE3"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1. Nhân viên chọn vào nút tạo đơn hàng trên màn hình</w:t>
      </w:r>
    </w:p>
    <w:p w14:paraId="42F3C9EC" w14:textId="30315910"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2. Nhân viên bắt đầu nhập mã sản phẩm hoặc là quét mã sản phẩm bằng máy quét.</w:t>
      </w:r>
    </w:p>
    <w:p w14:paraId="2092081B" w14:textId="7F745668"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3. Hệ thống sẽ tìm kiếm sản phẩm theo mã và đưa vào đơn hàng của người dùng.</w:t>
      </w:r>
    </w:p>
    <w:p w14:paraId="01514439" w14:textId="311F599C" w:rsidR="000D691E" w:rsidRPr="00123DB5" w:rsidRDefault="5B3B8990" w:rsidP="25C01EF5">
      <w:pPr>
        <w:pStyle w:val="ListParagraph"/>
        <w:spacing w:after="120"/>
        <w:ind w:left="1710" w:hanging="270"/>
        <w:jc w:val="both"/>
        <w:rPr>
          <w:szCs w:val="24"/>
          <w:lang w:val="vi"/>
        </w:rPr>
      </w:pPr>
      <w:r w:rsidRPr="25C01EF5">
        <w:rPr>
          <w:color w:val="000000" w:themeColor="text1"/>
          <w:szCs w:val="24"/>
          <w:lang w:val="vi"/>
        </w:rPr>
        <w:t>4.</w:t>
      </w:r>
      <w:r w:rsidR="68473628" w:rsidRPr="25C01EF5">
        <w:rPr>
          <w:color w:val="000000" w:themeColor="text1"/>
          <w:szCs w:val="24"/>
          <w:lang w:val="vi"/>
        </w:rPr>
        <w:t xml:space="preserve"> Hệ thống sẽ tra cứu mã sản phẩm trong cơ sở dữ liệu về khuyến mãi và tự động áp dụng khuyến mãi (nếu có).</w:t>
      </w:r>
    </w:p>
    <w:p w14:paraId="0D1AA896" w14:textId="37A2616D" w:rsidR="000D691E" w:rsidRPr="00123DB5" w:rsidRDefault="5B3B8990" w:rsidP="25C01EF5">
      <w:pPr>
        <w:pStyle w:val="ListParagraph"/>
        <w:spacing w:after="120"/>
        <w:ind w:firstLine="720"/>
        <w:jc w:val="both"/>
        <w:rPr>
          <w:szCs w:val="24"/>
          <w:lang w:val="vi"/>
        </w:rPr>
      </w:pPr>
      <w:r w:rsidRPr="25C01EF5">
        <w:rPr>
          <w:color w:val="000000" w:themeColor="text1"/>
          <w:szCs w:val="24"/>
          <w:lang w:val="vi"/>
        </w:rPr>
        <w:t>5.</w:t>
      </w:r>
      <w:r w:rsidR="169CAC29" w:rsidRPr="25C01EF5">
        <w:rPr>
          <w:color w:val="000000" w:themeColor="text1"/>
          <w:szCs w:val="24"/>
          <w:lang w:val="vi"/>
        </w:rPr>
        <w:t xml:space="preserve"> Nhân viên sẽ điều chỉnh số lượng hàng hoá (nếu có).</w:t>
      </w:r>
    </w:p>
    <w:p w14:paraId="31F5C5F0" w14:textId="564882E7" w:rsidR="000D691E" w:rsidRPr="00123DB5" w:rsidRDefault="5B3B8990" w:rsidP="25C01EF5">
      <w:pPr>
        <w:pStyle w:val="ListParagraph"/>
        <w:spacing w:after="120"/>
        <w:ind w:left="1710" w:hanging="270"/>
        <w:jc w:val="both"/>
        <w:rPr>
          <w:color w:val="000000" w:themeColor="text1"/>
          <w:szCs w:val="24"/>
          <w:lang w:val="vi"/>
        </w:rPr>
      </w:pPr>
      <w:r w:rsidRPr="25C01EF5">
        <w:rPr>
          <w:color w:val="000000" w:themeColor="text1"/>
          <w:szCs w:val="24"/>
          <w:lang w:val="vi"/>
        </w:rPr>
        <w:t>6.</w:t>
      </w:r>
      <w:r w:rsidR="322B1BA3" w:rsidRPr="25C01EF5">
        <w:rPr>
          <w:color w:val="000000" w:themeColor="text1"/>
          <w:szCs w:val="24"/>
          <w:lang w:val="vi"/>
        </w:rPr>
        <w:t xml:space="preserve"> Nhân viên sẽ nhập thông tin số điện thoại của người dùng và hệ thống sẽ dựa vào số điện thoại và điền thông tin khách hàng vào các trường còn thiếu và tích điểm cho khách hàng dựa vào giá trị hoá đơn.</w:t>
      </w:r>
    </w:p>
    <w:p w14:paraId="7C771DFB" w14:textId="12105843" w:rsidR="000D691E" w:rsidRPr="00123DB5" w:rsidRDefault="322B1BA3" w:rsidP="25C01EF5">
      <w:pPr>
        <w:pStyle w:val="ListParagraph"/>
        <w:spacing w:after="120"/>
        <w:ind w:left="1710" w:hanging="270"/>
        <w:jc w:val="both"/>
        <w:rPr>
          <w:szCs w:val="24"/>
          <w:lang w:val="vi"/>
        </w:rPr>
      </w:pPr>
      <w:r w:rsidRPr="25C01EF5">
        <w:rPr>
          <w:color w:val="000000" w:themeColor="text1"/>
          <w:szCs w:val="24"/>
          <w:lang w:val="vi"/>
        </w:rPr>
        <w:t>7. Nhân viên đối chiếu với khách hàng về thông tin của hoá đơn. Nếu cả 2 thống nhất thì nhân viên tiến hành tạo đơn hàng.</w:t>
      </w:r>
    </w:p>
    <w:p w14:paraId="6B898895" w14:textId="1698ECCE" w:rsidR="000D691E" w:rsidRPr="00123DB5" w:rsidRDefault="322B1BA3" w:rsidP="25C01EF5">
      <w:pPr>
        <w:pStyle w:val="ListParagraph"/>
        <w:spacing w:after="120"/>
        <w:ind w:firstLine="720"/>
        <w:jc w:val="both"/>
        <w:rPr>
          <w:szCs w:val="24"/>
          <w:lang w:val="vi"/>
        </w:rPr>
      </w:pPr>
      <w:r w:rsidRPr="25C01EF5">
        <w:rPr>
          <w:color w:val="000000" w:themeColor="text1"/>
          <w:szCs w:val="24"/>
          <w:lang w:val="vi"/>
        </w:rPr>
        <w:t>8. Use case kết thúc.</w:t>
      </w:r>
    </w:p>
    <w:p w14:paraId="1B48BD17" w14:textId="2CAC11AD" w:rsidR="000D691E" w:rsidRPr="00123DB5" w:rsidRDefault="5868E1E9" w:rsidP="00FA0E4B">
      <w:pPr>
        <w:pStyle w:val="Level4"/>
        <w:rPr>
          <w:lang w:val="vi"/>
        </w:rPr>
      </w:pPr>
      <w:bookmarkStart w:id="136" w:name="_Toc166876007"/>
      <w:bookmarkStart w:id="137" w:name="_Toc166876440"/>
      <w:bookmarkStart w:id="138" w:name="_Toc168347504"/>
      <w:r w:rsidRPr="25C01EF5">
        <w:rPr>
          <w:lang w:val="vi"/>
        </w:rPr>
        <w:t>Các dòng sự kiện khá</w:t>
      </w:r>
      <w:r w:rsidR="404BDDAE" w:rsidRPr="25C01EF5">
        <w:rPr>
          <w:lang w:val="vi"/>
        </w:rPr>
        <w:t>c</w:t>
      </w:r>
      <w:bookmarkEnd w:id="136"/>
      <w:bookmarkEnd w:id="137"/>
      <w:bookmarkEnd w:id="138"/>
    </w:p>
    <w:p w14:paraId="7D020F85" w14:textId="479C081C" w:rsidR="000D691E" w:rsidRPr="00123DB5" w:rsidRDefault="404BDDAE" w:rsidP="004A0867">
      <w:pPr>
        <w:pStyle w:val="Level5"/>
      </w:pPr>
      <w:bookmarkStart w:id="139" w:name="_Toc166876008"/>
      <w:bookmarkStart w:id="140" w:name="_Toc166876441"/>
      <w:bookmarkStart w:id="141" w:name="_Toc168347505"/>
      <w:r w:rsidRPr="25C01EF5">
        <w:t>Thông tin người dùng chưa tồn tại trong hệ thống (Khách hàng mới)</w:t>
      </w:r>
      <w:r w:rsidR="3DFEDFED" w:rsidRPr="25C01EF5">
        <w:t>:</w:t>
      </w:r>
      <w:bookmarkEnd w:id="139"/>
      <w:bookmarkEnd w:id="140"/>
      <w:bookmarkEnd w:id="141"/>
    </w:p>
    <w:p w14:paraId="63AE58D7" w14:textId="73663F30" w:rsidR="000D691E" w:rsidRPr="00123DB5" w:rsidRDefault="404BDDAE" w:rsidP="001C68A1">
      <w:pPr>
        <w:pStyle w:val="MainText"/>
      </w:pPr>
      <w:r w:rsidRPr="25C01EF5">
        <w:t>Nếu mà khi nhập số điện thoại nhưng không có thông tin khách hàng thì xảy ra những việc sau:</w:t>
      </w:r>
    </w:p>
    <w:p w14:paraId="2BECF78F" w14:textId="2F656642" w:rsidR="000D691E" w:rsidRPr="00123DB5" w:rsidRDefault="404BDDAE">
      <w:pPr>
        <w:pStyle w:val="ListParagraph"/>
        <w:numPr>
          <w:ilvl w:val="2"/>
          <w:numId w:val="14"/>
        </w:numPr>
        <w:spacing w:after="120"/>
        <w:jc w:val="both"/>
        <w:rPr>
          <w:color w:val="000000" w:themeColor="text1"/>
          <w:szCs w:val="24"/>
        </w:rPr>
      </w:pPr>
      <w:r w:rsidRPr="25C01EF5">
        <w:rPr>
          <w:color w:val="000000" w:themeColor="text1"/>
          <w:szCs w:val="24"/>
        </w:rPr>
        <w:t>Hệ thống báo</w:t>
      </w:r>
      <w:r w:rsidR="3E85D19C" w:rsidRPr="25C01EF5">
        <w:rPr>
          <w:color w:val="000000" w:themeColor="text1"/>
          <w:szCs w:val="24"/>
        </w:rPr>
        <w:t xml:space="preserve"> “Không có thông tin người dùng” và hiện ra nút tạo tài khoản khách hàng</w:t>
      </w:r>
      <w:r w:rsidR="1AF3D5A3" w:rsidRPr="25C01EF5">
        <w:rPr>
          <w:color w:val="000000" w:themeColor="text1"/>
          <w:szCs w:val="24"/>
        </w:rPr>
        <w:t>.</w:t>
      </w:r>
    </w:p>
    <w:p w14:paraId="48FF5A7B" w14:textId="3F57BFEC" w:rsidR="000D691E" w:rsidRPr="00123DB5" w:rsidRDefault="448EFB11">
      <w:pPr>
        <w:pStyle w:val="ListParagraph"/>
        <w:numPr>
          <w:ilvl w:val="2"/>
          <w:numId w:val="14"/>
        </w:numPr>
        <w:spacing w:after="120"/>
        <w:jc w:val="both"/>
        <w:rPr>
          <w:szCs w:val="24"/>
        </w:rPr>
      </w:pPr>
      <w:r w:rsidRPr="25C01EF5">
        <w:rPr>
          <w:color w:val="000000" w:themeColor="text1"/>
          <w:szCs w:val="24"/>
        </w:rPr>
        <w:t>Nhân viên nhập thông tin của khách hàng vào hệ thống.</w:t>
      </w:r>
    </w:p>
    <w:p w14:paraId="0A0A002A" w14:textId="4F0898A0" w:rsidR="000D691E" w:rsidRPr="00123DB5" w:rsidRDefault="448EFB11" w:rsidP="004A0867">
      <w:pPr>
        <w:pStyle w:val="Level5"/>
      </w:pPr>
      <w:bookmarkStart w:id="142" w:name="_Toc166876009"/>
      <w:bookmarkStart w:id="143" w:name="_Toc166876442"/>
      <w:bookmarkStart w:id="144" w:name="_Toc168347506"/>
      <w:r w:rsidRPr="25C01EF5">
        <w:t>Nhân viên nhập sai mã hàng</w:t>
      </w:r>
      <w:r w:rsidR="0FB8B878" w:rsidRPr="25C01EF5">
        <w:t>:</w:t>
      </w:r>
      <w:bookmarkEnd w:id="142"/>
      <w:bookmarkEnd w:id="143"/>
      <w:bookmarkEnd w:id="144"/>
    </w:p>
    <w:p w14:paraId="0BC9CA71" w14:textId="4114C606" w:rsidR="000D691E" w:rsidRPr="00123DB5" w:rsidRDefault="448EFB11" w:rsidP="009764D4">
      <w:pPr>
        <w:pStyle w:val="MainText"/>
      </w:pPr>
      <w:r w:rsidRPr="25C01EF5">
        <w:t>Nhân viên sẽ xóa món hàng đã nhập và bắt đầu nhập lại.</w:t>
      </w:r>
    </w:p>
    <w:p w14:paraId="70EFAC6B" w14:textId="411708C9" w:rsidR="000D691E" w:rsidRPr="00123DB5" w:rsidRDefault="5868E1E9" w:rsidP="00E70019">
      <w:pPr>
        <w:pStyle w:val="Level3"/>
      </w:pPr>
      <w:bookmarkStart w:id="145" w:name="_Toc166876010"/>
      <w:bookmarkStart w:id="146" w:name="_Toc166876443"/>
      <w:bookmarkStart w:id="147" w:name="_Toc168347507"/>
      <w:r w:rsidRPr="25C01EF5">
        <w:lastRenderedPageBreak/>
        <w:t>Các yêu cầu đặc biệt</w:t>
      </w:r>
      <w:bookmarkEnd w:id="145"/>
      <w:bookmarkEnd w:id="146"/>
      <w:bookmarkEnd w:id="147"/>
    </w:p>
    <w:p w14:paraId="3C6A9137" w14:textId="6B530287" w:rsidR="000D691E" w:rsidRPr="00123DB5" w:rsidRDefault="5868E1E9" w:rsidP="25C01EF5">
      <w:pPr>
        <w:spacing w:after="120"/>
        <w:ind w:left="864"/>
        <w:jc w:val="both"/>
        <w:rPr>
          <w:color w:val="000000" w:themeColor="text1"/>
          <w:szCs w:val="24"/>
          <w:lang w:val="vi"/>
        </w:rPr>
      </w:pPr>
      <w:r w:rsidRPr="25C01EF5">
        <w:rPr>
          <w:szCs w:val="24"/>
          <w:lang w:val="vi"/>
        </w:rPr>
        <w:t>Không có</w:t>
      </w:r>
      <w:r w:rsidRPr="25C01EF5">
        <w:rPr>
          <w:color w:val="000000" w:themeColor="text1"/>
          <w:szCs w:val="24"/>
          <w:lang w:val="vi"/>
        </w:rPr>
        <w:t>.</w:t>
      </w:r>
    </w:p>
    <w:p w14:paraId="1BF978FE" w14:textId="6D3CAAF8" w:rsidR="000D691E" w:rsidRPr="00123DB5" w:rsidRDefault="5868E1E9" w:rsidP="00E70019">
      <w:pPr>
        <w:pStyle w:val="Level3"/>
      </w:pPr>
      <w:bookmarkStart w:id="148" w:name="_Toc166876011"/>
      <w:bookmarkStart w:id="149" w:name="_Toc166876444"/>
      <w:bookmarkStart w:id="150" w:name="_Toc168347508"/>
      <w:r w:rsidRPr="25C01EF5">
        <w:t>Post-Conditions</w:t>
      </w:r>
      <w:bookmarkEnd w:id="148"/>
      <w:bookmarkEnd w:id="149"/>
      <w:bookmarkEnd w:id="150"/>
    </w:p>
    <w:p w14:paraId="3206266F" w14:textId="08B30F16" w:rsidR="000D691E" w:rsidRPr="00123DB5" w:rsidRDefault="12ACE86B" w:rsidP="25C01EF5">
      <w:pPr>
        <w:spacing w:after="120"/>
        <w:ind w:left="864"/>
        <w:jc w:val="both"/>
        <w:rPr>
          <w:szCs w:val="24"/>
          <w:lang w:val="vi"/>
        </w:rPr>
      </w:pPr>
      <w:r w:rsidRPr="25C01EF5">
        <w:rPr>
          <w:color w:val="000000" w:themeColor="text1"/>
          <w:szCs w:val="24"/>
          <w:lang w:val="vi"/>
        </w:rPr>
        <w:t>Tạo đơn hàng thành công: Chuyển đến trang thanh toán cho khách hàng lựa chọn Phương thức thanh toán và tiến hành thanh toán.</w:t>
      </w:r>
    </w:p>
    <w:p w14:paraId="466F103B" w14:textId="58021F71" w:rsidR="000D691E" w:rsidRPr="00123DB5" w:rsidRDefault="5868E1E9" w:rsidP="00E70019">
      <w:pPr>
        <w:pStyle w:val="Level3"/>
      </w:pPr>
      <w:bookmarkStart w:id="151" w:name="_Toc166876012"/>
      <w:bookmarkStart w:id="152" w:name="_Toc166876445"/>
      <w:bookmarkStart w:id="153" w:name="_Toc168347509"/>
      <w:r w:rsidRPr="25C01EF5">
        <w:t>Điểm mở rộng</w:t>
      </w:r>
      <w:bookmarkEnd w:id="151"/>
      <w:bookmarkEnd w:id="152"/>
      <w:bookmarkEnd w:id="153"/>
    </w:p>
    <w:p w14:paraId="587433ED" w14:textId="6059D6B8" w:rsidR="000D691E" w:rsidRPr="00123DB5" w:rsidRDefault="5868E1E9" w:rsidP="25C01EF5">
      <w:pPr>
        <w:spacing w:after="120"/>
        <w:ind w:left="864"/>
        <w:jc w:val="both"/>
        <w:rPr>
          <w:szCs w:val="24"/>
          <w:lang w:val="vi"/>
        </w:rPr>
      </w:pPr>
      <w:r w:rsidRPr="25C01EF5">
        <w:rPr>
          <w:szCs w:val="24"/>
          <w:lang w:val="vi"/>
        </w:rPr>
        <w:t>Không có.</w:t>
      </w:r>
    </w:p>
    <w:p w14:paraId="6035D5EA" w14:textId="035219CB" w:rsidR="000D691E" w:rsidRPr="00123DB5" w:rsidRDefault="63D6CC8F" w:rsidP="00782BE5">
      <w:pPr>
        <w:pStyle w:val="Level2"/>
        <w:rPr>
          <w:lang w:val="vi"/>
        </w:rPr>
      </w:pPr>
      <w:bookmarkStart w:id="154" w:name="_Toc166876013"/>
      <w:bookmarkStart w:id="155" w:name="_Toc166876446"/>
      <w:bookmarkStart w:id="156" w:name="_Toc168347510"/>
      <w:r w:rsidRPr="25C01EF5">
        <w:rPr>
          <w:lang w:val="vi"/>
        </w:rPr>
        <w:t>Thanh Toán (Thanh toán)</w:t>
      </w:r>
      <w:bookmarkEnd w:id="154"/>
      <w:bookmarkEnd w:id="155"/>
      <w:bookmarkEnd w:id="156"/>
    </w:p>
    <w:p w14:paraId="13ED94B7" w14:textId="719EFB05" w:rsidR="000D691E" w:rsidRPr="00123DB5" w:rsidRDefault="63D6CC8F" w:rsidP="00E70019">
      <w:pPr>
        <w:pStyle w:val="Level3"/>
      </w:pPr>
      <w:bookmarkStart w:id="157" w:name="_Toc166876014"/>
      <w:bookmarkStart w:id="158" w:name="_Toc166876447"/>
      <w:bookmarkStart w:id="159" w:name="_Toc168347511"/>
      <w:r w:rsidRPr="25C01EF5">
        <w:t>Tóm tắt</w:t>
      </w:r>
      <w:bookmarkEnd w:id="157"/>
      <w:bookmarkEnd w:id="158"/>
      <w:bookmarkEnd w:id="159"/>
    </w:p>
    <w:p w14:paraId="5E4FCFF0" w14:textId="5AB44F8B" w:rsidR="000D691E" w:rsidRPr="00123DB5" w:rsidRDefault="192F1462" w:rsidP="25C01EF5">
      <w:pPr>
        <w:spacing w:after="120"/>
        <w:ind w:left="864"/>
        <w:jc w:val="both"/>
        <w:rPr>
          <w:szCs w:val="24"/>
          <w:lang w:val="vi"/>
        </w:rPr>
      </w:pPr>
      <w:r w:rsidRPr="25C01EF5">
        <w:rPr>
          <w:color w:val="000000" w:themeColor="text1"/>
          <w:szCs w:val="24"/>
          <w:lang w:val="vi"/>
        </w:rPr>
        <w:t>Nhân viên bán hàng cho khách hàng thanh toán theo phương thức thanh toán mà họ yêu cầu.</w:t>
      </w:r>
    </w:p>
    <w:p w14:paraId="07F92FE4" w14:textId="5D65216C" w:rsidR="000D691E" w:rsidRPr="00123DB5" w:rsidRDefault="63D6CC8F" w:rsidP="00E70019">
      <w:pPr>
        <w:pStyle w:val="Level3"/>
      </w:pPr>
      <w:bookmarkStart w:id="160" w:name="_Toc166876015"/>
      <w:bookmarkStart w:id="161" w:name="_Toc166876448"/>
      <w:bookmarkStart w:id="162" w:name="_Toc168347512"/>
      <w:r w:rsidRPr="25C01EF5">
        <w:t>Điều kiện tiên quyết</w:t>
      </w:r>
      <w:bookmarkEnd w:id="160"/>
      <w:bookmarkEnd w:id="161"/>
      <w:bookmarkEnd w:id="162"/>
    </w:p>
    <w:p w14:paraId="129932F3" w14:textId="10764F5E" w:rsidR="000D691E" w:rsidRPr="00123DB5" w:rsidRDefault="44E41648" w:rsidP="25C01EF5">
      <w:pPr>
        <w:rPr>
          <w:sz w:val="28"/>
          <w:szCs w:val="28"/>
          <w:lang w:val="vi"/>
        </w:rPr>
      </w:pPr>
      <w:r w:rsidRPr="25C01EF5">
        <w:rPr>
          <w:color w:val="000000" w:themeColor="text1"/>
          <w:szCs w:val="24"/>
          <w:lang w:val="vi"/>
        </w:rPr>
        <w:t>Tạo đơn hàng: Để thanh toán thì phải có một đơn hàng đã được tạo.</w:t>
      </w:r>
    </w:p>
    <w:p w14:paraId="26D11260" w14:textId="178A8F09" w:rsidR="000D691E" w:rsidRPr="00123DB5" w:rsidRDefault="63D6CC8F" w:rsidP="00E70019">
      <w:pPr>
        <w:pStyle w:val="Level3"/>
      </w:pPr>
      <w:bookmarkStart w:id="163" w:name="_Toc166876016"/>
      <w:bookmarkStart w:id="164" w:name="_Toc166876449"/>
      <w:bookmarkStart w:id="165" w:name="_Toc168347513"/>
      <w:r w:rsidRPr="25C01EF5">
        <w:t>Dòng sự kiện</w:t>
      </w:r>
      <w:bookmarkEnd w:id="163"/>
      <w:bookmarkEnd w:id="164"/>
      <w:bookmarkEnd w:id="165"/>
    </w:p>
    <w:p w14:paraId="1634DCB6" w14:textId="2595F549" w:rsidR="000D691E" w:rsidRPr="00123DB5" w:rsidRDefault="63D6CC8F" w:rsidP="00FA0E4B">
      <w:pPr>
        <w:pStyle w:val="Level4"/>
        <w:rPr>
          <w:lang w:val="vi"/>
        </w:rPr>
      </w:pPr>
      <w:bookmarkStart w:id="166" w:name="_Toc166876017"/>
      <w:bookmarkStart w:id="167" w:name="_Toc166876450"/>
      <w:bookmarkStart w:id="168" w:name="_Toc168347514"/>
      <w:r w:rsidRPr="25C01EF5">
        <w:rPr>
          <w:lang w:val="vi"/>
        </w:rPr>
        <w:t>Dòng sự kiện chính</w:t>
      </w:r>
      <w:bookmarkEnd w:id="166"/>
      <w:bookmarkEnd w:id="167"/>
      <w:bookmarkEnd w:id="168"/>
      <w:r w:rsidRPr="25C01EF5">
        <w:rPr>
          <w:lang w:val="vi"/>
        </w:rPr>
        <w:t xml:space="preserve"> </w:t>
      </w:r>
    </w:p>
    <w:p w14:paraId="156AA659" w14:textId="498E89FB" w:rsidR="000D691E" w:rsidRDefault="4AA72FB2" w:rsidP="009764D4">
      <w:pPr>
        <w:pStyle w:val="ListParagraph"/>
        <w:spacing w:after="120"/>
        <w:ind w:left="567" w:firstLine="720"/>
        <w:jc w:val="both"/>
        <w:rPr>
          <w:color w:val="000000" w:themeColor="text1"/>
          <w:szCs w:val="24"/>
          <w:lang w:val="en-US"/>
        </w:rPr>
      </w:pPr>
      <w:r w:rsidRPr="25C01EF5">
        <w:rPr>
          <w:color w:val="000000" w:themeColor="text1"/>
          <w:szCs w:val="24"/>
          <w:lang w:val="vi"/>
        </w:rPr>
        <w:t>Use case này bắt đầu khi nhân viên đã tạo đơn hàng</w:t>
      </w:r>
      <w:r w:rsidR="63D6CC8F" w:rsidRPr="25C01EF5">
        <w:rPr>
          <w:color w:val="000000" w:themeColor="text1"/>
          <w:szCs w:val="24"/>
          <w:lang w:val="vi"/>
        </w:rPr>
        <w:t>:</w:t>
      </w:r>
    </w:p>
    <w:p w14:paraId="5C37271B" w14:textId="77777777" w:rsidR="00557C00" w:rsidRPr="009764D4" w:rsidRDefault="00557C00" w:rsidP="009764D4">
      <w:pPr>
        <w:pStyle w:val="ListParagraph"/>
        <w:spacing w:after="120"/>
        <w:ind w:left="567" w:firstLine="720"/>
        <w:jc w:val="both"/>
        <w:rPr>
          <w:color w:val="000000" w:themeColor="text1"/>
          <w:szCs w:val="24"/>
          <w:lang w:val="en-US"/>
        </w:rPr>
      </w:pPr>
    </w:p>
    <w:p w14:paraId="76D6B7D8" w14:textId="35721085" w:rsidR="000D691E" w:rsidRPr="00123DB5" w:rsidRDefault="63D6CC8F" w:rsidP="009764D4">
      <w:pPr>
        <w:pStyle w:val="MainText"/>
        <w:ind w:left="1276"/>
      </w:pPr>
      <w:r w:rsidRPr="25C01EF5">
        <w:t xml:space="preserve">1. </w:t>
      </w:r>
      <w:r w:rsidR="0EBD1C42" w:rsidRPr="25C01EF5">
        <w:t>Nhân viên chọn vào nút “Thanh toán đơn hàng”.</w:t>
      </w:r>
    </w:p>
    <w:p w14:paraId="57240D55" w14:textId="3E8164F7" w:rsidR="000D691E" w:rsidRPr="009764D4" w:rsidRDefault="63D6CC8F" w:rsidP="009764D4">
      <w:pPr>
        <w:pStyle w:val="MainText"/>
        <w:ind w:left="1276"/>
        <w:rPr>
          <w:lang w:val="en-US"/>
        </w:rPr>
      </w:pPr>
      <w:r w:rsidRPr="25C01EF5">
        <w:t>2.</w:t>
      </w:r>
      <w:r w:rsidR="5A16008A" w:rsidRPr="25C01EF5">
        <w:t xml:space="preserve"> Hệ thống sẽ hiện ra một pop-up yêu cầu nhân viên chọn hình thức thanh toán.</w:t>
      </w:r>
    </w:p>
    <w:p w14:paraId="66BF788F" w14:textId="419F7AD8" w:rsidR="000D691E" w:rsidRPr="00123DB5" w:rsidRDefault="63D6CC8F" w:rsidP="009764D4">
      <w:pPr>
        <w:pStyle w:val="MainText"/>
        <w:ind w:left="1276"/>
      </w:pPr>
      <w:r w:rsidRPr="25C01EF5">
        <w:t xml:space="preserve">3. </w:t>
      </w:r>
      <w:r w:rsidR="0D9E0EB3" w:rsidRPr="25C01EF5">
        <w:t>Nhân viên bán hàng chọn một hình thức thanh toán theo yêu cầu của khách hàng</w:t>
      </w:r>
      <w:r w:rsidRPr="25C01EF5">
        <w:t>.</w:t>
      </w:r>
    </w:p>
    <w:p w14:paraId="458997A3" w14:textId="025266BF" w:rsidR="000D691E" w:rsidRPr="00123DB5" w:rsidRDefault="63D6CC8F" w:rsidP="009764D4">
      <w:pPr>
        <w:pStyle w:val="MainText"/>
        <w:ind w:left="1276"/>
      </w:pPr>
      <w:r w:rsidRPr="25C01EF5">
        <w:t xml:space="preserve">4. </w:t>
      </w:r>
      <w:r w:rsidR="040858C8" w:rsidRPr="25C01EF5">
        <w:t>Hệ thống hiện ra giao diện của phương thức thanh toán đã được chọn</w:t>
      </w:r>
      <w:r w:rsidRPr="25C01EF5">
        <w:t>.</w:t>
      </w:r>
    </w:p>
    <w:p w14:paraId="1BABB869" w14:textId="2E8C0D39" w:rsidR="000D691E" w:rsidRPr="00123DB5" w:rsidRDefault="63D6CC8F" w:rsidP="009764D4">
      <w:pPr>
        <w:pStyle w:val="MainText"/>
        <w:ind w:left="1276"/>
      </w:pPr>
      <w:r w:rsidRPr="25C01EF5">
        <w:t xml:space="preserve">5. </w:t>
      </w:r>
      <w:r w:rsidR="7DE053B7" w:rsidRPr="25C01EF5">
        <w:t xml:space="preserve">Nhân viên bán hàng tuỳ theo phương thức thanh toán của người dùng mà điền các thông tin </w:t>
      </w:r>
      <w:r w:rsidR="7DE053B7" w:rsidRPr="008E7821">
        <w:t>thanh toán của người dùng cho phù hợp. Sau đó thân viên bán hàng chọn vào nút “Tiến h</w:t>
      </w:r>
      <w:r w:rsidR="7DE053B7" w:rsidRPr="25C01EF5">
        <w:t>ành thanh toán”</w:t>
      </w:r>
      <w:r w:rsidRPr="25C01EF5">
        <w:t>.</w:t>
      </w:r>
    </w:p>
    <w:p w14:paraId="6B156425" w14:textId="490E483C" w:rsidR="000D691E" w:rsidRPr="00123DB5" w:rsidRDefault="63D6CC8F" w:rsidP="009764D4">
      <w:pPr>
        <w:pStyle w:val="MainText"/>
        <w:ind w:left="1276"/>
      </w:pPr>
      <w:r w:rsidRPr="25C01EF5">
        <w:t>6.</w:t>
      </w:r>
      <w:r w:rsidR="62D3AC4A" w:rsidRPr="25C01EF5">
        <w:t xml:space="preserve"> Hệ thống hiện ra pop-up xác nhận thông tin thanh toán với 2 lựa chọn là “Xác nhận” và “Huỷ”</w:t>
      </w:r>
      <w:r w:rsidRPr="25C01EF5">
        <w:t>.</w:t>
      </w:r>
    </w:p>
    <w:p w14:paraId="17B4AFC3" w14:textId="54FF6B64" w:rsidR="000D691E" w:rsidRPr="00123DB5" w:rsidRDefault="63D6CC8F" w:rsidP="009764D4">
      <w:pPr>
        <w:pStyle w:val="MainText"/>
        <w:ind w:left="1276"/>
      </w:pPr>
      <w:r w:rsidRPr="25C01EF5">
        <w:t xml:space="preserve">7. </w:t>
      </w:r>
      <w:r w:rsidR="2EF615EF" w:rsidRPr="25C01EF5">
        <w:t>Hệ thống tiếp nhận thông tin thanh toán và hiển thị cho khách hàng thông tin để thanh toán (mã QR thanh toán, số tiền thanh toán, v.v...)</w:t>
      </w:r>
    </w:p>
    <w:p w14:paraId="4FE85506" w14:textId="1698ECCE" w:rsidR="000D691E" w:rsidRPr="00123DB5" w:rsidRDefault="63D6CC8F" w:rsidP="009764D4">
      <w:pPr>
        <w:pStyle w:val="MainText"/>
        <w:ind w:left="1276"/>
      </w:pPr>
      <w:r w:rsidRPr="25C01EF5">
        <w:t>8. Use case kết thúc.</w:t>
      </w:r>
    </w:p>
    <w:p w14:paraId="6AA1CA81" w14:textId="2CAC11AD" w:rsidR="000D691E" w:rsidRPr="00123DB5" w:rsidRDefault="63D6CC8F" w:rsidP="00FA0E4B">
      <w:pPr>
        <w:pStyle w:val="Level4"/>
        <w:rPr>
          <w:lang w:val="vi"/>
        </w:rPr>
      </w:pPr>
      <w:bookmarkStart w:id="169" w:name="_Toc166876018"/>
      <w:bookmarkStart w:id="170" w:name="_Toc166876451"/>
      <w:bookmarkStart w:id="171" w:name="_Toc168347515"/>
      <w:r w:rsidRPr="25C01EF5">
        <w:rPr>
          <w:lang w:val="vi"/>
        </w:rPr>
        <w:t xml:space="preserve">Các </w:t>
      </w:r>
      <w:r w:rsidRPr="00FA0E4B">
        <w:t>dòng</w:t>
      </w:r>
      <w:r w:rsidRPr="25C01EF5">
        <w:rPr>
          <w:lang w:val="vi"/>
        </w:rPr>
        <w:t xml:space="preserve"> sự kiện khác</w:t>
      </w:r>
      <w:bookmarkEnd w:id="169"/>
      <w:bookmarkEnd w:id="170"/>
      <w:bookmarkEnd w:id="171"/>
    </w:p>
    <w:p w14:paraId="743EBBE1" w14:textId="02216064" w:rsidR="000D691E" w:rsidRPr="00123DB5" w:rsidRDefault="13816644" w:rsidP="004A0867">
      <w:pPr>
        <w:pStyle w:val="Level5"/>
      </w:pPr>
      <w:bookmarkStart w:id="172" w:name="_Toc166876019"/>
      <w:bookmarkStart w:id="173" w:name="_Toc166876452"/>
      <w:bookmarkStart w:id="174" w:name="_Toc168347516"/>
      <w:r w:rsidRPr="25C01EF5">
        <w:t>Thông tin thanh toán của khách hàng giống với thông tin khách hàng trong đơn hàng</w:t>
      </w:r>
      <w:r w:rsidR="63D6CC8F" w:rsidRPr="25C01EF5">
        <w:t>:</w:t>
      </w:r>
      <w:bookmarkEnd w:id="172"/>
      <w:bookmarkEnd w:id="173"/>
      <w:bookmarkEnd w:id="174"/>
    </w:p>
    <w:p w14:paraId="33DFC057" w14:textId="3AE2A85C" w:rsidR="000D691E" w:rsidRPr="008E7821" w:rsidRDefault="56F7CF12" w:rsidP="008E7821">
      <w:pPr>
        <w:pStyle w:val="ListParagraph"/>
        <w:numPr>
          <w:ilvl w:val="2"/>
          <w:numId w:val="38"/>
        </w:numPr>
        <w:spacing w:after="120"/>
        <w:ind w:left="1701"/>
        <w:jc w:val="both"/>
        <w:rPr>
          <w:color w:val="000000" w:themeColor="text1"/>
          <w:szCs w:val="24"/>
        </w:rPr>
      </w:pPr>
      <w:r w:rsidRPr="25C01EF5">
        <w:rPr>
          <w:color w:val="000000" w:themeColor="text1"/>
          <w:szCs w:val="24"/>
        </w:rPr>
        <w:t>Hệ thống sẽ mặc định thông tin thanh toán của khách hàng giống với thông tin khách hàng trong đơn hàng (Số điện thoại, họ và tên, địa chỉ).</w:t>
      </w:r>
    </w:p>
    <w:p w14:paraId="24C2B639" w14:textId="1B84D616" w:rsidR="000D691E" w:rsidRPr="00123DB5" w:rsidRDefault="56F7CF12" w:rsidP="008E7821">
      <w:pPr>
        <w:pStyle w:val="ListParagraph"/>
        <w:numPr>
          <w:ilvl w:val="2"/>
          <w:numId w:val="38"/>
        </w:numPr>
        <w:spacing w:before="280" w:after="280"/>
        <w:ind w:left="1701"/>
        <w:rPr>
          <w:color w:val="000000" w:themeColor="text1"/>
          <w:szCs w:val="24"/>
        </w:rPr>
      </w:pPr>
      <w:r w:rsidRPr="25C01EF5">
        <w:rPr>
          <w:color w:val="000000" w:themeColor="text1"/>
          <w:szCs w:val="24"/>
        </w:rPr>
        <w:t>Hệ thống hiện ra giao diện nhập thôngiá trị mặc định giống với thôg tin thanh toán với các ng tin của khách hàng trong đơn hàng.</w:t>
      </w:r>
    </w:p>
    <w:p w14:paraId="3B88A935" w14:textId="77B448C2" w:rsidR="000D691E" w:rsidRPr="00123DB5" w:rsidRDefault="56F7CF12" w:rsidP="008E7821">
      <w:pPr>
        <w:pStyle w:val="ListParagraph"/>
        <w:numPr>
          <w:ilvl w:val="2"/>
          <w:numId w:val="38"/>
        </w:numPr>
        <w:spacing w:before="280" w:after="280"/>
        <w:ind w:left="1701"/>
        <w:rPr>
          <w:color w:val="000000" w:themeColor="text1"/>
          <w:szCs w:val="24"/>
        </w:rPr>
      </w:pPr>
      <w:r w:rsidRPr="25C01EF5">
        <w:rPr>
          <w:color w:val="000000" w:themeColor="text1"/>
          <w:szCs w:val="24"/>
        </w:rPr>
        <w:t>Nhân viên bán hàng chọn nút “Tiến hành thanh toán” để cập nhật thông tin thanh toán của khách hàng.</w:t>
      </w:r>
    </w:p>
    <w:p w14:paraId="711E9937" w14:textId="77226075" w:rsidR="000D691E" w:rsidRPr="00123DB5" w:rsidRDefault="56F7CF12" w:rsidP="008E7821">
      <w:pPr>
        <w:pStyle w:val="ListParagraph"/>
        <w:numPr>
          <w:ilvl w:val="2"/>
          <w:numId w:val="38"/>
        </w:numPr>
        <w:spacing w:before="280" w:after="280"/>
        <w:ind w:left="1701"/>
        <w:rPr>
          <w:color w:val="000000" w:themeColor="text1"/>
          <w:szCs w:val="24"/>
        </w:rPr>
      </w:pPr>
      <w:r w:rsidRPr="25C01EF5">
        <w:rPr>
          <w:color w:val="000000" w:themeColor="text1"/>
          <w:szCs w:val="24"/>
        </w:rPr>
        <w:t>Luồng cơ bản sẽ tiếp tục sau khi nhân viên cập nhật xong thông tin thanh toán của khách hàng (xem bước 6 của luồng cơ bản).</w:t>
      </w:r>
    </w:p>
    <w:p w14:paraId="4D5610B5" w14:textId="392C002C" w:rsidR="000D691E" w:rsidRPr="00123DB5" w:rsidRDefault="3A4C9A19" w:rsidP="004A0867">
      <w:pPr>
        <w:pStyle w:val="Level5"/>
      </w:pPr>
      <w:bookmarkStart w:id="175" w:name="_Toc166876020"/>
      <w:bookmarkStart w:id="176" w:name="_Toc166876453"/>
      <w:bookmarkStart w:id="177" w:name="_Toc168347517"/>
      <w:r w:rsidRPr="25C01EF5">
        <w:t>Thông tin thanh toán của khách hàng khác với thông tin khách hàng trong đơn</w:t>
      </w:r>
      <w:r w:rsidR="001C68A1">
        <w:t xml:space="preserve"> </w:t>
      </w:r>
      <w:r w:rsidRPr="25C01EF5">
        <w:lastRenderedPageBreak/>
        <w:t>hàng</w:t>
      </w:r>
      <w:r w:rsidR="63D6CC8F" w:rsidRPr="25C01EF5">
        <w:t>:</w:t>
      </w:r>
      <w:bookmarkEnd w:id="175"/>
      <w:bookmarkEnd w:id="176"/>
      <w:bookmarkEnd w:id="177"/>
    </w:p>
    <w:p w14:paraId="11E49689" w14:textId="61C04E55" w:rsidR="000D691E" w:rsidRPr="00123DB5" w:rsidRDefault="00259C7C" w:rsidP="001C68A1">
      <w:pPr>
        <w:pStyle w:val="MainText"/>
      </w:pPr>
      <w:r w:rsidRPr="25C01EF5">
        <w:t>Nếu thông tin thanh toán của khách hàng khác với thông tin của khách hàng trong đơn hàng:</w:t>
      </w:r>
    </w:p>
    <w:p w14:paraId="4392B0E2" w14:textId="6352AA9F" w:rsidR="000D691E" w:rsidRPr="00123DB5" w:rsidRDefault="00259C7C" w:rsidP="008E7821">
      <w:pPr>
        <w:pStyle w:val="MainText"/>
        <w:numPr>
          <w:ilvl w:val="0"/>
          <w:numId w:val="39"/>
        </w:numPr>
        <w:ind w:left="1701"/>
      </w:pPr>
      <w:r w:rsidRPr="25C01EF5">
        <w:t>Hệ thống hiện ra giao diện nhập thông tin thanh toán với các giá trị mặc định giống với thông tin của khách hàng trong đơn hàng.</w:t>
      </w:r>
    </w:p>
    <w:p w14:paraId="32CE0966" w14:textId="2414B97C" w:rsidR="000D691E" w:rsidRPr="00123DB5" w:rsidRDefault="00259C7C" w:rsidP="008E7821">
      <w:pPr>
        <w:pStyle w:val="MainText"/>
        <w:numPr>
          <w:ilvl w:val="0"/>
          <w:numId w:val="39"/>
        </w:numPr>
        <w:ind w:left="1701"/>
      </w:pPr>
      <w:r w:rsidRPr="25C01EF5">
        <w:t>Nhân viên bán hàng sẽ chọn vào từng trường thông tin (số điện thoại, họ tên khách hàng, địa chỉ) và gõ vào thông tin thanh toán của khách hàng.</w:t>
      </w:r>
    </w:p>
    <w:p w14:paraId="7BBC44CF" w14:textId="5944F562" w:rsidR="000D691E" w:rsidRPr="00123DB5" w:rsidRDefault="00259C7C" w:rsidP="008E7821">
      <w:pPr>
        <w:pStyle w:val="MainText"/>
        <w:numPr>
          <w:ilvl w:val="0"/>
          <w:numId w:val="39"/>
        </w:numPr>
        <w:ind w:left="1701"/>
      </w:pPr>
      <w:r w:rsidRPr="25C01EF5">
        <w:t>Nhân viên bán hàng chọn nút “Tiến hành thanh toán” để cập nhật thông tin thanh toán của khách hàng.</w:t>
      </w:r>
    </w:p>
    <w:p w14:paraId="762FD13F" w14:textId="7B0563AD" w:rsidR="000D691E" w:rsidRPr="00123DB5" w:rsidRDefault="00259C7C" w:rsidP="008E7821">
      <w:pPr>
        <w:pStyle w:val="MainText"/>
        <w:numPr>
          <w:ilvl w:val="0"/>
          <w:numId w:val="39"/>
        </w:numPr>
        <w:ind w:left="1701"/>
      </w:pPr>
      <w:r w:rsidRPr="25C01EF5">
        <w:t>Luồng cơ bản sẽ tiếp tục sau khi nhân viên cập nhật xong thông tin thanh toán của khách hàng (xem bước 6 của luồng cơ bản).</w:t>
      </w:r>
    </w:p>
    <w:p w14:paraId="4A1EBB2B" w14:textId="00597C36" w:rsidR="000D691E" w:rsidRPr="00123DB5" w:rsidRDefault="00259C7C" w:rsidP="004A0867">
      <w:pPr>
        <w:pStyle w:val="Level5"/>
      </w:pPr>
      <w:bookmarkStart w:id="178" w:name="_Toc166876021"/>
      <w:bookmarkStart w:id="179" w:name="_Toc166876454"/>
      <w:bookmarkStart w:id="180" w:name="_Toc168347518"/>
      <w:r w:rsidRPr="25C01EF5">
        <w:t>Thanh toán thất bại nhưng khách hàng muốn thanh toán lại:</w:t>
      </w:r>
      <w:bookmarkEnd w:id="178"/>
      <w:bookmarkEnd w:id="179"/>
      <w:bookmarkEnd w:id="180"/>
    </w:p>
    <w:p w14:paraId="397409EE" w14:textId="5B30136D" w:rsidR="000D691E" w:rsidRPr="00123DB5" w:rsidRDefault="00259C7C" w:rsidP="001C68A1">
      <w:pPr>
        <w:pStyle w:val="MainText"/>
      </w:pPr>
      <w:r w:rsidRPr="25C01EF5">
        <w:t>- Hệ thống sau khi tiếp nhận yêu cầu than toán lại từ khách hàng thì tiến hàng tạo một mã tham chiếu của thanh toán mới và hiển thị thông tin cho khách hàng thanh toán (mã QR thanh toán, số tiền) với thông tin đơn hàng và thông tin thanh toán không thay đổi.</w:t>
      </w:r>
    </w:p>
    <w:p w14:paraId="1F1E5B03" w14:textId="447A3EF9" w:rsidR="000D691E" w:rsidRPr="001C68A1" w:rsidRDefault="00259C7C" w:rsidP="001C68A1">
      <w:pPr>
        <w:pStyle w:val="MainText"/>
        <w:rPr>
          <w:lang w:val="en-US"/>
        </w:rPr>
      </w:pPr>
      <w:r w:rsidRPr="25C01EF5">
        <w:t>- Luồng này sẽ thay thế bước số 7 của luồng cơ bản).</w:t>
      </w:r>
    </w:p>
    <w:p w14:paraId="5867EA3F" w14:textId="757223B3" w:rsidR="000D691E" w:rsidRPr="00123DB5" w:rsidRDefault="00259C7C" w:rsidP="004A0867">
      <w:pPr>
        <w:pStyle w:val="Level5"/>
      </w:pPr>
      <w:bookmarkStart w:id="181" w:name="_Toc166876022"/>
      <w:bookmarkStart w:id="182" w:name="_Toc166876455"/>
      <w:bookmarkStart w:id="183" w:name="_Toc168347519"/>
      <w:r w:rsidRPr="25C01EF5">
        <w:t>Thanh toán thất bại nhưng khách hàng không muốn thanh toán lại:</w:t>
      </w:r>
      <w:bookmarkEnd w:id="181"/>
      <w:bookmarkEnd w:id="182"/>
      <w:bookmarkEnd w:id="183"/>
    </w:p>
    <w:p w14:paraId="55F88637" w14:textId="31F47876" w:rsidR="000D691E" w:rsidRPr="00123DB5" w:rsidRDefault="00259C7C" w:rsidP="001C68A1">
      <w:pPr>
        <w:pStyle w:val="MainText"/>
      </w:pPr>
      <w:r w:rsidRPr="25C01EF5">
        <w:t>Hệ thống sẽ tiến hành huỷ đơn hàng trên hệ thống và cập nhật trạng thái đơn hàng là “Thanh toán thất bại”.</w:t>
      </w:r>
    </w:p>
    <w:p w14:paraId="7FA29BB7" w14:textId="168127B3" w:rsidR="000D691E" w:rsidRPr="00123DB5" w:rsidRDefault="63D6CC8F" w:rsidP="00E70019">
      <w:pPr>
        <w:pStyle w:val="Level3"/>
      </w:pPr>
      <w:bookmarkStart w:id="184" w:name="_Toc166876023"/>
      <w:bookmarkStart w:id="185" w:name="_Toc166876456"/>
      <w:bookmarkStart w:id="186" w:name="_Toc168347520"/>
      <w:r w:rsidRPr="25C01EF5">
        <w:t>Các yêu cầu đặc biệt</w:t>
      </w:r>
      <w:bookmarkEnd w:id="184"/>
      <w:bookmarkEnd w:id="185"/>
      <w:bookmarkEnd w:id="186"/>
    </w:p>
    <w:p w14:paraId="40D9ADF4" w14:textId="6B530287" w:rsidR="000D691E" w:rsidRPr="00123DB5" w:rsidRDefault="63D6CC8F" w:rsidP="25C01EF5">
      <w:pPr>
        <w:spacing w:after="120"/>
        <w:ind w:left="864"/>
        <w:jc w:val="both"/>
        <w:rPr>
          <w:color w:val="000000" w:themeColor="text1"/>
          <w:szCs w:val="24"/>
          <w:lang w:val="vi"/>
        </w:rPr>
      </w:pPr>
      <w:r w:rsidRPr="25C01EF5">
        <w:rPr>
          <w:szCs w:val="24"/>
          <w:lang w:val="vi"/>
        </w:rPr>
        <w:t>Không có</w:t>
      </w:r>
      <w:r w:rsidRPr="25C01EF5">
        <w:rPr>
          <w:color w:val="000000" w:themeColor="text1"/>
          <w:szCs w:val="24"/>
          <w:lang w:val="vi"/>
        </w:rPr>
        <w:t>.</w:t>
      </w:r>
    </w:p>
    <w:p w14:paraId="1A9DE116" w14:textId="21572F24" w:rsidR="000D691E" w:rsidRPr="00123DB5" w:rsidRDefault="63D6CC8F" w:rsidP="00E70019">
      <w:pPr>
        <w:pStyle w:val="Level3"/>
      </w:pPr>
      <w:bookmarkStart w:id="187" w:name="_Toc166876024"/>
      <w:bookmarkStart w:id="188" w:name="_Toc166876457"/>
      <w:bookmarkStart w:id="189" w:name="_Toc168347521"/>
      <w:r w:rsidRPr="25C01EF5">
        <w:t>Post-Conditions</w:t>
      </w:r>
      <w:bookmarkEnd w:id="187"/>
      <w:bookmarkEnd w:id="188"/>
      <w:bookmarkEnd w:id="189"/>
    </w:p>
    <w:p w14:paraId="78A9D5B7" w14:textId="32D8394D" w:rsidR="000D691E" w:rsidRPr="00123DB5" w:rsidRDefault="12D21485" w:rsidP="00FA0E4B">
      <w:pPr>
        <w:pStyle w:val="Level4"/>
        <w:rPr>
          <w:lang w:val="vi"/>
        </w:rPr>
      </w:pPr>
      <w:bookmarkStart w:id="190" w:name="_Toc166876025"/>
      <w:bookmarkStart w:id="191" w:name="_Toc166876458"/>
      <w:bookmarkStart w:id="192" w:name="_Toc168347522"/>
      <w:r w:rsidRPr="25C01EF5">
        <w:rPr>
          <w:lang w:val="vi"/>
        </w:rPr>
        <w:t>Thanh toán thành công</w:t>
      </w:r>
      <w:bookmarkEnd w:id="190"/>
      <w:bookmarkEnd w:id="191"/>
      <w:bookmarkEnd w:id="192"/>
    </w:p>
    <w:p w14:paraId="333BA8FF" w14:textId="7BA96811" w:rsidR="000D691E" w:rsidRPr="00123DB5" w:rsidRDefault="12D21485" w:rsidP="008E7821">
      <w:pPr>
        <w:pStyle w:val="MainText"/>
        <w:numPr>
          <w:ilvl w:val="0"/>
          <w:numId w:val="40"/>
        </w:numPr>
        <w:ind w:left="1843"/>
      </w:pPr>
      <w:r w:rsidRPr="25C01EF5">
        <w:t>Hệ thống hiển thị cho khách hàng và nhân viên một pop-up thanh toán thành công.</w:t>
      </w:r>
    </w:p>
    <w:p w14:paraId="3BD3A1E2" w14:textId="792F2281" w:rsidR="000D691E" w:rsidRPr="00123DB5" w:rsidRDefault="12D21485" w:rsidP="008E7821">
      <w:pPr>
        <w:pStyle w:val="MainText"/>
        <w:numPr>
          <w:ilvl w:val="0"/>
          <w:numId w:val="40"/>
        </w:numPr>
        <w:ind w:left="1843"/>
      </w:pPr>
      <w:r w:rsidRPr="25C01EF5">
        <w:t>Hệ thống cập nhật trạng thái đơn hàng là “Đã thanh toán”.</w:t>
      </w:r>
    </w:p>
    <w:p w14:paraId="08ED3284" w14:textId="73587E87" w:rsidR="000D691E" w:rsidRPr="00123DB5" w:rsidRDefault="12D21485" w:rsidP="008E7821">
      <w:pPr>
        <w:pStyle w:val="MainText"/>
        <w:numPr>
          <w:ilvl w:val="0"/>
          <w:numId w:val="40"/>
        </w:numPr>
        <w:ind w:left="1843"/>
      </w:pPr>
      <w:r w:rsidRPr="25C01EF5">
        <w:t>Hệ thống hiển thị ra 2 nút “In hoá đơn” và “Không in hoá đơn” trên giao diện.</w:t>
      </w:r>
    </w:p>
    <w:p w14:paraId="32866C7D" w14:textId="4F98634E" w:rsidR="000D691E" w:rsidRPr="00123DB5" w:rsidRDefault="12D21485" w:rsidP="00FA0E4B">
      <w:pPr>
        <w:pStyle w:val="Level4"/>
        <w:rPr>
          <w:lang w:val="vi"/>
        </w:rPr>
      </w:pPr>
      <w:bookmarkStart w:id="193" w:name="_Toc166876026"/>
      <w:bookmarkStart w:id="194" w:name="_Toc166876459"/>
      <w:bookmarkStart w:id="195" w:name="_Toc168347523"/>
      <w:r w:rsidRPr="25C01EF5">
        <w:rPr>
          <w:lang w:val="vi"/>
        </w:rPr>
        <w:t>Thanh toán thất bại</w:t>
      </w:r>
      <w:bookmarkEnd w:id="193"/>
      <w:bookmarkEnd w:id="194"/>
      <w:bookmarkEnd w:id="195"/>
    </w:p>
    <w:p w14:paraId="62CCAB32" w14:textId="3CFB224A" w:rsidR="000D691E" w:rsidRPr="00123DB5" w:rsidRDefault="12D21485" w:rsidP="008E7821">
      <w:pPr>
        <w:pStyle w:val="MainText"/>
      </w:pPr>
      <w:r w:rsidRPr="25C01EF5">
        <w:t>Có thể do tài khoản thanh toán của khách hàng không đủ số tiền hoặc hết thời gian thanh</w:t>
      </w:r>
      <w:r w:rsidR="003872B0">
        <w:rPr>
          <w:lang w:val="en-US"/>
        </w:rPr>
        <w:t xml:space="preserve"> </w:t>
      </w:r>
      <w:r w:rsidRPr="25C01EF5">
        <w:t>toán hoặc khách hàng yêu cầu nhân viên nhấn nút “Huỷ thanh toán” trên màn hình:</w:t>
      </w:r>
    </w:p>
    <w:p w14:paraId="52FFF155" w14:textId="7ADB0003" w:rsidR="000D691E" w:rsidRPr="00123DB5" w:rsidRDefault="12D21485" w:rsidP="008E7821">
      <w:pPr>
        <w:pStyle w:val="MainText"/>
        <w:numPr>
          <w:ilvl w:val="0"/>
          <w:numId w:val="43"/>
        </w:numPr>
        <w:ind w:left="1843"/>
      </w:pPr>
      <w:r w:rsidRPr="25C01EF5">
        <w:t>Hệ thống hiển thị ra pop-up thanh toán thất bại ra cho khách hàng và nhân viên bán hàng. Trong pop-up có 2 nút “Thanh toán lại” và “Huỷ”.</w:t>
      </w:r>
    </w:p>
    <w:p w14:paraId="021A233C" w14:textId="0A8B0920" w:rsidR="000D691E" w:rsidRPr="00E70019" w:rsidRDefault="12D21485" w:rsidP="008E7821">
      <w:pPr>
        <w:pStyle w:val="MainText"/>
        <w:numPr>
          <w:ilvl w:val="0"/>
          <w:numId w:val="43"/>
        </w:numPr>
        <w:ind w:left="1843"/>
      </w:pPr>
      <w:r w:rsidRPr="25C01EF5">
        <w:t>Nếu nhân viên chọn “Thanh toán lại” thì sẽ dẫn đến luồng thay thế “Thanh toán thất bại nhưng khách hàng muốn thanh toán lại”. Nếu nhân viên chọn “Huỷ” thì sẽ dẫn đến luồng thay thế “Thanh toán thất bại nhưng khách hàng không muốn thanh toán lại”.</w:t>
      </w:r>
    </w:p>
    <w:p w14:paraId="7B9989C7" w14:textId="1BD9F59B" w:rsidR="000D691E" w:rsidRPr="00123DB5" w:rsidRDefault="63D6CC8F" w:rsidP="00E70019">
      <w:pPr>
        <w:pStyle w:val="Level3"/>
      </w:pPr>
      <w:bookmarkStart w:id="196" w:name="_Toc166876027"/>
      <w:bookmarkStart w:id="197" w:name="_Toc166876460"/>
      <w:bookmarkStart w:id="198" w:name="_Toc168347524"/>
      <w:r w:rsidRPr="25C01EF5">
        <w:t>Điểm mở rộng</w:t>
      </w:r>
      <w:bookmarkEnd w:id="196"/>
      <w:bookmarkEnd w:id="197"/>
      <w:bookmarkEnd w:id="198"/>
    </w:p>
    <w:p w14:paraId="659F147D" w14:textId="6059D6B8" w:rsidR="000D691E" w:rsidRPr="00123DB5" w:rsidRDefault="63D6CC8F" w:rsidP="25C01EF5">
      <w:pPr>
        <w:spacing w:after="120"/>
        <w:ind w:left="864"/>
        <w:jc w:val="both"/>
        <w:rPr>
          <w:szCs w:val="24"/>
          <w:lang w:val="vi"/>
        </w:rPr>
      </w:pPr>
      <w:r w:rsidRPr="25C01EF5">
        <w:rPr>
          <w:szCs w:val="24"/>
          <w:lang w:val="vi"/>
        </w:rPr>
        <w:t>Không có.</w:t>
      </w:r>
    </w:p>
    <w:p w14:paraId="20CD2010" w14:textId="0EED2DA6" w:rsidR="000D691E" w:rsidRPr="00123DB5" w:rsidRDefault="706048FD" w:rsidP="00782BE5">
      <w:pPr>
        <w:pStyle w:val="Level2"/>
        <w:rPr>
          <w:lang w:val="vi"/>
        </w:rPr>
      </w:pPr>
      <w:bookmarkStart w:id="199" w:name="_Toc166876028"/>
      <w:bookmarkStart w:id="200" w:name="_Toc166876461"/>
      <w:bookmarkStart w:id="201" w:name="_Toc168347525"/>
      <w:r w:rsidRPr="25C01EF5">
        <w:rPr>
          <w:lang w:val="vi"/>
        </w:rPr>
        <w:lastRenderedPageBreak/>
        <w:t>Account managerment (Quản lý tài khoản)</w:t>
      </w:r>
      <w:bookmarkEnd w:id="199"/>
      <w:bookmarkEnd w:id="200"/>
      <w:bookmarkEnd w:id="201"/>
    </w:p>
    <w:p w14:paraId="1CDEDC3F" w14:textId="185AEEBB" w:rsidR="000D691E" w:rsidRPr="00123DB5" w:rsidRDefault="706048FD" w:rsidP="00CD667E">
      <w:pPr>
        <w:pStyle w:val="Level3"/>
      </w:pPr>
      <w:bookmarkStart w:id="202" w:name="_Toc166876029"/>
      <w:bookmarkStart w:id="203" w:name="_Toc166876462"/>
      <w:bookmarkStart w:id="204" w:name="_Toc168347526"/>
      <w:r w:rsidRPr="25C01EF5">
        <w:t>Tóm tắt</w:t>
      </w:r>
      <w:bookmarkEnd w:id="202"/>
      <w:bookmarkEnd w:id="203"/>
      <w:bookmarkEnd w:id="204"/>
    </w:p>
    <w:p w14:paraId="03D9A852" w14:textId="6D1E9CA8" w:rsidR="000D691E" w:rsidRPr="00123DB5" w:rsidRDefault="706048FD" w:rsidP="25C01EF5">
      <w:pPr>
        <w:spacing w:after="120"/>
        <w:ind w:left="864"/>
        <w:jc w:val="both"/>
        <w:rPr>
          <w:szCs w:val="24"/>
          <w:lang w:val="vi"/>
        </w:rPr>
      </w:pPr>
      <w:r w:rsidRPr="25C01EF5">
        <w:rPr>
          <w:szCs w:val="24"/>
          <w:lang w:val="vi"/>
        </w:rPr>
        <w:t xml:space="preserve">Use case này cho phép một quản lý xem danh sách </w:t>
      </w:r>
      <w:r w:rsidR="5D27CE15" w:rsidRPr="25C01EF5">
        <w:rPr>
          <w:szCs w:val="24"/>
          <w:lang w:val="vi"/>
        </w:rPr>
        <w:t>tài khoản của</w:t>
      </w:r>
      <w:r w:rsidRPr="25C01EF5">
        <w:rPr>
          <w:szCs w:val="24"/>
        </w:rPr>
        <w:t xml:space="preserve"> Hệ thống quản lý bán thiết bị công nghệ</w:t>
      </w:r>
      <w:r w:rsidRPr="25C01EF5">
        <w:rPr>
          <w:szCs w:val="24"/>
          <w:lang w:val="vi"/>
        </w:rPr>
        <w:t xml:space="preserve">. Quản lý còn có thể sửa hoặc xóa </w:t>
      </w:r>
      <w:r w:rsidR="06F75F74" w:rsidRPr="25C01EF5">
        <w:rPr>
          <w:szCs w:val="24"/>
          <w:lang w:val="vi"/>
        </w:rPr>
        <w:t>tài khoản</w:t>
      </w:r>
      <w:r w:rsidRPr="25C01EF5">
        <w:rPr>
          <w:szCs w:val="24"/>
          <w:lang w:val="vi"/>
        </w:rPr>
        <w:t xml:space="preserve"> đã </w:t>
      </w:r>
      <w:r w:rsidR="0B3DAB6B" w:rsidRPr="25C01EF5">
        <w:rPr>
          <w:szCs w:val="24"/>
          <w:lang w:val="vi"/>
        </w:rPr>
        <w:t>được tạo</w:t>
      </w:r>
      <w:r w:rsidRPr="25C01EF5">
        <w:rPr>
          <w:szCs w:val="24"/>
          <w:lang w:val="vi"/>
        </w:rPr>
        <w:t>. Hệ thống Danh mục</w:t>
      </w:r>
      <w:r w:rsidR="540DBAB6" w:rsidRPr="25C01EF5">
        <w:rPr>
          <w:szCs w:val="24"/>
          <w:lang w:val="vi"/>
        </w:rPr>
        <w:t xml:space="preserve"> </w:t>
      </w:r>
      <w:r w:rsidR="3097F403" w:rsidRPr="25C01EF5">
        <w:rPr>
          <w:szCs w:val="24"/>
          <w:lang w:val="vi"/>
        </w:rPr>
        <w:t>tài khoản</w:t>
      </w:r>
      <w:r w:rsidRPr="25C01EF5">
        <w:rPr>
          <w:szCs w:val="24"/>
          <w:lang w:val="vi"/>
        </w:rPr>
        <w:t xml:space="preserve"> cung cấp một danh sách tất cả các </w:t>
      </w:r>
      <w:r w:rsidR="3C44D2DE" w:rsidRPr="25C01EF5">
        <w:rPr>
          <w:szCs w:val="24"/>
          <w:lang w:val="vi"/>
        </w:rPr>
        <w:t>tài khoản đã được tạo</w:t>
      </w:r>
      <w:r w:rsidRPr="25C01EF5">
        <w:rPr>
          <w:szCs w:val="24"/>
          <w:lang w:val="vi"/>
        </w:rPr>
        <w:t xml:space="preserve"> hiện tại.</w:t>
      </w:r>
    </w:p>
    <w:p w14:paraId="79BA3820" w14:textId="5FEDFB0A" w:rsidR="000D691E" w:rsidRPr="00123DB5" w:rsidRDefault="706048FD" w:rsidP="00CD667E">
      <w:pPr>
        <w:pStyle w:val="Level3"/>
      </w:pPr>
      <w:bookmarkStart w:id="205" w:name="_Toc166876030"/>
      <w:bookmarkStart w:id="206" w:name="_Toc166876463"/>
      <w:bookmarkStart w:id="207" w:name="_Toc168347527"/>
      <w:r w:rsidRPr="25C01EF5">
        <w:t>Điều kiện tiên quyết</w:t>
      </w:r>
      <w:bookmarkEnd w:id="205"/>
      <w:bookmarkEnd w:id="206"/>
      <w:bookmarkEnd w:id="207"/>
    </w:p>
    <w:p w14:paraId="32568684" w14:textId="245F9DEE" w:rsidR="000D691E" w:rsidRPr="00123DB5" w:rsidRDefault="706048FD" w:rsidP="25C01EF5">
      <w:pPr>
        <w:spacing w:after="120"/>
        <w:ind w:left="864"/>
        <w:jc w:val="both"/>
        <w:rPr>
          <w:szCs w:val="24"/>
        </w:rPr>
      </w:pPr>
      <w:r w:rsidRPr="25C01EF5">
        <w:rPr>
          <w:szCs w:val="24"/>
        </w:rPr>
        <w:t>Quản lý phải đăng nhập vào hệ thống trước khi use case bắt đầu.</w:t>
      </w:r>
    </w:p>
    <w:p w14:paraId="164B9B66" w14:textId="17E972AD" w:rsidR="000D691E" w:rsidRPr="00123DB5" w:rsidRDefault="706048FD" w:rsidP="00CD667E">
      <w:pPr>
        <w:pStyle w:val="Level3"/>
      </w:pPr>
      <w:bookmarkStart w:id="208" w:name="_Toc166876031"/>
      <w:bookmarkStart w:id="209" w:name="_Toc166876464"/>
      <w:bookmarkStart w:id="210" w:name="_Toc168347528"/>
      <w:r w:rsidRPr="25C01EF5">
        <w:t>Dòng sự kiện</w:t>
      </w:r>
      <w:bookmarkEnd w:id="208"/>
      <w:bookmarkEnd w:id="209"/>
      <w:bookmarkEnd w:id="210"/>
    </w:p>
    <w:p w14:paraId="72F5EAA2" w14:textId="1E5412D9" w:rsidR="000D691E" w:rsidRPr="00123DB5" w:rsidRDefault="706048FD" w:rsidP="00FA0E4B">
      <w:pPr>
        <w:pStyle w:val="Level4"/>
        <w:rPr>
          <w:lang w:val="vi"/>
        </w:rPr>
      </w:pPr>
      <w:bookmarkStart w:id="211" w:name="_Toc166876032"/>
      <w:bookmarkStart w:id="212" w:name="_Toc166876465"/>
      <w:bookmarkStart w:id="213" w:name="_Toc168347529"/>
      <w:r w:rsidRPr="25C01EF5">
        <w:rPr>
          <w:lang w:val="vi"/>
        </w:rPr>
        <w:t>Dòng sự kiện chính</w:t>
      </w:r>
      <w:bookmarkEnd w:id="211"/>
      <w:bookmarkEnd w:id="212"/>
      <w:bookmarkEnd w:id="213"/>
      <w:r w:rsidRPr="25C01EF5">
        <w:rPr>
          <w:lang w:val="vi"/>
        </w:rPr>
        <w:t xml:space="preserve"> </w:t>
      </w:r>
    </w:p>
    <w:p w14:paraId="0B467A4E" w14:textId="5F0329ED" w:rsidR="000D691E" w:rsidRPr="00123DB5" w:rsidRDefault="706048FD" w:rsidP="25C01EF5">
      <w:pPr>
        <w:spacing w:after="120"/>
        <w:ind w:left="1584"/>
        <w:jc w:val="both"/>
      </w:pPr>
      <w:r w:rsidRPr="25C01EF5">
        <w:rPr>
          <w:szCs w:val="24"/>
          <w:lang w:val="vi"/>
        </w:rPr>
        <w:t xml:space="preserve">Use case này bắt đầu khi một Quản lý muốn xem danh sách </w:t>
      </w:r>
      <w:r w:rsidR="6510319B" w:rsidRPr="25C01EF5">
        <w:rPr>
          <w:szCs w:val="24"/>
          <w:lang w:val="vi"/>
        </w:rPr>
        <w:t>tài khoản</w:t>
      </w:r>
      <w:r w:rsidRPr="25C01EF5">
        <w:rPr>
          <w:szCs w:val="24"/>
          <w:lang w:val="vi"/>
        </w:rPr>
        <w:t xml:space="preserve"> của Hệ thống </w:t>
      </w:r>
      <w:r w:rsidRPr="25C01EF5">
        <w:rPr>
          <w:szCs w:val="24"/>
        </w:rPr>
        <w:t>quản lý bán thiết bị công nghệ</w:t>
      </w:r>
      <w:r w:rsidRPr="25C01EF5">
        <w:rPr>
          <w:szCs w:val="24"/>
          <w:lang w:val="vi"/>
        </w:rPr>
        <w:t>.</w:t>
      </w:r>
    </w:p>
    <w:p w14:paraId="11BDF455" w14:textId="63ECF6EF" w:rsidR="000D691E" w:rsidRPr="00123DB5" w:rsidRDefault="706048FD">
      <w:pPr>
        <w:numPr>
          <w:ilvl w:val="2"/>
          <w:numId w:val="15"/>
        </w:numPr>
        <w:spacing w:after="120"/>
        <w:ind w:left="1890" w:hanging="360"/>
        <w:jc w:val="both"/>
      </w:pPr>
      <w:r>
        <w:t xml:space="preserve">Quản lý chọn vào chức năng “Danh sách </w:t>
      </w:r>
      <w:r w:rsidR="07174F82">
        <w:t>tài khoản</w:t>
      </w:r>
      <w:r>
        <w:t>” để xem tất cả đơn hàng.</w:t>
      </w:r>
    </w:p>
    <w:p w14:paraId="44119AB9" w14:textId="4BD69E08" w:rsidR="000D691E" w:rsidRPr="00123DB5" w:rsidRDefault="706048FD">
      <w:pPr>
        <w:numPr>
          <w:ilvl w:val="2"/>
          <w:numId w:val="15"/>
        </w:numPr>
        <w:spacing w:after="120"/>
        <w:ind w:left="1890" w:hanging="360"/>
        <w:jc w:val="both"/>
      </w:pPr>
      <w:r>
        <w:t xml:space="preserve">Hệ thống Danh mục </w:t>
      </w:r>
      <w:r w:rsidR="23DAC199">
        <w:t>tài khoản</w:t>
      </w:r>
      <w:r>
        <w:t xml:space="preserve"> hiển thị một danh sách tất cả </w:t>
      </w:r>
      <w:r w:rsidR="5401BAFF">
        <w:t>tài khoản</w:t>
      </w:r>
      <w:r>
        <w:t xml:space="preserve"> lên giao diện cho quản lý và các chức đăng sửa và xóa đơn hàng.</w:t>
      </w:r>
    </w:p>
    <w:p w14:paraId="2CFB35FF" w14:textId="7ABC6F05" w:rsidR="000D691E" w:rsidRPr="00123DB5" w:rsidRDefault="706048FD">
      <w:pPr>
        <w:numPr>
          <w:ilvl w:val="2"/>
          <w:numId w:val="15"/>
        </w:numPr>
        <w:spacing w:after="120"/>
        <w:ind w:left="1890" w:hanging="360"/>
        <w:jc w:val="both"/>
      </w:pPr>
      <w:r>
        <w:t>Nếu quản lý chọn chức năng “</w:t>
      </w:r>
      <w:r w:rsidR="62A5639D">
        <w:t>Cập nhật tài khoản</w:t>
      </w:r>
      <w:r>
        <w:t xml:space="preserve">”, luồng phụ </w:t>
      </w:r>
      <w:r w:rsidRPr="25C01EF5">
        <w:rPr>
          <w:b/>
          <w:bCs/>
        </w:rPr>
        <w:t xml:space="preserve">Edit an </w:t>
      </w:r>
      <w:r w:rsidR="778DE586" w:rsidRPr="25C01EF5">
        <w:rPr>
          <w:b/>
          <w:bCs/>
        </w:rPr>
        <w:t xml:space="preserve">Account </w:t>
      </w:r>
      <w:r>
        <w:t>được thực hiện.</w:t>
      </w:r>
    </w:p>
    <w:p w14:paraId="720B2CB9" w14:textId="58B4DB87" w:rsidR="000D691E" w:rsidRPr="00123DB5" w:rsidRDefault="706048FD">
      <w:pPr>
        <w:numPr>
          <w:ilvl w:val="2"/>
          <w:numId w:val="15"/>
        </w:numPr>
        <w:spacing w:after="120"/>
        <w:ind w:left="1890" w:hanging="360"/>
        <w:jc w:val="both"/>
      </w:pPr>
      <w:r>
        <w:t xml:space="preserve">Nếu quản lý chọn chức năng “Xóa </w:t>
      </w:r>
      <w:r w:rsidR="48CD5B00">
        <w:t>tài khoản</w:t>
      </w:r>
      <w:r>
        <w:t xml:space="preserve">” luồng phụ </w:t>
      </w:r>
      <w:r w:rsidRPr="25C01EF5">
        <w:rPr>
          <w:b/>
          <w:bCs/>
        </w:rPr>
        <w:t xml:space="preserve">Delete an </w:t>
      </w:r>
      <w:r w:rsidR="01629CB4" w:rsidRPr="25C01EF5">
        <w:rPr>
          <w:b/>
          <w:bCs/>
        </w:rPr>
        <w:t xml:space="preserve">Account </w:t>
      </w:r>
      <w:r>
        <w:t>được thực hiện.</w:t>
      </w:r>
    </w:p>
    <w:p w14:paraId="39FBF171" w14:textId="4CF57010" w:rsidR="000D691E" w:rsidRPr="00123DB5" w:rsidRDefault="706048FD" w:rsidP="004A0867">
      <w:pPr>
        <w:pStyle w:val="Level5"/>
      </w:pPr>
      <w:bookmarkStart w:id="214" w:name="_Toc166876033"/>
      <w:bookmarkStart w:id="215" w:name="_Toc166876466"/>
      <w:bookmarkStart w:id="216" w:name="_Toc168347530"/>
      <w:r w:rsidRPr="25C01EF5">
        <w:t xml:space="preserve">Edit an </w:t>
      </w:r>
      <w:r w:rsidR="1BFBBF8F" w:rsidRPr="25C01EF5">
        <w:t>Account</w:t>
      </w:r>
      <w:bookmarkEnd w:id="214"/>
      <w:bookmarkEnd w:id="215"/>
      <w:bookmarkEnd w:id="216"/>
    </w:p>
    <w:p w14:paraId="1DCCEAA6" w14:textId="39B41D26" w:rsidR="000D691E" w:rsidRPr="00123DB5" w:rsidRDefault="706048FD" w:rsidP="001B5FE6">
      <w:pPr>
        <w:numPr>
          <w:ilvl w:val="0"/>
          <w:numId w:val="4"/>
        </w:numPr>
        <w:ind w:left="1985"/>
      </w:pPr>
      <w:r w:rsidRPr="25C01EF5">
        <w:t xml:space="preserve">Hệ thống lấy và hiển thị thông tin của </w:t>
      </w:r>
      <w:r w:rsidR="2728745F" w:rsidRPr="25C01EF5">
        <w:t>tài khoản</w:t>
      </w:r>
      <w:r w:rsidRPr="25C01EF5">
        <w:t xml:space="preserve"> mà quản lý đã chọn.</w:t>
      </w:r>
    </w:p>
    <w:p w14:paraId="2E5A819C" w14:textId="535E6609" w:rsidR="000D691E" w:rsidRPr="00123DB5" w:rsidRDefault="706048FD" w:rsidP="001B5FE6">
      <w:pPr>
        <w:numPr>
          <w:ilvl w:val="0"/>
          <w:numId w:val="4"/>
        </w:numPr>
        <w:ind w:left="1985"/>
      </w:pPr>
      <w:r w:rsidRPr="25C01EF5">
        <w:t xml:space="preserve">Quản lý điều chỉnh thông tin bất kỳ của thông tin </w:t>
      </w:r>
      <w:r w:rsidR="56FC1302" w:rsidRPr="25C01EF5">
        <w:t>tài khoản</w:t>
      </w:r>
      <w:r w:rsidRPr="25C01EF5">
        <w:t xml:space="preserve"> mà quản lý đã chọn ở danh sách.</w:t>
      </w:r>
    </w:p>
    <w:p w14:paraId="7D17DDB6" w14:textId="6FDDEFFA" w:rsidR="000D691E" w:rsidRPr="00123DB5" w:rsidRDefault="706048FD" w:rsidP="001B5FE6">
      <w:pPr>
        <w:numPr>
          <w:ilvl w:val="0"/>
          <w:numId w:val="4"/>
        </w:numPr>
        <w:ind w:left="1985"/>
      </w:pPr>
      <w:r w:rsidRPr="25C01EF5">
        <w:t>Quản lý ấn vào nút “Hoàn thành” để hoàn tất quá trình c</w:t>
      </w:r>
      <w:r w:rsidR="12E99282" w:rsidRPr="25C01EF5">
        <w:t>ập nhật</w:t>
      </w:r>
      <w:r w:rsidRPr="25C01EF5">
        <w:t xml:space="preserve"> </w:t>
      </w:r>
      <w:r w:rsidR="4711C789" w:rsidRPr="25C01EF5">
        <w:t>tài khoản</w:t>
      </w:r>
      <w:r w:rsidRPr="25C01EF5">
        <w:t>.</w:t>
      </w:r>
    </w:p>
    <w:p w14:paraId="75048AEA" w14:textId="2B373653" w:rsidR="000D691E" w:rsidRPr="00123DB5" w:rsidRDefault="706048FD" w:rsidP="001B5FE6">
      <w:pPr>
        <w:numPr>
          <w:ilvl w:val="0"/>
          <w:numId w:val="4"/>
        </w:numPr>
        <w:ind w:left="1985"/>
      </w:pPr>
      <w:r w:rsidRPr="25C01EF5">
        <w:t>Hệ thống yêu cầu quản lý xác nhận lại việc hoàn tất c</w:t>
      </w:r>
      <w:r w:rsidR="4D13B505" w:rsidRPr="25C01EF5">
        <w:t>ập nhật</w:t>
      </w:r>
      <w:r w:rsidRPr="25C01EF5">
        <w:t>.</w:t>
      </w:r>
    </w:p>
    <w:p w14:paraId="231AE83F" w14:textId="6A81AB9F" w:rsidR="000D691E" w:rsidRPr="00123DB5" w:rsidRDefault="706048FD" w:rsidP="001B5FE6">
      <w:pPr>
        <w:numPr>
          <w:ilvl w:val="0"/>
          <w:numId w:val="4"/>
        </w:numPr>
        <w:ind w:left="1985"/>
      </w:pPr>
      <w:r w:rsidRPr="25C01EF5">
        <w:t>Quản lý xác nhận với hệ thống đã hoàn tất thao tác c</w:t>
      </w:r>
      <w:r w:rsidR="32B37724" w:rsidRPr="25C01EF5">
        <w:t>ập nhật</w:t>
      </w:r>
      <w:r w:rsidRPr="25C01EF5">
        <w:t>.</w:t>
      </w:r>
    </w:p>
    <w:p w14:paraId="359E87EE" w14:textId="7218CACD" w:rsidR="000D691E" w:rsidRPr="00123DB5" w:rsidRDefault="706048FD" w:rsidP="004A0867">
      <w:pPr>
        <w:pStyle w:val="Level5"/>
      </w:pPr>
      <w:bookmarkStart w:id="217" w:name="_Toc166876034"/>
      <w:bookmarkStart w:id="218" w:name="_Toc166876467"/>
      <w:bookmarkStart w:id="219" w:name="_Toc168347531"/>
      <w:r w:rsidRPr="25C01EF5">
        <w:t xml:space="preserve">Delete an </w:t>
      </w:r>
      <w:r w:rsidR="6588A234" w:rsidRPr="25C01EF5">
        <w:t>Account</w:t>
      </w:r>
      <w:bookmarkEnd w:id="217"/>
      <w:bookmarkEnd w:id="218"/>
      <w:bookmarkEnd w:id="219"/>
    </w:p>
    <w:p w14:paraId="21CE58C3" w14:textId="3EC5759D" w:rsidR="000D691E" w:rsidRPr="00123DB5" w:rsidRDefault="706048FD" w:rsidP="001B5FE6">
      <w:pPr>
        <w:pStyle w:val="ListParagraph"/>
        <w:numPr>
          <w:ilvl w:val="1"/>
          <w:numId w:val="3"/>
        </w:numPr>
        <w:ind w:left="1985"/>
      </w:pPr>
      <w:r w:rsidRPr="25C01EF5">
        <w:t xml:space="preserve">Hệ thống lấy và hiển thị thông tin của </w:t>
      </w:r>
      <w:r w:rsidR="795A50F0" w:rsidRPr="25C01EF5">
        <w:t>tài khoản</w:t>
      </w:r>
      <w:r w:rsidRPr="25C01EF5">
        <w:t xml:space="preserve"> mà quản lý đã chọn kèm theo nút xác nhận xóa ở phía dưới thông tin của đơn hàng.</w:t>
      </w:r>
    </w:p>
    <w:p w14:paraId="3DB58433" w14:textId="0B622475" w:rsidR="000D691E" w:rsidRPr="00123DB5" w:rsidRDefault="706048FD" w:rsidP="001B5FE6">
      <w:pPr>
        <w:pStyle w:val="ListParagraph"/>
        <w:numPr>
          <w:ilvl w:val="1"/>
          <w:numId w:val="3"/>
        </w:numPr>
        <w:ind w:left="1985"/>
      </w:pPr>
      <w:r w:rsidRPr="25C01EF5">
        <w:t xml:space="preserve">Quản lý xác nhận xóa </w:t>
      </w:r>
      <w:r w:rsidR="142E4185" w:rsidRPr="25C01EF5">
        <w:t>tài khoản</w:t>
      </w:r>
      <w:r w:rsidRPr="25C01EF5">
        <w:t xml:space="preserve"> với hệ thống.</w:t>
      </w:r>
    </w:p>
    <w:p w14:paraId="57D3D950" w14:textId="160D1CF1" w:rsidR="000D691E" w:rsidRPr="00123DB5" w:rsidRDefault="706048FD" w:rsidP="001B5FE6">
      <w:pPr>
        <w:pStyle w:val="ListParagraph"/>
        <w:numPr>
          <w:ilvl w:val="1"/>
          <w:numId w:val="3"/>
        </w:numPr>
        <w:ind w:left="1985"/>
      </w:pPr>
      <w:r w:rsidRPr="25C01EF5">
        <w:t xml:space="preserve">Hệ thống thông báo đã xóa </w:t>
      </w:r>
      <w:r w:rsidR="428730EC" w:rsidRPr="25C01EF5">
        <w:t>tài khoản</w:t>
      </w:r>
      <w:r w:rsidRPr="25C01EF5">
        <w:t xml:space="preserve"> thành công.</w:t>
      </w:r>
    </w:p>
    <w:p w14:paraId="533EEBA7" w14:textId="7C035E57" w:rsidR="000D691E" w:rsidRPr="00123DB5" w:rsidRDefault="706048FD" w:rsidP="00FA0E4B">
      <w:pPr>
        <w:pStyle w:val="Level4"/>
        <w:rPr>
          <w:lang w:val="vi"/>
        </w:rPr>
      </w:pPr>
      <w:bookmarkStart w:id="220" w:name="_Toc166876035"/>
      <w:bookmarkStart w:id="221" w:name="_Toc166876468"/>
      <w:bookmarkStart w:id="222" w:name="_Toc168347532"/>
      <w:r w:rsidRPr="25C01EF5">
        <w:rPr>
          <w:lang w:val="vi"/>
        </w:rPr>
        <w:t>Các dòng sự kiện khác</w:t>
      </w:r>
      <w:bookmarkEnd w:id="220"/>
      <w:bookmarkEnd w:id="221"/>
      <w:bookmarkEnd w:id="222"/>
    </w:p>
    <w:p w14:paraId="0AF2029E" w14:textId="345186E4" w:rsidR="000D691E" w:rsidRPr="00123DB5" w:rsidRDefault="113F6C3F" w:rsidP="0068003D">
      <w:pPr>
        <w:pStyle w:val="Heading4"/>
        <w:numPr>
          <w:ilvl w:val="0"/>
          <w:numId w:val="0"/>
        </w:numPr>
        <w:ind w:left="1728"/>
        <w:rPr>
          <w:rFonts w:eastAsia="Arial" w:cs="Arial"/>
          <w:lang w:val="vi"/>
        </w:rPr>
      </w:pPr>
      <w:r w:rsidRPr="25C01EF5">
        <w:rPr>
          <w:lang w:val="vi"/>
        </w:rPr>
        <w:t>Không có.</w:t>
      </w:r>
    </w:p>
    <w:p w14:paraId="5970E706" w14:textId="4642C2EB" w:rsidR="000D691E" w:rsidRPr="00123DB5" w:rsidRDefault="706048FD" w:rsidP="00CD667E">
      <w:pPr>
        <w:pStyle w:val="Level3"/>
      </w:pPr>
      <w:bookmarkStart w:id="223" w:name="_Toc166876036"/>
      <w:bookmarkStart w:id="224" w:name="_Toc166876469"/>
      <w:bookmarkStart w:id="225" w:name="_Toc168347533"/>
      <w:r w:rsidRPr="25C01EF5">
        <w:t>Các yêu cầu đặc biệt</w:t>
      </w:r>
      <w:bookmarkEnd w:id="223"/>
      <w:bookmarkEnd w:id="224"/>
      <w:bookmarkEnd w:id="225"/>
    </w:p>
    <w:p w14:paraId="5DA23FB9" w14:textId="6B530287" w:rsidR="000D691E" w:rsidRPr="00123DB5" w:rsidRDefault="706048FD" w:rsidP="25C01EF5">
      <w:pPr>
        <w:spacing w:after="120"/>
        <w:ind w:left="864"/>
        <w:jc w:val="both"/>
      </w:pPr>
      <w:r w:rsidRPr="25C01EF5">
        <w:rPr>
          <w:szCs w:val="24"/>
          <w:lang w:val="vi"/>
        </w:rPr>
        <w:t>Không có</w:t>
      </w:r>
      <w:r w:rsidRPr="25C01EF5">
        <w:rPr>
          <w:color w:val="000000" w:themeColor="text1"/>
          <w:szCs w:val="24"/>
          <w:lang w:val="vi"/>
        </w:rPr>
        <w:t>.</w:t>
      </w:r>
    </w:p>
    <w:p w14:paraId="20EB65FA" w14:textId="0C650149" w:rsidR="000D691E" w:rsidRPr="00123DB5" w:rsidRDefault="706048FD" w:rsidP="00CD667E">
      <w:pPr>
        <w:pStyle w:val="Level3"/>
      </w:pPr>
      <w:bookmarkStart w:id="226" w:name="_Toc166876037"/>
      <w:bookmarkStart w:id="227" w:name="_Toc166876470"/>
      <w:bookmarkStart w:id="228" w:name="_Toc168347534"/>
      <w:r w:rsidRPr="25C01EF5">
        <w:t>Post-Conditions</w:t>
      </w:r>
      <w:bookmarkEnd w:id="226"/>
      <w:bookmarkEnd w:id="227"/>
      <w:bookmarkEnd w:id="228"/>
    </w:p>
    <w:p w14:paraId="169419A5" w14:textId="29B61125" w:rsidR="000D691E" w:rsidRPr="00123DB5" w:rsidRDefault="706048FD" w:rsidP="25C01EF5">
      <w:pPr>
        <w:spacing w:after="120"/>
        <w:ind w:left="864"/>
        <w:jc w:val="both"/>
        <w:rPr>
          <w:szCs w:val="24"/>
          <w:lang w:val="vi"/>
        </w:rPr>
      </w:pPr>
      <w:r w:rsidRPr="25C01EF5">
        <w:rPr>
          <w:szCs w:val="24"/>
          <w:lang w:val="vi"/>
        </w:rPr>
        <w:t xml:space="preserve">Nếu use case thành công, danh sách </w:t>
      </w:r>
      <w:r w:rsidR="01701D5C" w:rsidRPr="25C01EF5">
        <w:rPr>
          <w:color w:val="000000" w:themeColor="text1"/>
          <w:szCs w:val="24"/>
        </w:rPr>
        <w:t>tài khoản</w:t>
      </w:r>
      <w:r w:rsidRPr="25C01EF5">
        <w:rPr>
          <w:szCs w:val="24"/>
          <w:lang w:val="vi"/>
        </w:rPr>
        <w:t xml:space="preserve"> được chỉnh sửa sẽ cập nhật vào hệ thống. Nếu không trạng thái hệ thống không thay đổi.</w:t>
      </w:r>
    </w:p>
    <w:p w14:paraId="0DC36AB9" w14:textId="1157C2FF" w:rsidR="000D691E" w:rsidRPr="00123DB5" w:rsidRDefault="706048FD" w:rsidP="00CD667E">
      <w:pPr>
        <w:pStyle w:val="Level3"/>
      </w:pPr>
      <w:bookmarkStart w:id="229" w:name="_Toc166876038"/>
      <w:bookmarkStart w:id="230" w:name="_Toc166876471"/>
      <w:bookmarkStart w:id="231" w:name="_Toc168347535"/>
      <w:r w:rsidRPr="25C01EF5">
        <w:t>Điểm mở rộng</w:t>
      </w:r>
      <w:bookmarkEnd w:id="229"/>
      <w:bookmarkEnd w:id="230"/>
      <w:bookmarkEnd w:id="231"/>
    </w:p>
    <w:p w14:paraId="52770A6E" w14:textId="6059D6B8" w:rsidR="000D691E" w:rsidRPr="00123DB5" w:rsidRDefault="706048FD" w:rsidP="25C01EF5">
      <w:pPr>
        <w:spacing w:after="120"/>
        <w:ind w:left="864"/>
        <w:jc w:val="both"/>
      </w:pPr>
      <w:r w:rsidRPr="25C01EF5">
        <w:rPr>
          <w:szCs w:val="24"/>
          <w:lang w:val="vi"/>
        </w:rPr>
        <w:t>Không có.</w:t>
      </w:r>
    </w:p>
    <w:p w14:paraId="12969D79" w14:textId="7F679EC2" w:rsidR="000D691E" w:rsidRPr="00123DB5" w:rsidRDefault="000D691E" w:rsidP="25C01EF5">
      <w:pPr>
        <w:spacing w:after="120"/>
        <w:jc w:val="both"/>
        <w:rPr>
          <w:szCs w:val="24"/>
          <w:lang w:val="vi"/>
        </w:rPr>
      </w:pPr>
    </w:p>
    <w:p w14:paraId="170B0CF0" w14:textId="3EC74B35" w:rsidR="000D691E" w:rsidRPr="00123DB5" w:rsidRDefault="34A40E57" w:rsidP="00782BE5">
      <w:pPr>
        <w:pStyle w:val="Level2"/>
        <w:rPr>
          <w:lang w:val="vi"/>
        </w:rPr>
      </w:pPr>
      <w:bookmarkStart w:id="232" w:name="_Toc166876039"/>
      <w:bookmarkStart w:id="233" w:name="_Toc166876472"/>
      <w:bookmarkStart w:id="234" w:name="_Toc168347536"/>
      <w:r w:rsidRPr="25C01EF5">
        <w:rPr>
          <w:lang w:val="vi"/>
        </w:rPr>
        <w:lastRenderedPageBreak/>
        <w:t>Revenue statistics</w:t>
      </w:r>
      <w:r w:rsidR="6438CF0A" w:rsidRPr="25C01EF5">
        <w:rPr>
          <w:lang w:val="vi"/>
        </w:rPr>
        <w:t xml:space="preserve"> (</w:t>
      </w:r>
      <w:r w:rsidR="7AAF4281" w:rsidRPr="25C01EF5">
        <w:rPr>
          <w:lang w:val="vi"/>
        </w:rPr>
        <w:t>Thống kê doanh thu</w:t>
      </w:r>
      <w:r w:rsidR="6438CF0A" w:rsidRPr="25C01EF5">
        <w:rPr>
          <w:lang w:val="vi"/>
        </w:rPr>
        <w:t>)</w:t>
      </w:r>
      <w:bookmarkEnd w:id="232"/>
      <w:bookmarkEnd w:id="233"/>
      <w:bookmarkEnd w:id="234"/>
    </w:p>
    <w:p w14:paraId="054B5A0B" w14:textId="406E0A56" w:rsidR="000D691E" w:rsidRPr="00123DB5" w:rsidRDefault="6438CF0A" w:rsidP="00CD667E">
      <w:pPr>
        <w:pStyle w:val="Level3"/>
      </w:pPr>
      <w:bookmarkStart w:id="235" w:name="_Toc166876040"/>
      <w:bookmarkStart w:id="236" w:name="_Toc166876473"/>
      <w:bookmarkStart w:id="237" w:name="_Toc168347537"/>
      <w:r w:rsidRPr="25C01EF5">
        <w:t>Tóm tắt</w:t>
      </w:r>
      <w:bookmarkEnd w:id="235"/>
      <w:bookmarkEnd w:id="236"/>
      <w:bookmarkEnd w:id="237"/>
    </w:p>
    <w:p w14:paraId="632E5D18" w14:textId="6198A2E5" w:rsidR="000D691E" w:rsidRPr="00123DB5" w:rsidRDefault="6438CF0A" w:rsidP="25C01EF5">
      <w:pPr>
        <w:spacing w:after="120"/>
        <w:ind w:left="864"/>
        <w:jc w:val="both"/>
        <w:rPr>
          <w:szCs w:val="24"/>
          <w:lang w:val="vi"/>
        </w:rPr>
      </w:pPr>
      <w:r w:rsidRPr="25C01EF5">
        <w:rPr>
          <w:szCs w:val="24"/>
          <w:lang w:val="vi"/>
        </w:rPr>
        <w:t xml:space="preserve">Use case này cho phép một quản lý xem </w:t>
      </w:r>
      <w:r w:rsidR="775B49D6" w:rsidRPr="25C01EF5">
        <w:rPr>
          <w:szCs w:val="24"/>
          <w:lang w:val="vi"/>
        </w:rPr>
        <w:t>thống kê doanh thu</w:t>
      </w:r>
      <w:r w:rsidRPr="25C01EF5">
        <w:rPr>
          <w:szCs w:val="24"/>
          <w:lang w:val="vi"/>
        </w:rPr>
        <w:t xml:space="preserve"> của</w:t>
      </w:r>
      <w:r w:rsidRPr="25C01EF5">
        <w:rPr>
          <w:szCs w:val="24"/>
        </w:rPr>
        <w:t xml:space="preserve"> Hệ thống quản lý bán thiết bị công nghệ</w:t>
      </w:r>
      <w:r w:rsidR="2171B86F" w:rsidRPr="25C01EF5">
        <w:rPr>
          <w:szCs w:val="24"/>
        </w:rPr>
        <w:t xml:space="preserve"> theo từng khoảng thời gian khác nhau</w:t>
      </w:r>
      <w:r w:rsidRPr="25C01EF5">
        <w:rPr>
          <w:szCs w:val="24"/>
          <w:lang w:val="vi"/>
        </w:rPr>
        <w:t>.</w:t>
      </w:r>
    </w:p>
    <w:p w14:paraId="03EE9DFB" w14:textId="55CA1D4D" w:rsidR="000D691E" w:rsidRPr="00123DB5" w:rsidRDefault="6438CF0A" w:rsidP="00CD667E">
      <w:pPr>
        <w:pStyle w:val="Level3"/>
      </w:pPr>
      <w:bookmarkStart w:id="238" w:name="_Toc166876041"/>
      <w:bookmarkStart w:id="239" w:name="_Toc166876474"/>
      <w:bookmarkStart w:id="240" w:name="_Toc168347538"/>
      <w:r w:rsidRPr="25C01EF5">
        <w:t>Điều kiện tiên quyết</w:t>
      </w:r>
      <w:bookmarkEnd w:id="238"/>
      <w:bookmarkEnd w:id="239"/>
      <w:bookmarkEnd w:id="240"/>
    </w:p>
    <w:p w14:paraId="043841E0" w14:textId="245F9DEE" w:rsidR="000D691E" w:rsidRPr="00123DB5" w:rsidRDefault="6438CF0A" w:rsidP="25C01EF5">
      <w:pPr>
        <w:spacing w:after="120"/>
        <w:ind w:left="864"/>
        <w:jc w:val="both"/>
        <w:rPr>
          <w:szCs w:val="24"/>
        </w:rPr>
      </w:pPr>
      <w:r w:rsidRPr="25C01EF5">
        <w:rPr>
          <w:szCs w:val="24"/>
        </w:rPr>
        <w:t>Quản lý phải đăng nhập vào hệ thống trước khi use case bắt đầu.</w:t>
      </w:r>
    </w:p>
    <w:p w14:paraId="0B79234B" w14:textId="585C9120" w:rsidR="000D691E" w:rsidRPr="00123DB5" w:rsidRDefault="6438CF0A" w:rsidP="00CD667E">
      <w:pPr>
        <w:pStyle w:val="Level3"/>
      </w:pPr>
      <w:bookmarkStart w:id="241" w:name="_Toc166876042"/>
      <w:bookmarkStart w:id="242" w:name="_Toc166876475"/>
      <w:bookmarkStart w:id="243" w:name="_Toc168347539"/>
      <w:r w:rsidRPr="25C01EF5">
        <w:t>Dòng sự kiện</w:t>
      </w:r>
      <w:bookmarkEnd w:id="241"/>
      <w:bookmarkEnd w:id="242"/>
      <w:bookmarkEnd w:id="243"/>
    </w:p>
    <w:p w14:paraId="08D25821" w14:textId="1E5412D9" w:rsidR="000D691E" w:rsidRPr="00123DB5" w:rsidRDefault="6438CF0A" w:rsidP="00FA0E4B">
      <w:pPr>
        <w:pStyle w:val="Level4"/>
        <w:rPr>
          <w:lang w:val="vi"/>
        </w:rPr>
      </w:pPr>
      <w:bookmarkStart w:id="244" w:name="_Toc166876043"/>
      <w:bookmarkStart w:id="245" w:name="_Toc166876476"/>
      <w:bookmarkStart w:id="246" w:name="_Toc168347540"/>
      <w:r w:rsidRPr="25C01EF5">
        <w:rPr>
          <w:lang w:val="vi"/>
        </w:rPr>
        <w:t>Dòng sự kiện chính</w:t>
      </w:r>
      <w:bookmarkEnd w:id="244"/>
      <w:bookmarkEnd w:id="245"/>
      <w:bookmarkEnd w:id="246"/>
      <w:r w:rsidRPr="25C01EF5">
        <w:rPr>
          <w:lang w:val="vi"/>
        </w:rPr>
        <w:t xml:space="preserve"> </w:t>
      </w:r>
    </w:p>
    <w:p w14:paraId="76118B25" w14:textId="0BF41539" w:rsidR="000D691E" w:rsidRPr="00123DB5" w:rsidRDefault="6438CF0A" w:rsidP="25C01EF5">
      <w:pPr>
        <w:spacing w:after="120"/>
        <w:ind w:left="1584"/>
        <w:jc w:val="both"/>
      </w:pPr>
      <w:r w:rsidRPr="25C01EF5">
        <w:rPr>
          <w:szCs w:val="24"/>
          <w:lang w:val="vi"/>
        </w:rPr>
        <w:t>Use case này bắt đầu khi một Quản lý muốn xem</w:t>
      </w:r>
      <w:r w:rsidR="2C8AA0F8" w:rsidRPr="25C01EF5">
        <w:rPr>
          <w:szCs w:val="24"/>
          <w:lang w:val="vi"/>
        </w:rPr>
        <w:t xml:space="preserve"> thống kê doanh thu</w:t>
      </w:r>
      <w:r w:rsidRPr="25C01EF5">
        <w:rPr>
          <w:szCs w:val="24"/>
          <w:lang w:val="vi"/>
        </w:rPr>
        <w:t xml:space="preserve"> của Hệ thống </w:t>
      </w:r>
      <w:r w:rsidRPr="25C01EF5">
        <w:rPr>
          <w:szCs w:val="24"/>
        </w:rPr>
        <w:t>quản lý bán thiết bị công nghệ</w:t>
      </w:r>
      <w:r w:rsidRPr="25C01EF5">
        <w:rPr>
          <w:szCs w:val="24"/>
          <w:lang w:val="vi"/>
        </w:rPr>
        <w:t>.</w:t>
      </w:r>
    </w:p>
    <w:p w14:paraId="5408DC6E" w14:textId="143FBB4F" w:rsidR="000D691E" w:rsidRPr="00123DB5" w:rsidRDefault="43F720BF" w:rsidP="25C01EF5">
      <w:pPr>
        <w:pStyle w:val="ListParagraph"/>
        <w:numPr>
          <w:ilvl w:val="1"/>
          <w:numId w:val="2"/>
        </w:numPr>
        <w:spacing w:after="120"/>
        <w:ind w:left="1890"/>
        <w:jc w:val="both"/>
      </w:pPr>
      <w:r>
        <w:t>Đăng nhập vào hệ thống với tài khoản được cấp quyền “admin”</w:t>
      </w:r>
      <w:r w:rsidR="6438CF0A">
        <w:t>.</w:t>
      </w:r>
    </w:p>
    <w:p w14:paraId="22C0B45D" w14:textId="241E775E" w:rsidR="000D691E" w:rsidRPr="00123DB5" w:rsidRDefault="6438CF0A" w:rsidP="25C01EF5">
      <w:pPr>
        <w:pStyle w:val="ListParagraph"/>
        <w:numPr>
          <w:ilvl w:val="1"/>
          <w:numId w:val="2"/>
        </w:numPr>
        <w:spacing w:after="120"/>
        <w:ind w:left="1890"/>
        <w:jc w:val="both"/>
      </w:pPr>
      <w:r>
        <w:t>Hệ thống</w:t>
      </w:r>
      <w:r w:rsidR="18DC3ABB">
        <w:t xml:space="preserve"> thống kê tính toán và đưa ra thống kê doanh thu hiện ra ngay giao diện chính của ứng dụng với thức năng thống kê theo ngày.</w:t>
      </w:r>
    </w:p>
    <w:p w14:paraId="58B91BD7" w14:textId="21DA5F9C" w:rsidR="000D691E" w:rsidRPr="00123DB5" w:rsidRDefault="18DC3ABB" w:rsidP="25C01EF5">
      <w:pPr>
        <w:pStyle w:val="ListParagraph"/>
        <w:numPr>
          <w:ilvl w:val="1"/>
          <w:numId w:val="2"/>
        </w:numPr>
        <w:spacing w:after="120"/>
        <w:ind w:left="1890"/>
        <w:jc w:val="both"/>
      </w:pPr>
      <w:r>
        <w:t xml:space="preserve">Nếu quản lý chọn chức năng “Thống kê theo tháng”, “Thống kê theo quý” luồng phụ </w:t>
      </w:r>
      <w:r w:rsidR="14DCC415" w:rsidRPr="25C01EF5">
        <w:rPr>
          <w:b/>
          <w:bCs/>
        </w:rPr>
        <w:t>Revenue s</w:t>
      </w:r>
      <w:r w:rsidRPr="25C01EF5">
        <w:rPr>
          <w:b/>
          <w:bCs/>
        </w:rPr>
        <w:t>tatistic</w:t>
      </w:r>
      <w:r w:rsidR="1877A2B5" w:rsidRPr="25C01EF5">
        <w:rPr>
          <w:b/>
          <w:bCs/>
        </w:rPr>
        <w:t>s over time</w:t>
      </w:r>
      <w:r w:rsidRPr="25C01EF5">
        <w:rPr>
          <w:b/>
          <w:bCs/>
        </w:rPr>
        <w:t xml:space="preserve"> </w:t>
      </w:r>
      <w:r>
        <w:t xml:space="preserve">được thực hiện. </w:t>
      </w:r>
    </w:p>
    <w:p w14:paraId="7E1BEA1D" w14:textId="67AA5676" w:rsidR="000D691E" w:rsidRPr="00123DB5" w:rsidRDefault="5C2EA6C0" w:rsidP="004A0867">
      <w:pPr>
        <w:pStyle w:val="Level5"/>
      </w:pPr>
      <w:bookmarkStart w:id="247" w:name="_Toc166876044"/>
      <w:bookmarkStart w:id="248" w:name="_Toc166876477"/>
      <w:bookmarkStart w:id="249" w:name="_Toc168347541"/>
      <w:r w:rsidRPr="25C01EF5">
        <w:t>Revenue statistics over time</w:t>
      </w:r>
      <w:bookmarkEnd w:id="247"/>
      <w:bookmarkEnd w:id="248"/>
      <w:bookmarkEnd w:id="249"/>
    </w:p>
    <w:p w14:paraId="32D6E65E" w14:textId="62A8360D" w:rsidR="000D691E" w:rsidRPr="00123DB5" w:rsidRDefault="6438CF0A" w:rsidP="25C01EF5">
      <w:pPr>
        <w:pStyle w:val="ListParagraph"/>
        <w:numPr>
          <w:ilvl w:val="0"/>
          <w:numId w:val="1"/>
        </w:numPr>
      </w:pPr>
      <w:r w:rsidRPr="25C01EF5">
        <w:t xml:space="preserve">Hệ thống lấy và hiển thị thông tin </w:t>
      </w:r>
      <w:r w:rsidR="1DB0A1B5" w:rsidRPr="25C01EF5">
        <w:t>thống kê theo thời gian mà</w:t>
      </w:r>
      <w:r w:rsidRPr="25C01EF5">
        <w:t xml:space="preserve"> quản lý đã chọn.</w:t>
      </w:r>
    </w:p>
    <w:p w14:paraId="4C3D132E" w14:textId="7C035E57" w:rsidR="000D691E" w:rsidRPr="00123DB5" w:rsidRDefault="6438CF0A" w:rsidP="00FA0E4B">
      <w:pPr>
        <w:pStyle w:val="Level4"/>
        <w:rPr>
          <w:lang w:val="vi"/>
        </w:rPr>
      </w:pPr>
      <w:bookmarkStart w:id="250" w:name="_Toc166876045"/>
      <w:bookmarkStart w:id="251" w:name="_Toc166876478"/>
      <w:bookmarkStart w:id="252" w:name="_Toc168347542"/>
      <w:r w:rsidRPr="25C01EF5">
        <w:rPr>
          <w:lang w:val="vi"/>
        </w:rPr>
        <w:t>Các dòng sự kiện khác</w:t>
      </w:r>
      <w:bookmarkEnd w:id="250"/>
      <w:bookmarkEnd w:id="251"/>
      <w:bookmarkEnd w:id="252"/>
    </w:p>
    <w:p w14:paraId="76B96823" w14:textId="345186E4" w:rsidR="000D691E" w:rsidRPr="00123DB5" w:rsidRDefault="6438CF0A" w:rsidP="0068003D">
      <w:pPr>
        <w:pStyle w:val="Heading4"/>
        <w:numPr>
          <w:ilvl w:val="0"/>
          <w:numId w:val="0"/>
        </w:numPr>
        <w:ind w:left="1728"/>
        <w:rPr>
          <w:rFonts w:eastAsia="Arial" w:cs="Arial"/>
          <w:lang w:val="vi"/>
        </w:rPr>
      </w:pPr>
      <w:r w:rsidRPr="25C01EF5">
        <w:rPr>
          <w:lang w:val="vi"/>
        </w:rPr>
        <w:t>Không có.</w:t>
      </w:r>
    </w:p>
    <w:p w14:paraId="2C5B930C" w14:textId="6164534F" w:rsidR="000D691E" w:rsidRPr="00123DB5" w:rsidRDefault="6438CF0A" w:rsidP="00CD667E">
      <w:pPr>
        <w:pStyle w:val="Level3"/>
      </w:pPr>
      <w:bookmarkStart w:id="253" w:name="_Toc166876046"/>
      <w:bookmarkStart w:id="254" w:name="_Toc166876479"/>
      <w:bookmarkStart w:id="255" w:name="_Toc168347543"/>
      <w:r w:rsidRPr="25C01EF5">
        <w:t>Các yêu cầu đặc biệt</w:t>
      </w:r>
      <w:bookmarkEnd w:id="253"/>
      <w:bookmarkEnd w:id="254"/>
      <w:bookmarkEnd w:id="255"/>
    </w:p>
    <w:p w14:paraId="0032C101" w14:textId="6B530287" w:rsidR="000D691E" w:rsidRPr="00123DB5" w:rsidRDefault="6438CF0A" w:rsidP="25C01EF5">
      <w:pPr>
        <w:spacing w:after="120"/>
        <w:ind w:left="864"/>
        <w:jc w:val="both"/>
      </w:pPr>
      <w:r w:rsidRPr="25C01EF5">
        <w:rPr>
          <w:szCs w:val="24"/>
          <w:lang w:val="vi"/>
        </w:rPr>
        <w:t>Không có</w:t>
      </w:r>
      <w:r w:rsidRPr="25C01EF5">
        <w:rPr>
          <w:color w:val="000000" w:themeColor="text1"/>
          <w:szCs w:val="24"/>
          <w:lang w:val="vi"/>
        </w:rPr>
        <w:t>.</w:t>
      </w:r>
    </w:p>
    <w:p w14:paraId="0E0102D2" w14:textId="1ABDC8DF" w:rsidR="000D691E" w:rsidRPr="00123DB5" w:rsidRDefault="6438CF0A" w:rsidP="004A0867">
      <w:pPr>
        <w:pStyle w:val="Level3"/>
      </w:pPr>
      <w:bookmarkStart w:id="256" w:name="_Toc166876047"/>
      <w:bookmarkStart w:id="257" w:name="_Toc166876480"/>
      <w:bookmarkStart w:id="258" w:name="_Toc168347544"/>
      <w:r w:rsidRPr="25C01EF5">
        <w:t>Post-Conditions</w:t>
      </w:r>
      <w:bookmarkEnd w:id="256"/>
      <w:bookmarkEnd w:id="257"/>
      <w:bookmarkEnd w:id="258"/>
    </w:p>
    <w:p w14:paraId="3DAA0C6B" w14:textId="29B61125" w:rsidR="000D691E" w:rsidRPr="00123DB5" w:rsidRDefault="6438CF0A" w:rsidP="25C01EF5">
      <w:pPr>
        <w:spacing w:after="120"/>
        <w:ind w:left="864"/>
        <w:jc w:val="both"/>
        <w:rPr>
          <w:szCs w:val="24"/>
          <w:lang w:val="vi"/>
        </w:rPr>
      </w:pPr>
      <w:r w:rsidRPr="25C01EF5">
        <w:rPr>
          <w:szCs w:val="24"/>
          <w:lang w:val="vi"/>
        </w:rPr>
        <w:t xml:space="preserve">Nếu use case thành công, danh sách </w:t>
      </w:r>
      <w:r w:rsidRPr="25C01EF5">
        <w:rPr>
          <w:color w:val="000000" w:themeColor="text1"/>
          <w:szCs w:val="24"/>
        </w:rPr>
        <w:t>tài khoản</w:t>
      </w:r>
      <w:r w:rsidRPr="25C01EF5">
        <w:rPr>
          <w:szCs w:val="24"/>
          <w:lang w:val="vi"/>
        </w:rPr>
        <w:t xml:space="preserve"> được chỉnh sửa sẽ cập nhật vào hệ thống. Nếu không trạng thái hệ thống không thay đổi.</w:t>
      </w:r>
    </w:p>
    <w:p w14:paraId="049500C4" w14:textId="57035707" w:rsidR="000D691E" w:rsidRPr="00123DB5" w:rsidRDefault="6438CF0A" w:rsidP="004A0867">
      <w:pPr>
        <w:pStyle w:val="Level3"/>
      </w:pPr>
      <w:bookmarkStart w:id="259" w:name="_Toc166876048"/>
      <w:bookmarkStart w:id="260" w:name="_Toc166876481"/>
      <w:bookmarkStart w:id="261" w:name="_Toc168347545"/>
      <w:r w:rsidRPr="25C01EF5">
        <w:t>Điểm mở rộng</w:t>
      </w:r>
      <w:bookmarkEnd w:id="259"/>
      <w:bookmarkEnd w:id="260"/>
      <w:bookmarkEnd w:id="261"/>
    </w:p>
    <w:p w14:paraId="5E48DB1A" w14:textId="6059D6B8" w:rsidR="000D691E" w:rsidRPr="00123DB5" w:rsidRDefault="6438CF0A" w:rsidP="25C01EF5">
      <w:pPr>
        <w:spacing w:after="120"/>
        <w:ind w:left="864"/>
        <w:jc w:val="both"/>
      </w:pPr>
      <w:r w:rsidRPr="25C01EF5">
        <w:rPr>
          <w:szCs w:val="24"/>
          <w:lang w:val="vi"/>
        </w:rPr>
        <w:t>Không có.</w:t>
      </w:r>
    </w:p>
    <w:p w14:paraId="768B2DF5" w14:textId="328CCB61" w:rsidR="000D691E" w:rsidRPr="00123DB5" w:rsidRDefault="000D691E" w:rsidP="25C01EF5">
      <w:pPr>
        <w:spacing w:after="120"/>
        <w:jc w:val="both"/>
        <w:rPr>
          <w:szCs w:val="24"/>
          <w:lang w:val="vi"/>
        </w:rPr>
      </w:pPr>
    </w:p>
    <w:p w14:paraId="5A5FCF5A" w14:textId="2B48C699" w:rsidR="000D691E" w:rsidRPr="00123DB5" w:rsidRDefault="000D691E" w:rsidP="25C01EF5">
      <w:pPr>
        <w:spacing w:after="120"/>
        <w:ind w:left="720"/>
        <w:jc w:val="both"/>
        <w:rPr>
          <w:szCs w:val="24"/>
          <w:lang w:val="vi"/>
        </w:rPr>
      </w:pPr>
    </w:p>
    <w:p w14:paraId="77FF511F" w14:textId="20A555CE" w:rsidR="000D691E" w:rsidRPr="00123DB5" w:rsidRDefault="14C466B5" w:rsidP="00E63DD0">
      <w:pPr>
        <w:pStyle w:val="Level1"/>
      </w:pPr>
      <w:bookmarkStart w:id="262" w:name="_Toc166876049"/>
      <w:bookmarkStart w:id="263" w:name="_Toc166876482"/>
      <w:bookmarkStart w:id="264" w:name="_Toc168347546"/>
      <w:r>
        <w:t xml:space="preserve">Mô hình </w:t>
      </w:r>
      <w:r w:rsidR="2AC35176">
        <w:t>Sequence</w:t>
      </w:r>
      <w:bookmarkEnd w:id="262"/>
      <w:bookmarkEnd w:id="263"/>
      <w:bookmarkEnd w:id="264"/>
    </w:p>
    <w:p w14:paraId="31A4FF15" w14:textId="44410A64" w:rsidR="000D691E" w:rsidRPr="00123DB5" w:rsidRDefault="000D691E" w:rsidP="25C01EF5">
      <w:pPr>
        <w:rPr>
          <w:lang w:val="vi"/>
        </w:rPr>
      </w:pPr>
    </w:p>
    <w:p w14:paraId="1F31FE4F" w14:textId="1DC8BC15" w:rsidR="000D691E" w:rsidRPr="00123DB5" w:rsidRDefault="000D691E" w:rsidP="25C01EF5">
      <w:pPr>
        <w:rPr>
          <w:lang w:val="vi"/>
        </w:rPr>
      </w:pPr>
    </w:p>
    <w:p w14:paraId="250E3FCA" w14:textId="2BD0E4C1" w:rsidR="000D691E" w:rsidRPr="00BC5FFA" w:rsidRDefault="5C1E3C67" w:rsidP="00BC5FFA">
      <w:pPr>
        <w:pStyle w:val="Heading1"/>
        <w:numPr>
          <w:ilvl w:val="0"/>
          <w:numId w:val="49"/>
        </w:numPr>
        <w:rPr>
          <w:lang w:val="vi"/>
        </w:rPr>
      </w:pPr>
      <w:r w:rsidRPr="00BC5FFA">
        <w:rPr>
          <w:lang w:val="vi"/>
        </w:rPr>
        <w:lastRenderedPageBreak/>
        <w:t>Login (Đăng nhập)</w:t>
      </w:r>
    </w:p>
    <w:p w14:paraId="5B1A8440" w14:textId="3B9B4AD4" w:rsidR="000451D2" w:rsidRPr="00DC1176" w:rsidRDefault="5C1E3C67" w:rsidP="0068003D">
      <w:pPr>
        <w:pStyle w:val="Heading1"/>
        <w:numPr>
          <w:ilvl w:val="0"/>
          <w:numId w:val="0"/>
        </w:numPr>
      </w:pPr>
      <w:r>
        <w:rPr>
          <w:noProof/>
        </w:rPr>
        <w:drawing>
          <wp:inline distT="0" distB="0" distL="0" distR="0" wp14:anchorId="61EBAEED" wp14:editId="22F0A897">
            <wp:extent cx="6105526" cy="3562350"/>
            <wp:effectExtent l="0" t="0" r="0" b="0"/>
            <wp:docPr id="1058008310" name="Picture 1058008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05526" cy="3562350"/>
                    </a:xfrm>
                    <a:prstGeom prst="rect">
                      <a:avLst/>
                    </a:prstGeom>
                  </pic:spPr>
                </pic:pic>
              </a:graphicData>
            </a:graphic>
          </wp:inline>
        </w:drawing>
      </w:r>
    </w:p>
    <w:p w14:paraId="5C78EEE2" w14:textId="058F846F" w:rsidR="000451D2" w:rsidRPr="00DC1176" w:rsidRDefault="000451D2" w:rsidP="25C01EF5"/>
    <w:p w14:paraId="12B8DD1C" w14:textId="78637F92" w:rsidR="000451D2" w:rsidRPr="00DC1176" w:rsidRDefault="000451D2" w:rsidP="25C01EF5"/>
    <w:p w14:paraId="040F0960" w14:textId="6D56124E" w:rsidR="000451D2" w:rsidRPr="00DC1176" w:rsidRDefault="5C1E3C67" w:rsidP="007E756E">
      <w:pPr>
        <w:pStyle w:val="Level2"/>
        <w:rPr>
          <w:rFonts w:eastAsia="Arial" w:cs="Arial"/>
          <w:bCs/>
          <w:szCs w:val="24"/>
          <w:lang w:val="vi"/>
        </w:rPr>
      </w:pPr>
      <w:bookmarkStart w:id="265" w:name="_Toc166876050"/>
      <w:bookmarkStart w:id="266" w:name="_Toc166876483"/>
      <w:bookmarkStart w:id="267" w:name="_Toc168347547"/>
      <w:r w:rsidRPr="25C01EF5">
        <w:rPr>
          <w:lang w:val="vi"/>
        </w:rPr>
        <w:lastRenderedPageBreak/>
        <w:t>Import goods (Nhập hàng)</w:t>
      </w:r>
      <w:bookmarkEnd w:id="265"/>
      <w:bookmarkEnd w:id="266"/>
      <w:bookmarkEnd w:id="267"/>
    </w:p>
    <w:p w14:paraId="2E4D2232" w14:textId="21544249" w:rsidR="000451D2" w:rsidRPr="00DC1176" w:rsidRDefault="5C1E3C67" w:rsidP="0068003D">
      <w:pPr>
        <w:pStyle w:val="Heading1"/>
        <w:numPr>
          <w:ilvl w:val="0"/>
          <w:numId w:val="0"/>
        </w:numPr>
      </w:pPr>
      <w:r>
        <w:rPr>
          <w:noProof/>
        </w:rPr>
        <w:drawing>
          <wp:inline distT="0" distB="0" distL="0" distR="0" wp14:anchorId="65717C5C" wp14:editId="2F157A3C">
            <wp:extent cx="6105526" cy="5200650"/>
            <wp:effectExtent l="0" t="0" r="0" b="0"/>
            <wp:docPr id="1769761570" name="Picture 176976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05526" cy="5200650"/>
                    </a:xfrm>
                    <a:prstGeom prst="rect">
                      <a:avLst/>
                    </a:prstGeom>
                  </pic:spPr>
                </pic:pic>
              </a:graphicData>
            </a:graphic>
          </wp:inline>
        </w:drawing>
      </w:r>
    </w:p>
    <w:p w14:paraId="105E8120" w14:textId="5F330BD3" w:rsidR="000451D2" w:rsidRPr="00DC1176" w:rsidRDefault="000451D2" w:rsidP="25C01EF5"/>
    <w:p w14:paraId="1651D354" w14:textId="3B4AA390" w:rsidR="000451D2" w:rsidRPr="00DC1176" w:rsidRDefault="1C52ECAF" w:rsidP="00782BE5">
      <w:pPr>
        <w:pStyle w:val="Level2"/>
        <w:rPr>
          <w:lang w:val="vi"/>
        </w:rPr>
      </w:pPr>
      <w:bookmarkStart w:id="268" w:name="_Toc166876051"/>
      <w:bookmarkStart w:id="269" w:name="_Toc166876484"/>
      <w:bookmarkStart w:id="270" w:name="_Toc168347548"/>
      <w:r w:rsidRPr="25C01EF5">
        <w:rPr>
          <w:lang w:val="vi"/>
        </w:rPr>
        <w:lastRenderedPageBreak/>
        <w:t>Create order (</w:t>
      </w:r>
      <w:r w:rsidR="6B5209A2" w:rsidRPr="25C01EF5">
        <w:rPr>
          <w:lang w:val="vi"/>
        </w:rPr>
        <w:t>T</w:t>
      </w:r>
      <w:r w:rsidRPr="25C01EF5">
        <w:rPr>
          <w:lang w:val="vi"/>
        </w:rPr>
        <w:t>ạo đơn hàng)</w:t>
      </w:r>
      <w:bookmarkEnd w:id="268"/>
      <w:bookmarkEnd w:id="269"/>
      <w:bookmarkEnd w:id="270"/>
    </w:p>
    <w:p w14:paraId="05DB54CC" w14:textId="366B948D" w:rsidR="000451D2" w:rsidRPr="00DC1176" w:rsidRDefault="1AD0C9D0" w:rsidP="25C01EF5">
      <w:pPr>
        <w:rPr>
          <w:lang w:val="vi"/>
        </w:rPr>
      </w:pPr>
      <w:r>
        <w:rPr>
          <w:noProof/>
        </w:rPr>
        <w:drawing>
          <wp:inline distT="0" distB="0" distL="0" distR="0" wp14:anchorId="1D2EA218" wp14:editId="5B002F64">
            <wp:extent cx="6105526" cy="5381624"/>
            <wp:effectExtent l="0" t="0" r="0" b="0"/>
            <wp:docPr id="737033090" name="Picture 73703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05526" cy="5381624"/>
                    </a:xfrm>
                    <a:prstGeom prst="rect">
                      <a:avLst/>
                    </a:prstGeom>
                  </pic:spPr>
                </pic:pic>
              </a:graphicData>
            </a:graphic>
          </wp:inline>
        </w:drawing>
      </w:r>
    </w:p>
    <w:p w14:paraId="4DB64A99" w14:textId="7747BEAE" w:rsidR="000451D2" w:rsidRPr="00DC1176" w:rsidRDefault="000451D2" w:rsidP="0068003D">
      <w:pPr>
        <w:pStyle w:val="Heading1"/>
        <w:numPr>
          <w:ilvl w:val="0"/>
          <w:numId w:val="0"/>
        </w:numPr>
        <w:ind w:left="360"/>
        <w:rPr>
          <w:lang w:val="vi"/>
        </w:rPr>
      </w:pPr>
    </w:p>
    <w:p w14:paraId="2D1C4BF2" w14:textId="72339CAD" w:rsidR="000451D2" w:rsidRPr="00DC1176" w:rsidRDefault="000451D2" w:rsidP="25C01EF5"/>
    <w:p w14:paraId="46AE8CA1" w14:textId="0DCC6C32" w:rsidR="000451D2" w:rsidRPr="00DC1176" w:rsidRDefault="000451D2" w:rsidP="25C01EF5"/>
    <w:p w14:paraId="110A8ABD" w14:textId="0A4F8BDA" w:rsidR="000451D2" w:rsidRPr="00DC1176" w:rsidRDefault="000451D2" w:rsidP="25C01EF5"/>
    <w:p w14:paraId="078DF0A7" w14:textId="316A89A2" w:rsidR="000451D2" w:rsidRPr="00DC1176" w:rsidRDefault="000451D2" w:rsidP="25C01EF5"/>
    <w:p w14:paraId="6ED7F8CC" w14:textId="114B2A59" w:rsidR="000451D2" w:rsidRPr="00DC1176" w:rsidRDefault="000451D2" w:rsidP="25C01EF5"/>
    <w:p w14:paraId="29E67272" w14:textId="403BE463" w:rsidR="000451D2" w:rsidRPr="00DC1176" w:rsidRDefault="000451D2" w:rsidP="25C01EF5"/>
    <w:p w14:paraId="32E828D1" w14:textId="24DFE651" w:rsidR="000451D2" w:rsidRPr="00DC1176" w:rsidRDefault="000451D2" w:rsidP="25C01EF5"/>
    <w:p w14:paraId="5BBF01BE" w14:textId="799532BD" w:rsidR="000451D2" w:rsidRPr="00DC1176" w:rsidRDefault="000451D2" w:rsidP="25C01EF5"/>
    <w:p w14:paraId="7A4FEAA1" w14:textId="4394519A" w:rsidR="000451D2" w:rsidRPr="00DC1176" w:rsidRDefault="000451D2" w:rsidP="25C01EF5"/>
    <w:p w14:paraId="15F3489A" w14:textId="3CCA50A3" w:rsidR="000451D2" w:rsidRPr="00DC1176" w:rsidRDefault="000451D2" w:rsidP="25C01EF5"/>
    <w:p w14:paraId="525D7A82" w14:textId="71F20ED9" w:rsidR="000451D2" w:rsidRPr="00DC1176" w:rsidRDefault="000451D2" w:rsidP="25C01EF5"/>
    <w:p w14:paraId="6E45DE0F" w14:textId="50A8BA30" w:rsidR="000451D2" w:rsidRPr="00DC1176" w:rsidRDefault="000451D2" w:rsidP="25C01EF5"/>
    <w:p w14:paraId="21878908" w14:textId="3D7126D3" w:rsidR="000451D2" w:rsidRPr="00DC1176" w:rsidRDefault="000451D2" w:rsidP="25C01EF5"/>
    <w:p w14:paraId="78D156A4" w14:textId="4E9380DF" w:rsidR="000451D2" w:rsidRPr="00DC1176" w:rsidRDefault="000451D2" w:rsidP="25C01EF5"/>
    <w:p w14:paraId="0AC13906" w14:textId="3C373DF0" w:rsidR="000451D2" w:rsidRPr="00DC1176" w:rsidRDefault="000451D2" w:rsidP="25C01EF5"/>
    <w:p w14:paraId="4EA037A1" w14:textId="68ACA835" w:rsidR="000451D2" w:rsidRPr="00DC1176" w:rsidRDefault="000451D2" w:rsidP="25C01EF5"/>
    <w:p w14:paraId="48524CD5" w14:textId="1254091C" w:rsidR="000451D2" w:rsidRPr="00DC1176" w:rsidRDefault="000451D2" w:rsidP="25C01EF5"/>
    <w:p w14:paraId="3BD0315E" w14:textId="3F24720A" w:rsidR="000451D2" w:rsidRPr="00DC1176" w:rsidRDefault="000451D2" w:rsidP="25C01EF5"/>
    <w:p w14:paraId="6F000347" w14:textId="4566C5AB" w:rsidR="000451D2" w:rsidRPr="00DC1176" w:rsidRDefault="000451D2" w:rsidP="25C01EF5"/>
    <w:p w14:paraId="40232802" w14:textId="747F7476" w:rsidR="000451D2" w:rsidRPr="00DC1176" w:rsidRDefault="000451D2" w:rsidP="25C01EF5"/>
    <w:p w14:paraId="2DC11661" w14:textId="7C909D68" w:rsidR="000451D2" w:rsidRPr="00DC1176" w:rsidRDefault="30F83D51" w:rsidP="00782BE5">
      <w:pPr>
        <w:pStyle w:val="Level2"/>
        <w:rPr>
          <w:lang w:val="vi"/>
        </w:rPr>
      </w:pPr>
      <w:bookmarkStart w:id="271" w:name="_Toc166876052"/>
      <w:bookmarkStart w:id="272" w:name="_Toc166876485"/>
      <w:bookmarkStart w:id="273" w:name="_Toc168347549"/>
      <w:r w:rsidRPr="25C01EF5">
        <w:rPr>
          <w:lang w:val="vi"/>
        </w:rPr>
        <w:t>Create account (Tạo tài khoản)</w:t>
      </w:r>
      <w:bookmarkEnd w:id="271"/>
      <w:bookmarkEnd w:id="272"/>
      <w:bookmarkEnd w:id="273"/>
    </w:p>
    <w:p w14:paraId="11A8FD77" w14:textId="50DD74DC" w:rsidR="000451D2" w:rsidRPr="00DC1176" w:rsidRDefault="248F86CF" w:rsidP="25C01EF5">
      <w:pPr>
        <w:rPr>
          <w:sz w:val="40"/>
          <w:szCs w:val="40"/>
        </w:rPr>
      </w:pPr>
      <w:r>
        <w:t xml:space="preserve"> </w:t>
      </w:r>
      <w:r w:rsidR="001B63EF">
        <w:rPr>
          <w:noProof/>
        </w:rPr>
        <w:drawing>
          <wp:inline distT="0" distB="0" distL="0" distR="0" wp14:anchorId="44E43CEE" wp14:editId="2DDCB08B">
            <wp:extent cx="6105526" cy="4933952"/>
            <wp:effectExtent l="0" t="0" r="0" b="0"/>
            <wp:docPr id="1961620372" name="Picture 1961620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05526" cy="4933952"/>
                    </a:xfrm>
                    <a:prstGeom prst="rect">
                      <a:avLst/>
                    </a:prstGeom>
                  </pic:spPr>
                </pic:pic>
              </a:graphicData>
            </a:graphic>
          </wp:inline>
        </w:drawing>
      </w:r>
    </w:p>
    <w:p w14:paraId="5404BB6B" w14:textId="6FE6B446" w:rsidR="000451D2" w:rsidRPr="00DC1176" w:rsidRDefault="000451D2" w:rsidP="25C01EF5"/>
    <w:p w14:paraId="0AEA397C" w14:textId="412CD9C2" w:rsidR="000451D2" w:rsidRPr="00DC1176" w:rsidRDefault="1F256687" w:rsidP="00782BE5">
      <w:pPr>
        <w:pStyle w:val="Level2"/>
        <w:rPr>
          <w:lang w:val="vi"/>
        </w:rPr>
      </w:pPr>
      <w:bookmarkStart w:id="274" w:name="_Toc166876053"/>
      <w:bookmarkStart w:id="275" w:name="_Toc166876486"/>
      <w:bookmarkStart w:id="276" w:name="_Toc168347550"/>
      <w:r w:rsidRPr="25C01EF5">
        <w:rPr>
          <w:lang w:val="vi"/>
        </w:rPr>
        <w:t>Order management(Quản lý đơn hàng)</w:t>
      </w:r>
      <w:bookmarkEnd w:id="274"/>
      <w:bookmarkEnd w:id="275"/>
      <w:bookmarkEnd w:id="276"/>
    </w:p>
    <w:p w14:paraId="19D7A011" w14:textId="3649C13E" w:rsidR="000451D2" w:rsidRPr="00DC1176" w:rsidRDefault="1F256687" w:rsidP="25C01EF5">
      <w:pPr>
        <w:rPr>
          <w:sz w:val="40"/>
          <w:szCs w:val="40"/>
        </w:rPr>
      </w:pPr>
      <w:r>
        <w:rPr>
          <w:noProof/>
        </w:rPr>
        <w:drawing>
          <wp:inline distT="0" distB="0" distL="0" distR="0" wp14:anchorId="0A028AE9" wp14:editId="32042AE5">
            <wp:extent cx="5314950" cy="3086100"/>
            <wp:effectExtent l="0" t="0" r="0" b="0"/>
            <wp:docPr id="1464640922" name="Picture 146464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14950" cy="3086100"/>
                    </a:xfrm>
                    <a:prstGeom prst="rect">
                      <a:avLst/>
                    </a:prstGeom>
                  </pic:spPr>
                </pic:pic>
              </a:graphicData>
            </a:graphic>
          </wp:inline>
        </w:drawing>
      </w:r>
    </w:p>
    <w:p w14:paraId="03D43411" w14:textId="07447F9F" w:rsidR="000451D2" w:rsidRPr="00DC1176" w:rsidRDefault="1ED21622" w:rsidP="007E756E">
      <w:pPr>
        <w:pStyle w:val="Level1"/>
      </w:pPr>
      <w:bookmarkStart w:id="277" w:name="_Toc166876054"/>
      <w:bookmarkStart w:id="278" w:name="_Toc166876487"/>
      <w:bookmarkStart w:id="279" w:name="_Toc168347551"/>
      <w:r>
        <w:lastRenderedPageBreak/>
        <w:t>Kiến trúc hệ thống</w:t>
      </w:r>
      <w:bookmarkEnd w:id="277"/>
      <w:bookmarkEnd w:id="278"/>
      <w:bookmarkEnd w:id="279"/>
    </w:p>
    <w:p w14:paraId="7E8EA6B9" w14:textId="3258896C" w:rsidR="000451D2" w:rsidRPr="00DC1176" w:rsidRDefault="000451D2" w:rsidP="25C01EF5"/>
    <w:p w14:paraId="7542193F" w14:textId="46483ED2" w:rsidR="000451D2" w:rsidRPr="007E756E" w:rsidRDefault="53A3DFF6" w:rsidP="007E756E">
      <w:pPr>
        <w:pStyle w:val="Heading1"/>
        <w:numPr>
          <w:ilvl w:val="0"/>
          <w:numId w:val="45"/>
        </w:numPr>
        <w:rPr>
          <w:lang w:val="vi"/>
        </w:rPr>
      </w:pPr>
      <w:r w:rsidRPr="007E756E">
        <w:rPr>
          <w:lang w:val="vi"/>
        </w:rPr>
        <w:t xml:space="preserve">Kiến trúc layer </w:t>
      </w:r>
    </w:p>
    <w:p w14:paraId="6C38A90A" w14:textId="02A06644" w:rsidR="000451D2" w:rsidRPr="00DC1176" w:rsidRDefault="53A3DFF6" w:rsidP="25C01EF5">
      <w:pPr>
        <w:rPr>
          <w:lang w:val="vi"/>
        </w:rPr>
      </w:pPr>
      <w:r w:rsidRPr="25C01EF5">
        <w:rPr>
          <w:lang w:val="vi"/>
        </w:rPr>
        <w:t>Để tổ chức mã nguồn và các thành phần của hệ thống một cách có cấu trúc, hệ thống quản lý bán hàng điện tử sẽ được thiết kế theo kiến trúc ba tầng, bao gồm: Tầng Presentation (trình bày), Tầng Business Logic (xử lý nghiệp vụ), và Tầng Data Access (truy cập dữ liệu).</w:t>
      </w:r>
    </w:p>
    <w:p w14:paraId="1192290A" w14:textId="683A6375" w:rsidR="000451D2" w:rsidRPr="00DC1176" w:rsidRDefault="000451D2" w:rsidP="25C01EF5">
      <w:pPr>
        <w:rPr>
          <w:lang w:val="vi"/>
        </w:rPr>
      </w:pPr>
    </w:p>
    <w:p w14:paraId="6C6B9C1E" w14:textId="22561904" w:rsidR="000451D2" w:rsidRPr="00DC1176" w:rsidRDefault="4BC1F8CD" w:rsidP="25C01EF5">
      <w:r>
        <w:rPr>
          <w:noProof/>
        </w:rPr>
        <w:drawing>
          <wp:inline distT="0" distB="0" distL="0" distR="0" wp14:anchorId="2C03C4C5" wp14:editId="526D3762">
            <wp:extent cx="5353048" cy="2219325"/>
            <wp:effectExtent l="0" t="0" r="0" b="0"/>
            <wp:docPr id="1148077812" name="Picture 114807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53048" cy="2219325"/>
                    </a:xfrm>
                    <a:prstGeom prst="rect">
                      <a:avLst/>
                    </a:prstGeom>
                  </pic:spPr>
                </pic:pic>
              </a:graphicData>
            </a:graphic>
          </wp:inline>
        </w:drawing>
      </w:r>
    </w:p>
    <w:p w14:paraId="142C7ABD" w14:textId="4C717D30" w:rsidR="000451D2" w:rsidRPr="00DC1176" w:rsidRDefault="272F7747" w:rsidP="00CD667E">
      <w:pPr>
        <w:pStyle w:val="Level3"/>
        <w:rPr>
          <w:lang w:val="vi"/>
        </w:rPr>
      </w:pPr>
      <w:r w:rsidRPr="25C01EF5">
        <w:rPr>
          <w:lang w:val="vi"/>
        </w:rPr>
        <w:t xml:space="preserve"> </w:t>
      </w:r>
      <w:bookmarkStart w:id="280" w:name="_Toc166876055"/>
      <w:bookmarkStart w:id="281" w:name="_Toc166876488"/>
      <w:bookmarkStart w:id="282" w:name="_Toc168347552"/>
      <w:r w:rsidRPr="25C01EF5">
        <w:rPr>
          <w:lang w:val="vi"/>
        </w:rPr>
        <w:t xml:space="preserve">Tầng </w:t>
      </w:r>
      <w:r w:rsidRPr="00CD667E">
        <w:t>Presentation</w:t>
      </w:r>
      <w:r w:rsidRPr="25C01EF5">
        <w:rPr>
          <w:lang w:val="vi"/>
        </w:rPr>
        <w:t xml:space="preserve"> (Tầng trình bày):</w:t>
      </w:r>
      <w:bookmarkEnd w:id="280"/>
      <w:bookmarkEnd w:id="281"/>
      <w:bookmarkEnd w:id="282"/>
    </w:p>
    <w:p w14:paraId="10C2172B" w14:textId="23336A5F" w:rsidR="000451D2" w:rsidRPr="00DC1176" w:rsidRDefault="272F7747" w:rsidP="25C01EF5">
      <w:pPr>
        <w:rPr>
          <w:lang w:val="vi"/>
        </w:rPr>
      </w:pPr>
      <w:r w:rsidRPr="25C01EF5">
        <w:rPr>
          <w:b/>
          <w:bCs/>
          <w:lang w:val="vi"/>
        </w:rPr>
        <w:t>Mô tả:</w:t>
      </w:r>
      <w:r w:rsidRPr="25C01EF5">
        <w:rPr>
          <w:lang w:val="vi"/>
        </w:rPr>
        <w:t xml:space="preserve"> Đây là tầng giao diện người dùng, nơi người dùng tương tác với ứng dụng.</w:t>
      </w:r>
    </w:p>
    <w:p w14:paraId="00E09256" w14:textId="6947888B" w:rsidR="000451D2" w:rsidRPr="00DC1176" w:rsidRDefault="272F7747" w:rsidP="25C01EF5">
      <w:r w:rsidRPr="25C01EF5">
        <w:rPr>
          <w:b/>
          <w:bCs/>
          <w:lang w:val="vi"/>
        </w:rPr>
        <w:t>Thành phần:</w:t>
      </w:r>
      <w:r w:rsidRPr="25C01EF5">
        <w:rPr>
          <w:lang w:val="vi"/>
        </w:rPr>
        <w:t xml:space="preserve"> JavaFX, FXML, CSS</w:t>
      </w:r>
    </w:p>
    <w:p w14:paraId="0CA0AED9" w14:textId="2F0C4074" w:rsidR="000451D2" w:rsidRPr="00DC1176" w:rsidRDefault="272F7747" w:rsidP="25C01EF5">
      <w:r w:rsidRPr="25C01EF5">
        <w:rPr>
          <w:b/>
          <w:bCs/>
          <w:lang w:val="vi"/>
        </w:rPr>
        <w:t>Nhiệm vụ:</w:t>
      </w:r>
      <w:r w:rsidRPr="25C01EF5">
        <w:rPr>
          <w:lang w:val="vi"/>
        </w:rPr>
        <w:t xml:space="preserve"> Xử lý giao diện, nhận dữ liệu đầu vào từ người dùng, hiển thị thông tin.</w:t>
      </w:r>
    </w:p>
    <w:p w14:paraId="6D2EA4D5" w14:textId="50E90FC7" w:rsidR="000451D2" w:rsidRPr="00DC1176" w:rsidRDefault="272F7747" w:rsidP="00CD667E">
      <w:pPr>
        <w:pStyle w:val="Level3"/>
        <w:rPr>
          <w:lang w:val="vi"/>
        </w:rPr>
      </w:pPr>
      <w:bookmarkStart w:id="283" w:name="_Toc166876056"/>
      <w:bookmarkStart w:id="284" w:name="_Toc166876489"/>
      <w:bookmarkStart w:id="285" w:name="_Toc168347553"/>
      <w:r w:rsidRPr="25C01EF5">
        <w:rPr>
          <w:lang w:val="vi"/>
        </w:rPr>
        <w:t>Tầng Business Logic (Tầng xử lý nghiệp vụ)</w:t>
      </w:r>
      <w:r w:rsidR="043C9C9A" w:rsidRPr="25C01EF5">
        <w:rPr>
          <w:lang w:val="vi"/>
        </w:rPr>
        <w:t>s</w:t>
      </w:r>
      <w:r w:rsidRPr="25C01EF5">
        <w:rPr>
          <w:lang w:val="vi"/>
        </w:rPr>
        <w:t>:</w:t>
      </w:r>
      <w:bookmarkEnd w:id="283"/>
      <w:bookmarkEnd w:id="284"/>
      <w:bookmarkEnd w:id="285"/>
    </w:p>
    <w:p w14:paraId="5D6C6278" w14:textId="410406F9" w:rsidR="000451D2" w:rsidRPr="00DC1176" w:rsidRDefault="272F7747" w:rsidP="25C01EF5">
      <w:pPr>
        <w:rPr>
          <w:lang w:val="vi"/>
        </w:rPr>
      </w:pPr>
      <w:r w:rsidRPr="25C01EF5">
        <w:rPr>
          <w:b/>
          <w:bCs/>
          <w:lang w:val="vi"/>
        </w:rPr>
        <w:t>Mô tả:</w:t>
      </w:r>
      <w:r w:rsidRPr="25C01EF5">
        <w:rPr>
          <w:lang w:val="vi"/>
        </w:rPr>
        <w:t xml:space="preserve"> Đây là tầng chứa các logic xử lý nghiệp vụ của ứng dụng.</w:t>
      </w:r>
    </w:p>
    <w:p w14:paraId="4D1A1218" w14:textId="3F7C11CA" w:rsidR="000451D2" w:rsidRPr="00DC1176" w:rsidRDefault="272F7747" w:rsidP="25C01EF5">
      <w:r w:rsidRPr="25C01EF5">
        <w:rPr>
          <w:b/>
          <w:bCs/>
          <w:lang w:val="vi"/>
        </w:rPr>
        <w:t>Thành phần:</w:t>
      </w:r>
      <w:r w:rsidRPr="25C01EF5">
        <w:rPr>
          <w:lang w:val="vi"/>
        </w:rPr>
        <w:t xml:space="preserve"> Java classes (Services, Managers, Validators)</w:t>
      </w:r>
    </w:p>
    <w:p w14:paraId="0B67756F" w14:textId="0CF0825F" w:rsidR="000451D2" w:rsidRPr="00DC1176" w:rsidRDefault="272F7747" w:rsidP="25C01EF5">
      <w:r w:rsidRPr="25C01EF5">
        <w:rPr>
          <w:b/>
          <w:bCs/>
          <w:lang w:val="vi"/>
        </w:rPr>
        <w:t>Nhiệm vụ:</w:t>
      </w:r>
      <w:r w:rsidRPr="25C01EF5">
        <w:rPr>
          <w:lang w:val="vi"/>
        </w:rPr>
        <w:t xml:space="preserve"> Xử lý logic kinh doanh, các quy tắc nghiệp vụ, kiểm tra tính hợp lệ của dữ liệu, tính toán các giá trị cần thiết.</w:t>
      </w:r>
    </w:p>
    <w:p w14:paraId="77CCFB68" w14:textId="1F7415BD" w:rsidR="000451D2" w:rsidRPr="00DC1176" w:rsidRDefault="272F7747" w:rsidP="007E756E">
      <w:pPr>
        <w:pStyle w:val="Level3"/>
        <w:rPr>
          <w:lang w:val="vi"/>
        </w:rPr>
      </w:pPr>
      <w:bookmarkStart w:id="286" w:name="_Toc166876057"/>
      <w:bookmarkStart w:id="287" w:name="_Toc166876490"/>
      <w:bookmarkStart w:id="288" w:name="_Toc168347554"/>
      <w:r w:rsidRPr="25C01EF5">
        <w:rPr>
          <w:lang w:val="vi"/>
        </w:rPr>
        <w:t>Tầng Data Access (Tầng truy cập dữ liệu):</w:t>
      </w:r>
      <w:bookmarkEnd w:id="286"/>
      <w:bookmarkEnd w:id="287"/>
      <w:bookmarkEnd w:id="288"/>
    </w:p>
    <w:p w14:paraId="29F0E895" w14:textId="1DEBD5D1" w:rsidR="000451D2" w:rsidRPr="00DC1176" w:rsidRDefault="272F7747" w:rsidP="25C01EF5">
      <w:pPr>
        <w:rPr>
          <w:lang w:val="vi"/>
        </w:rPr>
      </w:pPr>
      <w:r w:rsidRPr="25C01EF5">
        <w:rPr>
          <w:b/>
          <w:bCs/>
          <w:lang w:val="vi"/>
        </w:rPr>
        <w:t>Mô tả:</w:t>
      </w:r>
      <w:r w:rsidRPr="25C01EF5">
        <w:rPr>
          <w:lang w:val="vi"/>
        </w:rPr>
        <w:t xml:space="preserve"> Đây là tầng làm việc trực tiếp với cơ sở dữ liệu hoặc các nguồn dữ liệu khác.</w:t>
      </w:r>
    </w:p>
    <w:p w14:paraId="75EFAD3A" w14:textId="701B8B03" w:rsidR="000451D2" w:rsidRPr="00DC1176" w:rsidRDefault="272F7747" w:rsidP="25C01EF5">
      <w:r w:rsidRPr="25C01EF5">
        <w:rPr>
          <w:b/>
          <w:bCs/>
          <w:lang w:val="vi"/>
        </w:rPr>
        <w:t xml:space="preserve">Thành phần: </w:t>
      </w:r>
      <w:r w:rsidRPr="25C01EF5">
        <w:rPr>
          <w:lang w:val="vi"/>
        </w:rPr>
        <w:t>Java classes (DAO - Data Access Objects), ORM (như Hibernate)</w:t>
      </w:r>
    </w:p>
    <w:p w14:paraId="53A2508C" w14:textId="66859DBD" w:rsidR="000451D2" w:rsidRPr="00DC1176" w:rsidRDefault="272F7747" w:rsidP="25C01EF5">
      <w:r w:rsidRPr="25C01EF5">
        <w:rPr>
          <w:b/>
          <w:bCs/>
          <w:lang w:val="vi"/>
        </w:rPr>
        <w:t>Nhiệm vụ:</w:t>
      </w:r>
      <w:r w:rsidRPr="25C01EF5">
        <w:rPr>
          <w:lang w:val="vi"/>
        </w:rPr>
        <w:t xml:space="preserve"> Thực hiện các thao tác CRUD (Create, Read, Update, Delete) trên cơ sở dữ liệu, kết nối và quản lý phiên làm việc với cơ sở dữ liệu.</w:t>
      </w:r>
    </w:p>
    <w:p w14:paraId="3ED692EA" w14:textId="68077236" w:rsidR="000451D2" w:rsidRPr="00DC1176" w:rsidRDefault="000451D2" w:rsidP="25C01EF5">
      <w:pPr>
        <w:rPr>
          <w:lang w:val="vi"/>
        </w:rPr>
      </w:pPr>
    </w:p>
    <w:p w14:paraId="75B81791" w14:textId="74F602A7" w:rsidR="000451D2" w:rsidRPr="00DC1176" w:rsidRDefault="000451D2" w:rsidP="25C01EF5">
      <w:pPr>
        <w:rPr>
          <w:lang w:val="vi"/>
        </w:rPr>
      </w:pPr>
    </w:p>
    <w:p w14:paraId="753FB0B7" w14:textId="0021939D" w:rsidR="000451D2" w:rsidRPr="00DC1176" w:rsidRDefault="000451D2" w:rsidP="25C01EF5">
      <w:pPr>
        <w:rPr>
          <w:lang w:val="vi"/>
        </w:rPr>
      </w:pPr>
    </w:p>
    <w:p w14:paraId="0CCE6966" w14:textId="45A3574B" w:rsidR="000451D2" w:rsidRPr="00DC1176" w:rsidRDefault="000451D2" w:rsidP="25C01EF5">
      <w:pPr>
        <w:rPr>
          <w:lang w:val="vi"/>
        </w:rPr>
      </w:pPr>
    </w:p>
    <w:p w14:paraId="7CFC423D" w14:textId="225F1969" w:rsidR="000451D2" w:rsidRPr="00DC1176" w:rsidRDefault="000451D2" w:rsidP="25C01EF5">
      <w:pPr>
        <w:rPr>
          <w:lang w:val="vi"/>
        </w:rPr>
      </w:pPr>
    </w:p>
    <w:p w14:paraId="1DB99387" w14:textId="1C508393" w:rsidR="000451D2" w:rsidRPr="00DC1176" w:rsidRDefault="3AD42578" w:rsidP="00413C24">
      <w:pPr>
        <w:pStyle w:val="Level1"/>
        <w:rPr>
          <w:sz w:val="40"/>
          <w:szCs w:val="40"/>
        </w:rPr>
      </w:pPr>
      <w:r>
        <w:t xml:space="preserve"> </w:t>
      </w:r>
      <w:bookmarkStart w:id="289" w:name="_Toc166876058"/>
      <w:bookmarkStart w:id="290" w:name="_Toc166876491"/>
      <w:bookmarkStart w:id="291" w:name="_Toc168347555"/>
      <w:r w:rsidR="565A24CD">
        <w:t>Đặc tả bổ sung</w:t>
      </w:r>
      <w:bookmarkEnd w:id="289"/>
      <w:bookmarkEnd w:id="290"/>
      <w:bookmarkEnd w:id="291"/>
    </w:p>
    <w:p w14:paraId="735D5CC9" w14:textId="77777777" w:rsidR="000451D2" w:rsidRPr="00123DB5" w:rsidRDefault="000451D2" w:rsidP="0068003D">
      <w:pPr>
        <w:pStyle w:val="Heading1"/>
        <w:numPr>
          <w:ilvl w:val="0"/>
          <w:numId w:val="0"/>
        </w:numPr>
      </w:pPr>
      <w:r w:rsidRPr="00123DB5">
        <w:t>Mục tiêu</w:t>
      </w:r>
    </w:p>
    <w:p w14:paraId="5FBD7471" w14:textId="52011390" w:rsidR="000451D2" w:rsidRPr="00123DB5" w:rsidRDefault="000451D2" w:rsidP="000451D2">
      <w:pPr>
        <w:pStyle w:val="BodyText"/>
        <w:jc w:val="both"/>
        <w:rPr>
          <w:szCs w:val="24"/>
        </w:rPr>
      </w:pPr>
      <w:r w:rsidRPr="00123DB5">
        <w:rPr>
          <w:szCs w:val="24"/>
        </w:rPr>
        <w:t xml:space="preserve">Mục tiêu của tài liệu này là để định nghĩa các yêu cầu của Hệ thống </w:t>
      </w:r>
      <w:r w:rsidR="00F6028E" w:rsidRPr="25C01EF5">
        <w:rPr>
          <w:rFonts w:ascii="system-ui" w:eastAsia="system-ui" w:hAnsi="system-ui" w:cs="system-ui"/>
          <w:color w:val="0D0D0D" w:themeColor="text1" w:themeTint="F2"/>
          <w:szCs w:val="24"/>
          <w:lang w:val="en-US"/>
        </w:rPr>
        <w:t>quản lý bán hàng</w:t>
      </w:r>
      <w:r w:rsidRPr="00123DB5">
        <w:rPr>
          <w:szCs w:val="24"/>
        </w:rPr>
        <w:t xml:space="preserve">. Đặc tả bổ sung này liệt kê các yêu cầu chưa được thể hiện trong các use case. Đặc tả bổ sung cùng </w:t>
      </w:r>
      <w:r w:rsidR="001F526A" w:rsidRPr="00123DB5">
        <w:rPr>
          <w:szCs w:val="24"/>
          <w:lang w:val="en-US"/>
        </w:rPr>
        <w:t>với</w:t>
      </w:r>
      <w:r w:rsidRPr="00123DB5">
        <w:rPr>
          <w:szCs w:val="24"/>
        </w:rPr>
        <w:t xml:space="preserve"> mô hình use case thể hiện đầy đủ các yêu cầu của hệ thống.</w:t>
      </w:r>
    </w:p>
    <w:p w14:paraId="022902C6" w14:textId="77777777" w:rsidR="000451D2" w:rsidRPr="00123DB5" w:rsidRDefault="000451D2" w:rsidP="0068003D">
      <w:pPr>
        <w:pStyle w:val="Heading1"/>
        <w:numPr>
          <w:ilvl w:val="0"/>
          <w:numId w:val="0"/>
        </w:numPr>
      </w:pPr>
      <w:r w:rsidRPr="00123DB5">
        <w:t>Phạm vi</w:t>
      </w:r>
    </w:p>
    <w:p w14:paraId="7A5C12BC" w14:textId="73C69A1D" w:rsidR="000451D2" w:rsidRPr="00123DB5" w:rsidRDefault="000451D2" w:rsidP="000451D2">
      <w:pPr>
        <w:pStyle w:val="BodyText"/>
        <w:jc w:val="both"/>
        <w:rPr>
          <w:szCs w:val="24"/>
        </w:rPr>
      </w:pPr>
      <w:r w:rsidRPr="00123DB5">
        <w:rPr>
          <w:szCs w:val="24"/>
        </w:rPr>
        <w:t xml:space="preserve">Đặc tả bổ sung cho Hệ thống </w:t>
      </w:r>
      <w:r w:rsidR="00F6028E" w:rsidRPr="25C01EF5">
        <w:rPr>
          <w:rFonts w:ascii="system-ui" w:eastAsia="system-ui" w:hAnsi="system-ui" w:cs="system-ui"/>
          <w:color w:val="0D0D0D" w:themeColor="text1" w:themeTint="F2"/>
          <w:szCs w:val="24"/>
          <w:lang w:val="en-US"/>
        </w:rPr>
        <w:t>quản lý bán hàng</w:t>
      </w:r>
      <w:r w:rsidRPr="00123DB5">
        <w:rPr>
          <w:szCs w:val="24"/>
        </w:rPr>
        <w:t xml:space="preserve"> được các sinh viên lớp </w:t>
      </w:r>
      <w:r w:rsidR="00D6497F">
        <w:rPr>
          <w:szCs w:val="24"/>
          <w:lang w:val="en-US"/>
        </w:rPr>
        <w:t>DH21DTA</w:t>
      </w:r>
      <w:r w:rsidRPr="00123DB5">
        <w:rPr>
          <w:szCs w:val="24"/>
        </w:rPr>
        <w:t xml:space="preserve"> phát triển </w:t>
      </w:r>
    </w:p>
    <w:p w14:paraId="3947A7F7" w14:textId="547240CA" w:rsidR="000451D2" w:rsidRPr="00123DB5" w:rsidRDefault="000451D2" w:rsidP="000451D2">
      <w:pPr>
        <w:pStyle w:val="BodyText"/>
        <w:jc w:val="both"/>
        <w:rPr>
          <w:szCs w:val="24"/>
        </w:rPr>
      </w:pPr>
      <w:r w:rsidRPr="00123DB5">
        <w:rPr>
          <w:szCs w:val="24"/>
        </w:rPr>
        <w:lastRenderedPageBreak/>
        <w:t xml:space="preserve">Đặc tả này vạch rõ các yêu cầu phi chức năng của hệ thống, như là tính ổn định, tính </w:t>
      </w:r>
      <w:r w:rsidR="001F526A" w:rsidRPr="00123DB5">
        <w:rPr>
          <w:szCs w:val="24"/>
          <w:lang w:val="en-US"/>
        </w:rPr>
        <w:t>dễ dùng</w:t>
      </w:r>
      <w:r w:rsidRPr="00123DB5">
        <w:rPr>
          <w:szCs w:val="24"/>
        </w:rPr>
        <w:t>, hiệu năng, và tính hỗ trợ cũng như các yêu cầu chức năng</w:t>
      </w:r>
      <w:r w:rsidR="00D6497F">
        <w:rPr>
          <w:szCs w:val="24"/>
          <w:lang w:val="en-US"/>
        </w:rPr>
        <w:t xml:space="preserve"> </w:t>
      </w:r>
      <w:r w:rsidRPr="00123DB5">
        <w:rPr>
          <w:szCs w:val="24"/>
        </w:rPr>
        <w:t xml:space="preserve"> chung cho một số use case. (Các yêu cầu chức năng được </w:t>
      </w:r>
      <w:r w:rsidR="00FA1169" w:rsidRPr="00123DB5">
        <w:rPr>
          <w:szCs w:val="24"/>
          <w:lang w:val="en-US"/>
        </w:rPr>
        <w:t>định nghĩa</w:t>
      </w:r>
      <w:r w:rsidRPr="00123DB5">
        <w:rPr>
          <w:szCs w:val="24"/>
        </w:rPr>
        <w:t xml:space="preserve"> trong phần Đặc tả use case).</w:t>
      </w:r>
    </w:p>
    <w:p w14:paraId="0D038E44" w14:textId="77777777" w:rsidR="000451D2" w:rsidRPr="00123DB5" w:rsidRDefault="000451D2" w:rsidP="0068003D">
      <w:pPr>
        <w:pStyle w:val="Heading1"/>
        <w:numPr>
          <w:ilvl w:val="0"/>
          <w:numId w:val="0"/>
        </w:numPr>
      </w:pPr>
      <w:r w:rsidRPr="00123DB5">
        <w:t>Tài liệu tham khảo</w:t>
      </w:r>
    </w:p>
    <w:p w14:paraId="5C7590E1" w14:textId="77777777" w:rsidR="000451D2" w:rsidRPr="00123DB5" w:rsidRDefault="000451D2" w:rsidP="000451D2">
      <w:pPr>
        <w:pStyle w:val="BodyText"/>
        <w:jc w:val="both"/>
        <w:rPr>
          <w:szCs w:val="24"/>
        </w:rPr>
      </w:pPr>
      <w:r w:rsidRPr="00123DB5">
        <w:rPr>
          <w:szCs w:val="24"/>
        </w:rPr>
        <w:t>Không có.</w:t>
      </w:r>
    </w:p>
    <w:p w14:paraId="25440133" w14:textId="77777777" w:rsidR="000451D2" w:rsidRPr="00123DB5" w:rsidRDefault="000451D2" w:rsidP="003330A9">
      <w:pPr>
        <w:pStyle w:val="Heading1"/>
        <w:numPr>
          <w:ilvl w:val="0"/>
          <w:numId w:val="50"/>
        </w:numPr>
      </w:pPr>
      <w:r w:rsidRPr="004E1988">
        <w:t>Chức</w:t>
      </w:r>
      <w:r w:rsidRPr="00123DB5">
        <w:t xml:space="preserve"> năng</w:t>
      </w:r>
    </w:p>
    <w:p w14:paraId="3CEEC5DD" w14:textId="77777777" w:rsidR="000451D2" w:rsidRPr="00123DB5" w:rsidRDefault="000451D2" w:rsidP="000451D2">
      <w:pPr>
        <w:pStyle w:val="ToDoItem"/>
        <w:tabs>
          <w:tab w:val="clear" w:pos="360"/>
          <w:tab w:val="num" w:pos="1080"/>
        </w:tabs>
        <w:ind w:left="1080"/>
        <w:jc w:val="both"/>
        <w:rPr>
          <w:szCs w:val="24"/>
        </w:rPr>
      </w:pPr>
      <w:r w:rsidRPr="00123DB5">
        <w:rPr>
          <w:snapToGrid w:val="0"/>
          <w:szCs w:val="24"/>
        </w:rPr>
        <w:t>Hỗ trợ nhiều người dùng làm việc đồng thời</w:t>
      </w:r>
      <w:r w:rsidRPr="00123DB5">
        <w:rPr>
          <w:szCs w:val="24"/>
        </w:rPr>
        <w:t>.</w:t>
      </w:r>
    </w:p>
    <w:p w14:paraId="2F297BF0" w14:textId="77777777" w:rsidR="000451D2" w:rsidRPr="00123DB5" w:rsidRDefault="000451D2" w:rsidP="000451D2">
      <w:pPr>
        <w:pStyle w:val="ToDoItem"/>
        <w:tabs>
          <w:tab w:val="clear" w:pos="360"/>
          <w:tab w:val="num" w:pos="1080"/>
        </w:tabs>
        <w:ind w:left="1080"/>
        <w:jc w:val="both"/>
        <w:rPr>
          <w:szCs w:val="24"/>
        </w:rPr>
      </w:pPr>
      <w:r w:rsidRPr="00123DB5">
        <w:rPr>
          <w:snapToGrid w:val="0"/>
          <w:szCs w:val="24"/>
        </w:rPr>
        <w:t>Nếu một lớp bị hết chỗ trong khi một sinh viên đang đăng ký học có lớp đó thì sinh viên này phải được thông báo.</w:t>
      </w:r>
    </w:p>
    <w:p w14:paraId="6584790E" w14:textId="77777777" w:rsidR="000451D2" w:rsidRPr="00123DB5" w:rsidRDefault="000451D2" w:rsidP="004E1988">
      <w:pPr>
        <w:pStyle w:val="Level2"/>
      </w:pPr>
      <w:bookmarkStart w:id="292" w:name="_Toc166876059"/>
      <w:bookmarkStart w:id="293" w:name="_Toc166876492"/>
      <w:bookmarkStart w:id="294" w:name="_Toc168347556"/>
      <w:r w:rsidRPr="00123DB5">
        <w:t xml:space="preserve">Tính </w:t>
      </w:r>
      <w:r w:rsidR="001F526A" w:rsidRPr="004E1988">
        <w:t>dễ</w:t>
      </w:r>
      <w:r w:rsidR="001F526A" w:rsidRPr="00123DB5">
        <w:rPr>
          <w:lang w:val="en-US"/>
        </w:rPr>
        <w:t xml:space="preserve"> dùng</w:t>
      </w:r>
      <w:bookmarkEnd w:id="292"/>
      <w:bookmarkEnd w:id="293"/>
      <w:bookmarkEnd w:id="294"/>
    </w:p>
    <w:p w14:paraId="26250A3E" w14:textId="7DCB85B3" w:rsidR="000451D2" w:rsidRPr="00123DB5" w:rsidRDefault="000451D2" w:rsidP="000451D2">
      <w:pPr>
        <w:pStyle w:val="BodyText"/>
        <w:jc w:val="both"/>
        <w:rPr>
          <w:szCs w:val="24"/>
        </w:rPr>
      </w:pPr>
      <w:r w:rsidRPr="00123DB5">
        <w:rPr>
          <w:szCs w:val="24"/>
        </w:rPr>
        <w:t xml:space="preserve">Giao diện người dùng tương thích Windows </w:t>
      </w:r>
      <w:r w:rsidR="00D6497F">
        <w:rPr>
          <w:szCs w:val="24"/>
          <w:lang w:val="en-US"/>
        </w:rPr>
        <w:t>10/11</w:t>
      </w:r>
      <w:r w:rsidRPr="00123DB5">
        <w:rPr>
          <w:szCs w:val="24"/>
        </w:rPr>
        <w:t>.</w:t>
      </w:r>
    </w:p>
    <w:p w14:paraId="7606C589" w14:textId="77777777" w:rsidR="000451D2" w:rsidRPr="00123DB5" w:rsidRDefault="000451D2" w:rsidP="00782BE5">
      <w:pPr>
        <w:pStyle w:val="Level2"/>
      </w:pPr>
      <w:bookmarkStart w:id="295" w:name="_Toc166876060"/>
      <w:bookmarkStart w:id="296" w:name="_Toc166876493"/>
      <w:bookmarkStart w:id="297" w:name="_Toc168347557"/>
      <w:r w:rsidRPr="00123DB5">
        <w:t>Tính ổn định</w:t>
      </w:r>
      <w:bookmarkEnd w:id="295"/>
      <w:bookmarkEnd w:id="296"/>
      <w:bookmarkEnd w:id="297"/>
    </w:p>
    <w:p w14:paraId="7CD510E0" w14:textId="77777777" w:rsidR="000451D2" w:rsidRPr="00123DB5" w:rsidRDefault="000451D2" w:rsidP="000451D2">
      <w:pPr>
        <w:pStyle w:val="BodyText"/>
        <w:jc w:val="both"/>
        <w:rPr>
          <w:szCs w:val="24"/>
        </w:rPr>
      </w:pPr>
      <w:r w:rsidRPr="00123DB5">
        <w:rPr>
          <w:szCs w:val="24"/>
        </w:rPr>
        <w:t>Hệ thống phải hoạt động liên tục 24 giờ một ngày, 7 ngày mỗi tuần, với thời gian ngưng hoạt động không quá 10%.</w:t>
      </w:r>
    </w:p>
    <w:p w14:paraId="14F5682D" w14:textId="77777777" w:rsidR="000451D2" w:rsidRPr="00123DB5" w:rsidRDefault="000451D2" w:rsidP="00782BE5">
      <w:pPr>
        <w:pStyle w:val="Level2"/>
      </w:pPr>
      <w:bookmarkStart w:id="298" w:name="_Toc166876061"/>
      <w:bookmarkStart w:id="299" w:name="_Toc166876494"/>
      <w:bookmarkStart w:id="300" w:name="_Toc168347558"/>
      <w:r w:rsidRPr="00123DB5">
        <w:t>Hiệu suất</w:t>
      </w:r>
      <w:bookmarkEnd w:id="298"/>
      <w:bookmarkEnd w:id="299"/>
      <w:bookmarkEnd w:id="300"/>
    </w:p>
    <w:p w14:paraId="25AA3122" w14:textId="77777777" w:rsidR="000451D2" w:rsidRPr="00123DB5" w:rsidRDefault="000451D2">
      <w:pPr>
        <w:pStyle w:val="BodyText"/>
        <w:numPr>
          <w:ilvl w:val="0"/>
          <w:numId w:val="24"/>
        </w:numPr>
        <w:ind w:left="1080"/>
        <w:jc w:val="both"/>
        <w:rPr>
          <w:szCs w:val="24"/>
        </w:rPr>
      </w:pPr>
      <w:r w:rsidRPr="00123DB5">
        <w:rPr>
          <w:szCs w:val="24"/>
        </w:rPr>
        <w:t>Hệ thống phải hỗ trợ đến 2000 người dùng truy xuất CSDL trung tâm đồng thời bất kỳ lúc nào, và đến 500 người dùng truy xuất các server cục bộ.</w:t>
      </w:r>
    </w:p>
    <w:p w14:paraId="0D2BB454" w14:textId="77777777" w:rsidR="000451D2" w:rsidRPr="00123DB5" w:rsidRDefault="000451D2">
      <w:pPr>
        <w:pStyle w:val="BodyText"/>
        <w:numPr>
          <w:ilvl w:val="0"/>
          <w:numId w:val="24"/>
        </w:numPr>
        <w:ind w:left="1080"/>
        <w:jc w:val="both"/>
        <w:rPr>
          <w:szCs w:val="24"/>
        </w:rPr>
      </w:pPr>
      <w:r w:rsidRPr="00123DB5">
        <w:rPr>
          <w:szCs w:val="24"/>
        </w:rPr>
        <w:t>Hệ thống phải cho phép truy xuất đến CSDL danh mục học phần cũ với độ trễ không quá 10 giây.</w:t>
      </w:r>
    </w:p>
    <w:p w14:paraId="60B1BF39" w14:textId="77777777" w:rsidR="000451D2" w:rsidRPr="00123DB5" w:rsidRDefault="000451D2">
      <w:pPr>
        <w:pStyle w:val="BodyText"/>
        <w:numPr>
          <w:ilvl w:val="0"/>
          <w:numId w:val="24"/>
        </w:numPr>
        <w:ind w:left="1080"/>
        <w:jc w:val="both"/>
        <w:rPr>
          <w:szCs w:val="24"/>
        </w:rPr>
      </w:pPr>
      <w:r w:rsidRPr="00123DB5">
        <w:rPr>
          <w:szCs w:val="24"/>
        </w:rPr>
        <w:t xml:space="preserve">Hệ thống phải có khả năng hoàn tất 80% giao dịch trong vòng 2 phút. </w:t>
      </w:r>
    </w:p>
    <w:p w14:paraId="1E01DD34" w14:textId="77777777" w:rsidR="000451D2" w:rsidRPr="00123DB5" w:rsidRDefault="000451D2" w:rsidP="00782BE5">
      <w:pPr>
        <w:pStyle w:val="Level2"/>
      </w:pPr>
      <w:bookmarkStart w:id="301" w:name="_Toc166876062"/>
      <w:bookmarkStart w:id="302" w:name="_Toc166876495"/>
      <w:bookmarkStart w:id="303" w:name="_Toc168347559"/>
      <w:r w:rsidRPr="00123DB5">
        <w:t>Sự hỗ trợ</w:t>
      </w:r>
      <w:bookmarkEnd w:id="301"/>
      <w:bookmarkEnd w:id="302"/>
      <w:bookmarkEnd w:id="303"/>
    </w:p>
    <w:p w14:paraId="488FD228" w14:textId="77777777" w:rsidR="000451D2" w:rsidRPr="00123DB5" w:rsidRDefault="000451D2" w:rsidP="000451D2">
      <w:pPr>
        <w:pStyle w:val="BodyText"/>
        <w:jc w:val="both"/>
        <w:rPr>
          <w:szCs w:val="24"/>
        </w:rPr>
      </w:pPr>
      <w:r w:rsidRPr="00123DB5">
        <w:rPr>
          <w:szCs w:val="24"/>
        </w:rPr>
        <w:t>Không có.</w:t>
      </w:r>
    </w:p>
    <w:p w14:paraId="507E2032" w14:textId="77777777" w:rsidR="000451D2" w:rsidRPr="00123DB5" w:rsidRDefault="000451D2" w:rsidP="00782BE5">
      <w:pPr>
        <w:pStyle w:val="Level2"/>
      </w:pPr>
      <w:bookmarkStart w:id="304" w:name="_Toc166876063"/>
      <w:bookmarkStart w:id="305" w:name="_Toc166876496"/>
      <w:bookmarkStart w:id="306" w:name="_Toc168347560"/>
      <w:r w:rsidRPr="00123DB5">
        <w:t>Tính bảo mật</w:t>
      </w:r>
      <w:bookmarkEnd w:id="304"/>
      <w:bookmarkEnd w:id="305"/>
      <w:bookmarkEnd w:id="306"/>
    </w:p>
    <w:p w14:paraId="11A60BF0" w14:textId="77777777" w:rsidR="000451D2" w:rsidRPr="00123DB5" w:rsidRDefault="000451D2">
      <w:pPr>
        <w:pStyle w:val="BodyText"/>
        <w:numPr>
          <w:ilvl w:val="0"/>
          <w:numId w:val="25"/>
        </w:numPr>
        <w:ind w:left="1080"/>
        <w:jc w:val="both"/>
        <w:rPr>
          <w:szCs w:val="24"/>
        </w:rPr>
      </w:pPr>
      <w:r w:rsidRPr="00123DB5">
        <w:rPr>
          <w:szCs w:val="24"/>
        </w:rPr>
        <w:t xml:space="preserve">Hệ thống phải ngăn chặn sinh viên thay đổi lịch học của người khác, và ngăn các giáo sư thay đổi lớp dạy của các giáo sư khác. </w:t>
      </w:r>
    </w:p>
    <w:p w14:paraId="2A24ADA3" w14:textId="77777777" w:rsidR="000451D2" w:rsidRPr="00123DB5" w:rsidRDefault="000451D2">
      <w:pPr>
        <w:pStyle w:val="BodyText"/>
        <w:numPr>
          <w:ilvl w:val="0"/>
          <w:numId w:val="25"/>
        </w:numPr>
        <w:ind w:left="1080"/>
        <w:jc w:val="both"/>
        <w:rPr>
          <w:szCs w:val="24"/>
        </w:rPr>
      </w:pPr>
      <w:r w:rsidRPr="00123DB5">
        <w:rPr>
          <w:szCs w:val="24"/>
        </w:rPr>
        <w:t>Chỉ có giáo sư mới có thể nhập điểm cho sinh viên.</w:t>
      </w:r>
    </w:p>
    <w:p w14:paraId="5C260993" w14:textId="77777777" w:rsidR="000451D2" w:rsidRPr="00123DB5" w:rsidRDefault="000451D2">
      <w:pPr>
        <w:pStyle w:val="BodyText"/>
        <w:numPr>
          <w:ilvl w:val="0"/>
          <w:numId w:val="25"/>
        </w:numPr>
        <w:ind w:left="1080"/>
        <w:jc w:val="both"/>
        <w:rPr>
          <w:szCs w:val="24"/>
        </w:rPr>
      </w:pPr>
      <w:r w:rsidRPr="00123DB5">
        <w:rPr>
          <w:szCs w:val="24"/>
        </w:rPr>
        <w:t>Chỉ có cán bộ đào tạo mới được phép thay đổi thông tin của sinh viên.</w:t>
      </w:r>
    </w:p>
    <w:p w14:paraId="3A4A318E" w14:textId="77777777" w:rsidR="000451D2" w:rsidRPr="00123DB5" w:rsidRDefault="000451D2" w:rsidP="00782BE5">
      <w:pPr>
        <w:pStyle w:val="Level2"/>
      </w:pPr>
      <w:bookmarkStart w:id="307" w:name="_Toc166876064"/>
      <w:bookmarkStart w:id="308" w:name="_Toc166876497"/>
      <w:bookmarkStart w:id="309" w:name="_Toc168347561"/>
      <w:r w:rsidRPr="00123DB5">
        <w:t>Các ràng buộc thiết kế</w:t>
      </w:r>
      <w:bookmarkEnd w:id="307"/>
      <w:bookmarkEnd w:id="308"/>
      <w:bookmarkEnd w:id="309"/>
    </w:p>
    <w:p w14:paraId="4B5BF6AB" w14:textId="2E86B836" w:rsidR="000451D2" w:rsidRDefault="565A24CD" w:rsidP="000451D2">
      <w:pPr>
        <w:pStyle w:val="BodyText"/>
        <w:jc w:val="both"/>
        <w:rPr>
          <w:lang w:val="en-US"/>
        </w:rPr>
      </w:pPr>
      <w:r>
        <w:t>Hệ thống phải tích hợp với hệ thống có sẵn, Hệ thống danh mục học phần, một CSDL RDBMS.</w:t>
      </w:r>
      <w:r w:rsidRPr="25C01EF5">
        <w:rPr>
          <w:lang w:val="en-US"/>
        </w:rPr>
        <w:t xml:space="preserve"> </w:t>
      </w:r>
      <w:r>
        <w:t xml:space="preserve">Hệ thống phải cung cấp giao </w:t>
      </w:r>
      <w:r w:rsidRPr="25C01EF5">
        <w:rPr>
          <w:lang w:val="en-US"/>
        </w:rPr>
        <w:t>d</w:t>
      </w:r>
      <w:r>
        <w:t>iện dựa W</w:t>
      </w:r>
      <w:r w:rsidRPr="25C01EF5">
        <w:rPr>
          <w:lang w:val="en-US"/>
        </w:rPr>
        <w:t>eb</w:t>
      </w:r>
      <w:r>
        <w:t>.</w:t>
      </w:r>
    </w:p>
    <w:p w14:paraId="0B0C0122" w14:textId="77777777" w:rsidR="00552634" w:rsidRDefault="00552634" w:rsidP="000451D2">
      <w:pPr>
        <w:pStyle w:val="BodyText"/>
        <w:jc w:val="both"/>
        <w:rPr>
          <w:lang w:val="en-US"/>
        </w:rPr>
      </w:pPr>
    </w:p>
    <w:p w14:paraId="5E2590B8" w14:textId="77777777" w:rsidR="00552634" w:rsidRPr="00552634" w:rsidRDefault="00552634" w:rsidP="000451D2">
      <w:pPr>
        <w:pStyle w:val="BodyText"/>
        <w:jc w:val="both"/>
        <w:rPr>
          <w:lang w:val="en-US"/>
        </w:rPr>
      </w:pPr>
    </w:p>
    <w:p w14:paraId="7EE7068A" w14:textId="7F52B533" w:rsidR="000C616C" w:rsidRPr="000C616C" w:rsidRDefault="00347420" w:rsidP="00493C59">
      <w:pPr>
        <w:pStyle w:val="Level1"/>
        <w:spacing w:line="360" w:lineRule="auto"/>
        <w:rPr>
          <w:lang w:val="en-US"/>
        </w:rPr>
      </w:pPr>
      <w:bookmarkStart w:id="310" w:name="_Toc166876065"/>
      <w:bookmarkStart w:id="311" w:name="_Toc166876498"/>
      <w:bookmarkStart w:id="312" w:name="_Toc168347562"/>
      <w:r>
        <w:rPr>
          <w:lang w:val="en-US"/>
        </w:rPr>
        <w:t xml:space="preserve">Các liên kết về </w:t>
      </w:r>
      <w:bookmarkEnd w:id="310"/>
      <w:bookmarkEnd w:id="311"/>
      <w:r>
        <w:rPr>
          <w:lang w:val="en-US"/>
        </w:rPr>
        <w:t xml:space="preserve">thông tin của </w:t>
      </w:r>
      <w:r w:rsidR="00294534">
        <w:rPr>
          <w:lang w:val="en-US"/>
        </w:rPr>
        <w:t>dự án</w:t>
      </w:r>
      <w:bookmarkEnd w:id="312"/>
    </w:p>
    <w:p w14:paraId="3B438A15" w14:textId="351B81F5" w:rsidR="00901939" w:rsidRDefault="00000000" w:rsidP="00347420">
      <w:pPr>
        <w:pStyle w:val="Heading1"/>
        <w:numPr>
          <w:ilvl w:val="0"/>
          <w:numId w:val="48"/>
        </w:numPr>
        <w:rPr>
          <w:lang w:val="en-US"/>
        </w:rPr>
      </w:pPr>
      <w:hyperlink r:id="rId20" w:history="1">
        <w:r w:rsidR="00901939" w:rsidRPr="005B0D53">
          <w:rPr>
            <w:rStyle w:val="Hyperlink"/>
            <w:lang w:val="en-US"/>
          </w:rPr>
          <w:t>Thiết kế lớp</w:t>
        </w:r>
      </w:hyperlink>
    </w:p>
    <w:p w14:paraId="28C64062" w14:textId="0A3781C7" w:rsidR="00901939" w:rsidRDefault="00000000" w:rsidP="00347420">
      <w:pPr>
        <w:pStyle w:val="Heading1"/>
        <w:numPr>
          <w:ilvl w:val="0"/>
          <w:numId w:val="48"/>
        </w:numPr>
        <w:rPr>
          <w:lang w:val="en-US"/>
        </w:rPr>
      </w:pPr>
      <w:hyperlink r:id="rId21" w:history="1">
        <w:r w:rsidR="00901939" w:rsidRPr="005B0D53">
          <w:rPr>
            <w:rStyle w:val="Hyperlink"/>
            <w:lang w:val="en-US"/>
          </w:rPr>
          <w:t>Thiết kế kiến trúc</w:t>
        </w:r>
      </w:hyperlink>
    </w:p>
    <w:p w14:paraId="27AB1046" w14:textId="2C1721F4" w:rsidR="00901939" w:rsidRDefault="00000000" w:rsidP="00347420">
      <w:pPr>
        <w:pStyle w:val="Heading1"/>
        <w:numPr>
          <w:ilvl w:val="0"/>
          <w:numId w:val="48"/>
        </w:numPr>
        <w:rPr>
          <w:lang w:val="en-US"/>
        </w:rPr>
      </w:pPr>
      <w:hyperlink r:id="rId22" w:history="1">
        <w:r w:rsidR="00901939" w:rsidRPr="00E20D58">
          <w:rPr>
            <w:rStyle w:val="Hyperlink"/>
            <w:lang w:val="en-US"/>
          </w:rPr>
          <w:t>Thiết kế giao diện</w:t>
        </w:r>
      </w:hyperlink>
    </w:p>
    <w:p w14:paraId="786319CF" w14:textId="58248BCD" w:rsidR="00901939" w:rsidRDefault="00000000" w:rsidP="00347420">
      <w:pPr>
        <w:pStyle w:val="Heading1"/>
        <w:numPr>
          <w:ilvl w:val="0"/>
          <w:numId w:val="48"/>
        </w:numPr>
        <w:rPr>
          <w:lang w:val="en-US"/>
        </w:rPr>
      </w:pPr>
      <w:hyperlink r:id="rId23" w:history="1">
        <w:r w:rsidR="00901939" w:rsidRPr="005B0D53">
          <w:rPr>
            <w:rStyle w:val="Hyperlink"/>
            <w:lang w:val="en-US"/>
          </w:rPr>
          <w:t>Thiết kế database</w:t>
        </w:r>
      </w:hyperlink>
    </w:p>
    <w:p w14:paraId="15A7CE80" w14:textId="246601E3" w:rsidR="00E63DD0" w:rsidRDefault="00000000" w:rsidP="00347420">
      <w:pPr>
        <w:pStyle w:val="Heading1"/>
        <w:numPr>
          <w:ilvl w:val="0"/>
          <w:numId w:val="48"/>
        </w:numPr>
        <w:rPr>
          <w:lang w:val="en-US"/>
        </w:rPr>
      </w:pPr>
      <w:hyperlink r:id="rId24" w:history="1">
        <w:r w:rsidR="00347420" w:rsidRPr="00347420">
          <w:rPr>
            <w:rStyle w:val="Hyperlink"/>
            <w:lang w:val="en-US"/>
          </w:rPr>
          <w:t>Github</w:t>
        </w:r>
      </w:hyperlink>
    </w:p>
    <w:p w14:paraId="706F1C36" w14:textId="392FDE5B" w:rsidR="0011525C" w:rsidRDefault="00000000" w:rsidP="0011525C">
      <w:pPr>
        <w:pStyle w:val="Level3"/>
        <w:rPr>
          <w:lang w:val="en-US"/>
        </w:rPr>
      </w:pPr>
      <w:hyperlink r:id="rId25" w:history="1">
        <w:bookmarkStart w:id="313" w:name="_Toc168347563"/>
        <w:r w:rsidR="0011525C" w:rsidRPr="0011525C">
          <w:rPr>
            <w:rStyle w:val="Hyperlink"/>
            <w:lang w:val="en-US"/>
          </w:rPr>
          <w:t>Mã nguồn</w:t>
        </w:r>
        <w:bookmarkEnd w:id="313"/>
      </w:hyperlink>
    </w:p>
    <w:bookmarkStart w:id="314" w:name="_Toc168347564"/>
    <w:p w14:paraId="60507978" w14:textId="752CE6A2" w:rsidR="00347420" w:rsidRPr="0011525C" w:rsidRDefault="008D38B9" w:rsidP="0011525C">
      <w:pPr>
        <w:pStyle w:val="Level3"/>
        <w:rPr>
          <w:lang w:val="en-US"/>
        </w:rPr>
      </w:pPr>
      <w:r>
        <w:rPr>
          <w:lang w:val="en-US"/>
        </w:rPr>
        <w:fldChar w:fldCharType="begin"/>
      </w:r>
      <w:r>
        <w:rPr>
          <w:lang w:val="en-US"/>
        </w:rPr>
        <w:instrText>HYPERLINK "https://github.com/21130079/Technology-Device-Management/tree/main/Documents"</w:instrText>
      </w:r>
      <w:r>
        <w:rPr>
          <w:lang w:val="en-US"/>
        </w:rPr>
      </w:r>
      <w:r>
        <w:rPr>
          <w:lang w:val="en-US"/>
        </w:rPr>
        <w:fldChar w:fldCharType="separate"/>
      </w:r>
      <w:r w:rsidR="0011525C" w:rsidRPr="008D38B9">
        <w:rPr>
          <w:rStyle w:val="Hyperlink"/>
          <w:lang w:val="en-US"/>
        </w:rPr>
        <w:t>Tài liệu SRS và tài liệu tổng kết</w:t>
      </w:r>
      <w:bookmarkEnd w:id="314"/>
      <w:r w:rsidRPr="008D38B9">
        <w:rPr>
          <w:rStyle w:val="Hyperlink"/>
          <w:lang w:val="en-US"/>
        </w:rPr>
        <w:t>(phân công và cách triển khai dự án)</w:t>
      </w:r>
      <w:r>
        <w:rPr>
          <w:lang w:val="en-US"/>
        </w:rPr>
        <w:fldChar w:fldCharType="end"/>
      </w:r>
    </w:p>
    <w:bookmarkStart w:id="315" w:name="_Toc168347565"/>
    <w:p w14:paraId="2BCBDFC2" w14:textId="398C020F" w:rsidR="00294534" w:rsidRPr="00347420" w:rsidRDefault="008D38B9" w:rsidP="00347420">
      <w:pPr>
        <w:pStyle w:val="Level2"/>
        <w:rPr>
          <w:lang w:val="en-US"/>
        </w:rPr>
      </w:pPr>
      <w:r>
        <w:rPr>
          <w:lang w:val="en-US"/>
        </w:rPr>
        <w:fldChar w:fldCharType="begin"/>
      </w:r>
      <w:r>
        <w:rPr>
          <w:lang w:val="en-US"/>
        </w:rPr>
        <w:instrText>HYPERLINK "https://www.youtube.com/watch?v=S8DB9KoWfks&amp;ab_channel=Qu%E1%BB%91c%C4%90%C4%83ng"</w:instrText>
      </w:r>
      <w:r>
        <w:rPr>
          <w:lang w:val="en-US"/>
        </w:rPr>
      </w:r>
      <w:r>
        <w:rPr>
          <w:lang w:val="en-US"/>
        </w:rPr>
        <w:fldChar w:fldCharType="separate"/>
      </w:r>
      <w:r w:rsidR="00294534" w:rsidRPr="008D38B9">
        <w:rPr>
          <w:rStyle w:val="Hyperlink"/>
          <w:lang w:val="en-US"/>
        </w:rPr>
        <w:t>Hướng dẫn c</w:t>
      </w:r>
      <w:bookmarkEnd w:id="315"/>
      <w:r w:rsidRPr="008D38B9">
        <w:rPr>
          <w:rStyle w:val="Hyperlink"/>
          <w:lang w:val="en-US"/>
        </w:rPr>
        <w:t>ài đặt và triển khai</w:t>
      </w:r>
      <w:r>
        <w:rPr>
          <w:lang w:val="en-US"/>
        </w:rPr>
        <w:fldChar w:fldCharType="end"/>
      </w:r>
    </w:p>
    <w:p w14:paraId="46DE652C" w14:textId="77777777" w:rsidR="00E63DD0" w:rsidRPr="00E63DD0" w:rsidRDefault="00E63DD0" w:rsidP="000451D2">
      <w:pPr>
        <w:pStyle w:val="BodyText"/>
        <w:jc w:val="both"/>
        <w:rPr>
          <w:lang w:val="en-US"/>
        </w:rPr>
      </w:pPr>
    </w:p>
    <w:sectPr w:rsidR="00E63DD0" w:rsidRPr="00E63DD0" w:rsidSect="0037497D">
      <w:pgSz w:w="11909" w:h="16834" w:code="9"/>
      <w:pgMar w:top="1440" w:right="1152" w:bottom="634"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8B693" w14:textId="77777777" w:rsidR="00BC30C6" w:rsidRDefault="00BC30C6">
      <w:r>
        <w:separator/>
      </w:r>
    </w:p>
  </w:endnote>
  <w:endnote w:type="continuationSeparator" w:id="0">
    <w:p w14:paraId="5427A758" w14:textId="77777777" w:rsidR="00BC30C6" w:rsidRDefault="00BC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Helvetica">
    <w:panose1 w:val="020B05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38C38" w14:textId="77777777" w:rsidR="00BC30C6" w:rsidRDefault="00BC30C6">
      <w:r>
        <w:separator/>
      </w:r>
    </w:p>
  </w:footnote>
  <w:footnote w:type="continuationSeparator" w:id="0">
    <w:p w14:paraId="678D9018" w14:textId="77777777" w:rsidR="00BC30C6" w:rsidRDefault="00BC3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B98240E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260445"/>
    <w:multiLevelType w:val="multilevel"/>
    <w:tmpl w:val="211EFE6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864" w:hanging="504"/>
      </w:pPr>
      <w:rPr>
        <w:rFonts w:hint="default"/>
      </w:rPr>
    </w:lvl>
    <w:lvl w:ilvl="2">
      <w:start w:val="1"/>
      <w:numFmt w:val="decimal"/>
      <w:pStyle w:val="Heading3"/>
      <w:lvlText w:val="%1.%2.%3."/>
      <w:lvlJc w:val="left"/>
      <w:pPr>
        <w:tabs>
          <w:tab w:val="num" w:pos="1584"/>
        </w:tabs>
        <w:ind w:left="1584" w:hanging="720"/>
      </w:pPr>
      <w:rPr>
        <w:rFonts w:hint="default"/>
      </w:rPr>
    </w:lvl>
    <w:lvl w:ilvl="3">
      <w:start w:val="1"/>
      <w:numFmt w:val="decimal"/>
      <w:pStyle w:val="Heading4"/>
      <w:lvlText w:val="%1.%2.%3.%4."/>
      <w:lvlJc w:val="left"/>
      <w:pPr>
        <w:tabs>
          <w:tab w:val="num" w:pos="1728"/>
        </w:tabs>
        <w:ind w:left="172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7B96CB7"/>
    <w:multiLevelType w:val="hybridMultilevel"/>
    <w:tmpl w:val="62F617BE"/>
    <w:lvl w:ilvl="0" w:tplc="1DF47C0A">
      <w:start w:val="1"/>
      <w:numFmt w:val="decimal"/>
      <w:lvlText w:val="%1."/>
      <w:lvlJc w:val="left"/>
      <w:pPr>
        <w:ind w:left="2520" w:hanging="360"/>
      </w:pPr>
    </w:lvl>
    <w:lvl w:ilvl="1" w:tplc="24B6D2CA">
      <w:start w:val="1"/>
      <w:numFmt w:val="lowerLetter"/>
      <w:lvlText w:val="%2."/>
      <w:lvlJc w:val="left"/>
      <w:pPr>
        <w:ind w:left="3240" w:hanging="360"/>
      </w:pPr>
    </w:lvl>
    <w:lvl w:ilvl="2" w:tplc="37120834">
      <w:start w:val="1"/>
      <w:numFmt w:val="lowerRoman"/>
      <w:lvlText w:val="%3."/>
      <w:lvlJc w:val="right"/>
      <w:pPr>
        <w:ind w:left="3960" w:hanging="180"/>
      </w:pPr>
    </w:lvl>
    <w:lvl w:ilvl="3" w:tplc="FF9245E6">
      <w:start w:val="1"/>
      <w:numFmt w:val="decimal"/>
      <w:lvlText w:val="%4."/>
      <w:lvlJc w:val="left"/>
      <w:pPr>
        <w:ind w:left="4680" w:hanging="360"/>
      </w:pPr>
    </w:lvl>
    <w:lvl w:ilvl="4" w:tplc="FF46EC78">
      <w:start w:val="1"/>
      <w:numFmt w:val="lowerLetter"/>
      <w:lvlText w:val="%5."/>
      <w:lvlJc w:val="left"/>
      <w:pPr>
        <w:ind w:left="5400" w:hanging="360"/>
      </w:pPr>
    </w:lvl>
    <w:lvl w:ilvl="5" w:tplc="6344C0E0">
      <w:start w:val="1"/>
      <w:numFmt w:val="lowerRoman"/>
      <w:lvlText w:val="%6."/>
      <w:lvlJc w:val="right"/>
      <w:pPr>
        <w:ind w:left="6120" w:hanging="180"/>
      </w:pPr>
    </w:lvl>
    <w:lvl w:ilvl="6" w:tplc="F168E95A">
      <w:start w:val="1"/>
      <w:numFmt w:val="decimal"/>
      <w:lvlText w:val="%7."/>
      <w:lvlJc w:val="left"/>
      <w:pPr>
        <w:ind w:left="6840" w:hanging="360"/>
      </w:pPr>
    </w:lvl>
    <w:lvl w:ilvl="7" w:tplc="B5308148">
      <w:start w:val="1"/>
      <w:numFmt w:val="lowerLetter"/>
      <w:lvlText w:val="%8."/>
      <w:lvlJc w:val="left"/>
      <w:pPr>
        <w:ind w:left="7560" w:hanging="360"/>
      </w:pPr>
    </w:lvl>
    <w:lvl w:ilvl="8" w:tplc="426ED2E2">
      <w:start w:val="1"/>
      <w:numFmt w:val="lowerRoman"/>
      <w:lvlText w:val="%9."/>
      <w:lvlJc w:val="right"/>
      <w:pPr>
        <w:ind w:left="8280" w:hanging="180"/>
      </w:pPr>
    </w:lvl>
  </w:abstractNum>
  <w:abstractNum w:abstractNumId="3" w15:restartNumberingAfterBreak="0">
    <w:nsid w:val="0B1740F3"/>
    <w:multiLevelType w:val="hybridMultilevel"/>
    <w:tmpl w:val="CACC8E74"/>
    <w:lvl w:ilvl="0" w:tplc="76BEBBFE">
      <w:start w:val="2"/>
      <w:numFmt w:val="decimal"/>
      <w:lvlText w:val="%1."/>
      <w:lvlJc w:val="left"/>
      <w:pPr>
        <w:ind w:left="360" w:hanging="360"/>
      </w:pPr>
    </w:lvl>
    <w:lvl w:ilvl="1" w:tplc="9ACAA3FE">
      <w:start w:val="1"/>
      <w:numFmt w:val="lowerLetter"/>
      <w:lvlText w:val="%2."/>
      <w:lvlJc w:val="left"/>
      <w:pPr>
        <w:ind w:left="864" w:hanging="360"/>
      </w:pPr>
    </w:lvl>
    <w:lvl w:ilvl="2" w:tplc="C96E045C">
      <w:start w:val="1"/>
      <w:numFmt w:val="lowerRoman"/>
      <w:lvlText w:val="%3."/>
      <w:lvlJc w:val="right"/>
      <w:pPr>
        <w:ind w:left="1584" w:hanging="180"/>
      </w:pPr>
    </w:lvl>
    <w:lvl w:ilvl="3" w:tplc="B1A0E442">
      <w:start w:val="1"/>
      <w:numFmt w:val="decimal"/>
      <w:lvlText w:val="%4."/>
      <w:lvlJc w:val="left"/>
      <w:pPr>
        <w:ind w:left="1728" w:hanging="360"/>
      </w:pPr>
    </w:lvl>
    <w:lvl w:ilvl="4" w:tplc="697426CE">
      <w:start w:val="1"/>
      <w:numFmt w:val="lowerLetter"/>
      <w:lvlText w:val="%5."/>
      <w:lvlJc w:val="left"/>
      <w:pPr>
        <w:ind w:left="1008" w:hanging="360"/>
      </w:pPr>
    </w:lvl>
    <w:lvl w:ilvl="5" w:tplc="2B7CA9FC">
      <w:start w:val="1"/>
      <w:numFmt w:val="lowerRoman"/>
      <w:lvlText w:val="%6."/>
      <w:lvlJc w:val="right"/>
      <w:pPr>
        <w:ind w:left="1152" w:hanging="180"/>
      </w:pPr>
    </w:lvl>
    <w:lvl w:ilvl="6" w:tplc="950EE5A6">
      <w:start w:val="1"/>
      <w:numFmt w:val="decimal"/>
      <w:lvlText w:val="%7."/>
      <w:lvlJc w:val="left"/>
      <w:pPr>
        <w:ind w:left="1296" w:hanging="360"/>
      </w:pPr>
    </w:lvl>
    <w:lvl w:ilvl="7" w:tplc="95324A20">
      <w:start w:val="1"/>
      <w:numFmt w:val="lowerLetter"/>
      <w:lvlText w:val="%8."/>
      <w:lvlJc w:val="left"/>
      <w:pPr>
        <w:ind w:left="1440" w:hanging="360"/>
      </w:pPr>
    </w:lvl>
    <w:lvl w:ilvl="8" w:tplc="26CCA2F4">
      <w:start w:val="1"/>
      <w:numFmt w:val="lowerRoman"/>
      <w:lvlText w:val="%9."/>
      <w:lvlJc w:val="right"/>
      <w:pPr>
        <w:ind w:left="1584" w:hanging="180"/>
      </w:pPr>
    </w:lvl>
  </w:abstractNum>
  <w:abstractNum w:abstractNumId="4" w15:restartNumberingAfterBreak="0">
    <w:nsid w:val="0D10A088"/>
    <w:multiLevelType w:val="hybridMultilevel"/>
    <w:tmpl w:val="5C9C3174"/>
    <w:lvl w:ilvl="0" w:tplc="857ED75C">
      <w:start w:val="1"/>
      <w:numFmt w:val="bullet"/>
      <w:lvlText w:val="-"/>
      <w:lvlJc w:val="left"/>
      <w:pPr>
        <w:ind w:left="720" w:hanging="360"/>
      </w:pPr>
      <w:rPr>
        <w:rFonts w:ascii="Aptos" w:hAnsi="Aptos" w:hint="default"/>
      </w:rPr>
    </w:lvl>
    <w:lvl w:ilvl="1" w:tplc="9E603834">
      <w:start w:val="1"/>
      <w:numFmt w:val="bullet"/>
      <w:lvlText w:val="o"/>
      <w:lvlJc w:val="left"/>
      <w:pPr>
        <w:ind w:left="1440" w:hanging="360"/>
      </w:pPr>
      <w:rPr>
        <w:rFonts w:ascii="Courier New" w:hAnsi="Courier New" w:hint="default"/>
      </w:rPr>
    </w:lvl>
    <w:lvl w:ilvl="2" w:tplc="A21699AE">
      <w:start w:val="1"/>
      <w:numFmt w:val="bullet"/>
      <w:lvlText w:val=""/>
      <w:lvlJc w:val="left"/>
      <w:pPr>
        <w:ind w:left="2160" w:hanging="360"/>
      </w:pPr>
      <w:rPr>
        <w:rFonts w:ascii="Wingdings" w:hAnsi="Wingdings" w:hint="default"/>
      </w:rPr>
    </w:lvl>
    <w:lvl w:ilvl="3" w:tplc="399EE81C">
      <w:start w:val="1"/>
      <w:numFmt w:val="bullet"/>
      <w:lvlText w:val=""/>
      <w:lvlJc w:val="left"/>
      <w:pPr>
        <w:ind w:left="2880" w:hanging="360"/>
      </w:pPr>
      <w:rPr>
        <w:rFonts w:ascii="Symbol" w:hAnsi="Symbol" w:hint="default"/>
      </w:rPr>
    </w:lvl>
    <w:lvl w:ilvl="4" w:tplc="0F604BBE">
      <w:start w:val="1"/>
      <w:numFmt w:val="bullet"/>
      <w:lvlText w:val="o"/>
      <w:lvlJc w:val="left"/>
      <w:pPr>
        <w:ind w:left="3600" w:hanging="360"/>
      </w:pPr>
      <w:rPr>
        <w:rFonts w:ascii="Courier New" w:hAnsi="Courier New" w:hint="default"/>
      </w:rPr>
    </w:lvl>
    <w:lvl w:ilvl="5" w:tplc="1570ABA8">
      <w:start w:val="1"/>
      <w:numFmt w:val="bullet"/>
      <w:lvlText w:val=""/>
      <w:lvlJc w:val="left"/>
      <w:pPr>
        <w:ind w:left="4320" w:hanging="360"/>
      </w:pPr>
      <w:rPr>
        <w:rFonts w:ascii="Wingdings" w:hAnsi="Wingdings" w:hint="default"/>
      </w:rPr>
    </w:lvl>
    <w:lvl w:ilvl="6" w:tplc="BC9E902E">
      <w:start w:val="1"/>
      <w:numFmt w:val="bullet"/>
      <w:lvlText w:val=""/>
      <w:lvlJc w:val="left"/>
      <w:pPr>
        <w:ind w:left="5040" w:hanging="360"/>
      </w:pPr>
      <w:rPr>
        <w:rFonts w:ascii="Symbol" w:hAnsi="Symbol" w:hint="default"/>
      </w:rPr>
    </w:lvl>
    <w:lvl w:ilvl="7" w:tplc="B8727D9C">
      <w:start w:val="1"/>
      <w:numFmt w:val="bullet"/>
      <w:lvlText w:val="o"/>
      <w:lvlJc w:val="left"/>
      <w:pPr>
        <w:ind w:left="5760" w:hanging="360"/>
      </w:pPr>
      <w:rPr>
        <w:rFonts w:ascii="Courier New" w:hAnsi="Courier New" w:hint="default"/>
      </w:rPr>
    </w:lvl>
    <w:lvl w:ilvl="8" w:tplc="25CC78D8">
      <w:start w:val="1"/>
      <w:numFmt w:val="bullet"/>
      <w:lvlText w:val=""/>
      <w:lvlJc w:val="left"/>
      <w:pPr>
        <w:ind w:left="6480" w:hanging="360"/>
      </w:pPr>
      <w:rPr>
        <w:rFonts w:ascii="Wingdings" w:hAnsi="Wingdings" w:hint="default"/>
      </w:rPr>
    </w:lvl>
  </w:abstractNum>
  <w:abstractNum w:abstractNumId="5" w15:restartNumberingAfterBreak="0">
    <w:nsid w:val="12301264"/>
    <w:multiLevelType w:val="hybridMultilevel"/>
    <w:tmpl w:val="94749AEA"/>
    <w:lvl w:ilvl="0" w:tplc="8430C436">
      <w:start w:val="1"/>
      <w:numFmt w:val="decimal"/>
      <w:lvlText w:val="%1."/>
      <w:lvlJc w:val="left"/>
      <w:pPr>
        <w:ind w:left="720" w:hanging="360"/>
      </w:pPr>
    </w:lvl>
    <w:lvl w:ilvl="1" w:tplc="CA12A89C">
      <w:start w:val="1"/>
      <w:numFmt w:val="decimal"/>
      <w:lvlText w:val="%2."/>
      <w:lvlJc w:val="left"/>
      <w:pPr>
        <w:ind w:left="1440" w:hanging="360"/>
      </w:pPr>
    </w:lvl>
    <w:lvl w:ilvl="2" w:tplc="02FCFD6E">
      <w:start w:val="1"/>
      <w:numFmt w:val="lowerRoman"/>
      <w:lvlText w:val="%3."/>
      <w:lvlJc w:val="right"/>
      <w:pPr>
        <w:ind w:left="2160" w:hanging="180"/>
      </w:pPr>
    </w:lvl>
    <w:lvl w:ilvl="3" w:tplc="16AAB9F2">
      <w:start w:val="1"/>
      <w:numFmt w:val="decimal"/>
      <w:lvlText w:val="%4."/>
      <w:lvlJc w:val="left"/>
      <w:pPr>
        <w:ind w:left="2880" w:hanging="360"/>
      </w:pPr>
    </w:lvl>
    <w:lvl w:ilvl="4" w:tplc="0858738C">
      <w:start w:val="1"/>
      <w:numFmt w:val="lowerLetter"/>
      <w:lvlText w:val="%5."/>
      <w:lvlJc w:val="left"/>
      <w:pPr>
        <w:ind w:left="3600" w:hanging="360"/>
      </w:pPr>
    </w:lvl>
    <w:lvl w:ilvl="5" w:tplc="60A02F96">
      <w:start w:val="1"/>
      <w:numFmt w:val="lowerRoman"/>
      <w:lvlText w:val="%6."/>
      <w:lvlJc w:val="right"/>
      <w:pPr>
        <w:ind w:left="4320" w:hanging="180"/>
      </w:pPr>
    </w:lvl>
    <w:lvl w:ilvl="6" w:tplc="19C05FD4">
      <w:start w:val="1"/>
      <w:numFmt w:val="decimal"/>
      <w:lvlText w:val="%7."/>
      <w:lvlJc w:val="left"/>
      <w:pPr>
        <w:ind w:left="5040" w:hanging="360"/>
      </w:pPr>
    </w:lvl>
    <w:lvl w:ilvl="7" w:tplc="B2A63AB8">
      <w:start w:val="1"/>
      <w:numFmt w:val="lowerLetter"/>
      <w:lvlText w:val="%8."/>
      <w:lvlJc w:val="left"/>
      <w:pPr>
        <w:ind w:left="5760" w:hanging="360"/>
      </w:pPr>
    </w:lvl>
    <w:lvl w:ilvl="8" w:tplc="32B22FC2">
      <w:start w:val="1"/>
      <w:numFmt w:val="lowerRoman"/>
      <w:lvlText w:val="%9."/>
      <w:lvlJc w:val="right"/>
      <w:pPr>
        <w:ind w:left="6480" w:hanging="180"/>
      </w:pPr>
    </w:lvl>
  </w:abstractNum>
  <w:abstractNum w:abstractNumId="6" w15:restartNumberingAfterBreak="0">
    <w:nsid w:val="13C665ED"/>
    <w:multiLevelType w:val="hybridMultilevel"/>
    <w:tmpl w:val="C93A2F1C"/>
    <w:lvl w:ilvl="0" w:tplc="9AD0B958">
      <w:start w:val="1"/>
      <w:numFmt w:val="decimal"/>
      <w:lvlText w:val="%1."/>
      <w:lvlJc w:val="left"/>
      <w:pPr>
        <w:ind w:left="360" w:hanging="360"/>
      </w:pPr>
    </w:lvl>
    <w:lvl w:ilvl="1" w:tplc="DCD6BE42">
      <w:start w:val="1"/>
      <w:numFmt w:val="decimal"/>
      <w:lvlText w:val="%2.%2."/>
      <w:lvlJc w:val="left"/>
      <w:pPr>
        <w:ind w:left="864" w:hanging="360"/>
      </w:pPr>
    </w:lvl>
    <w:lvl w:ilvl="2" w:tplc="7BCA915C">
      <w:start w:val="1"/>
      <w:numFmt w:val="lowerRoman"/>
      <w:lvlText w:val="%3."/>
      <w:lvlJc w:val="right"/>
      <w:pPr>
        <w:ind w:left="1584" w:hanging="180"/>
      </w:pPr>
    </w:lvl>
    <w:lvl w:ilvl="3" w:tplc="D9C0227C">
      <w:start w:val="1"/>
      <w:numFmt w:val="decimal"/>
      <w:lvlText w:val="%4."/>
      <w:lvlJc w:val="left"/>
      <w:pPr>
        <w:ind w:left="1728" w:hanging="360"/>
      </w:pPr>
    </w:lvl>
    <w:lvl w:ilvl="4" w:tplc="4AB45BCA">
      <w:start w:val="1"/>
      <w:numFmt w:val="lowerLetter"/>
      <w:lvlText w:val="%5."/>
      <w:lvlJc w:val="left"/>
      <w:pPr>
        <w:ind w:left="1008" w:hanging="360"/>
      </w:pPr>
    </w:lvl>
    <w:lvl w:ilvl="5" w:tplc="DD7C6CC4">
      <w:start w:val="1"/>
      <w:numFmt w:val="lowerRoman"/>
      <w:lvlText w:val="%6."/>
      <w:lvlJc w:val="right"/>
      <w:pPr>
        <w:ind w:left="1152" w:hanging="180"/>
      </w:pPr>
    </w:lvl>
    <w:lvl w:ilvl="6" w:tplc="3C54C7D2">
      <w:start w:val="1"/>
      <w:numFmt w:val="decimal"/>
      <w:lvlText w:val="%7."/>
      <w:lvlJc w:val="left"/>
      <w:pPr>
        <w:ind w:left="1296" w:hanging="360"/>
      </w:pPr>
    </w:lvl>
    <w:lvl w:ilvl="7" w:tplc="7748A9E4">
      <w:start w:val="1"/>
      <w:numFmt w:val="lowerLetter"/>
      <w:lvlText w:val="%8."/>
      <w:lvlJc w:val="left"/>
      <w:pPr>
        <w:ind w:left="1440" w:hanging="360"/>
      </w:pPr>
    </w:lvl>
    <w:lvl w:ilvl="8" w:tplc="FA8441FE">
      <w:start w:val="1"/>
      <w:numFmt w:val="lowerRoman"/>
      <w:lvlText w:val="%9."/>
      <w:lvlJc w:val="right"/>
      <w:pPr>
        <w:ind w:left="1584" w:hanging="180"/>
      </w:pPr>
    </w:lvl>
  </w:abstractNum>
  <w:abstractNum w:abstractNumId="7" w15:restartNumberingAfterBreak="0">
    <w:nsid w:val="174A1863"/>
    <w:multiLevelType w:val="hybridMultilevel"/>
    <w:tmpl w:val="CA7A2980"/>
    <w:lvl w:ilvl="0" w:tplc="A1FCC662">
      <w:start w:val="1"/>
      <w:numFmt w:val="decimal"/>
      <w:lvlText w:val="%1."/>
      <w:lvlJc w:val="left"/>
      <w:pPr>
        <w:ind w:left="2160" w:hanging="360"/>
      </w:pPr>
    </w:lvl>
    <w:lvl w:ilvl="1" w:tplc="2AB6D31C">
      <w:start w:val="1"/>
      <w:numFmt w:val="lowerLetter"/>
      <w:lvlText w:val="%2."/>
      <w:lvlJc w:val="left"/>
      <w:pPr>
        <w:ind w:left="2880" w:hanging="360"/>
      </w:pPr>
    </w:lvl>
    <w:lvl w:ilvl="2" w:tplc="5AB06CDA">
      <w:start w:val="1"/>
      <w:numFmt w:val="lowerRoman"/>
      <w:lvlText w:val="%3."/>
      <w:lvlJc w:val="right"/>
      <w:pPr>
        <w:ind w:left="3600" w:hanging="180"/>
      </w:pPr>
    </w:lvl>
    <w:lvl w:ilvl="3" w:tplc="56FA3B80">
      <w:start w:val="1"/>
      <w:numFmt w:val="decimal"/>
      <w:lvlText w:val="%4."/>
      <w:lvlJc w:val="left"/>
      <w:pPr>
        <w:ind w:left="4320" w:hanging="360"/>
      </w:pPr>
    </w:lvl>
    <w:lvl w:ilvl="4" w:tplc="FC02680E">
      <w:start w:val="1"/>
      <w:numFmt w:val="lowerLetter"/>
      <w:lvlText w:val="%5."/>
      <w:lvlJc w:val="left"/>
      <w:pPr>
        <w:ind w:left="5040" w:hanging="360"/>
      </w:pPr>
    </w:lvl>
    <w:lvl w:ilvl="5" w:tplc="77AECF20">
      <w:start w:val="1"/>
      <w:numFmt w:val="lowerRoman"/>
      <w:lvlText w:val="%6."/>
      <w:lvlJc w:val="right"/>
      <w:pPr>
        <w:ind w:left="5760" w:hanging="180"/>
      </w:pPr>
    </w:lvl>
    <w:lvl w:ilvl="6" w:tplc="8DD8221A">
      <w:start w:val="1"/>
      <w:numFmt w:val="decimal"/>
      <w:lvlText w:val="%7."/>
      <w:lvlJc w:val="left"/>
      <w:pPr>
        <w:ind w:left="6480" w:hanging="360"/>
      </w:pPr>
    </w:lvl>
    <w:lvl w:ilvl="7" w:tplc="C4C41124">
      <w:start w:val="1"/>
      <w:numFmt w:val="lowerLetter"/>
      <w:lvlText w:val="%8."/>
      <w:lvlJc w:val="left"/>
      <w:pPr>
        <w:ind w:left="7200" w:hanging="360"/>
      </w:pPr>
    </w:lvl>
    <w:lvl w:ilvl="8" w:tplc="0D8E6892">
      <w:start w:val="1"/>
      <w:numFmt w:val="lowerRoman"/>
      <w:lvlText w:val="%9."/>
      <w:lvlJc w:val="right"/>
      <w:pPr>
        <w:ind w:left="7920" w:hanging="180"/>
      </w:pPr>
    </w:lvl>
  </w:abstractNum>
  <w:abstractNum w:abstractNumId="8" w15:restartNumberingAfterBreak="0">
    <w:nsid w:val="175CE245"/>
    <w:multiLevelType w:val="hybridMultilevel"/>
    <w:tmpl w:val="D3AAAEEA"/>
    <w:lvl w:ilvl="0" w:tplc="D9004C80">
      <w:start w:val="1"/>
      <w:numFmt w:val="decimal"/>
      <w:lvlText w:val="%1."/>
      <w:lvlJc w:val="left"/>
      <w:pPr>
        <w:ind w:left="2520" w:hanging="360"/>
      </w:pPr>
    </w:lvl>
    <w:lvl w:ilvl="1" w:tplc="2F60F900">
      <w:start w:val="1"/>
      <w:numFmt w:val="lowerLetter"/>
      <w:lvlText w:val="%2."/>
      <w:lvlJc w:val="left"/>
      <w:pPr>
        <w:ind w:left="3240" w:hanging="360"/>
      </w:pPr>
    </w:lvl>
    <w:lvl w:ilvl="2" w:tplc="258CF9D6">
      <w:start w:val="1"/>
      <w:numFmt w:val="lowerRoman"/>
      <w:lvlText w:val="%3."/>
      <w:lvlJc w:val="right"/>
      <w:pPr>
        <w:ind w:left="3960" w:hanging="180"/>
      </w:pPr>
    </w:lvl>
    <w:lvl w:ilvl="3" w:tplc="1222E7B4">
      <w:start w:val="1"/>
      <w:numFmt w:val="decimal"/>
      <w:lvlText w:val="%4."/>
      <w:lvlJc w:val="left"/>
      <w:pPr>
        <w:ind w:left="4680" w:hanging="360"/>
      </w:pPr>
    </w:lvl>
    <w:lvl w:ilvl="4" w:tplc="9D3EFEE4">
      <w:start w:val="1"/>
      <w:numFmt w:val="lowerLetter"/>
      <w:lvlText w:val="%5."/>
      <w:lvlJc w:val="left"/>
      <w:pPr>
        <w:ind w:left="5400" w:hanging="360"/>
      </w:pPr>
    </w:lvl>
    <w:lvl w:ilvl="5" w:tplc="0DF2617C">
      <w:start w:val="1"/>
      <w:numFmt w:val="lowerRoman"/>
      <w:lvlText w:val="%6."/>
      <w:lvlJc w:val="right"/>
      <w:pPr>
        <w:ind w:left="6120" w:hanging="180"/>
      </w:pPr>
    </w:lvl>
    <w:lvl w:ilvl="6" w:tplc="3F4A8860">
      <w:start w:val="1"/>
      <w:numFmt w:val="decimal"/>
      <w:lvlText w:val="%7."/>
      <w:lvlJc w:val="left"/>
      <w:pPr>
        <w:ind w:left="6840" w:hanging="360"/>
      </w:pPr>
    </w:lvl>
    <w:lvl w:ilvl="7" w:tplc="5B1464F6">
      <w:start w:val="1"/>
      <w:numFmt w:val="lowerLetter"/>
      <w:lvlText w:val="%8."/>
      <w:lvlJc w:val="left"/>
      <w:pPr>
        <w:ind w:left="7560" w:hanging="360"/>
      </w:pPr>
    </w:lvl>
    <w:lvl w:ilvl="8" w:tplc="CF14AFAE">
      <w:start w:val="1"/>
      <w:numFmt w:val="lowerRoman"/>
      <w:lvlText w:val="%9."/>
      <w:lvlJc w:val="right"/>
      <w:pPr>
        <w:ind w:left="8280" w:hanging="180"/>
      </w:pPr>
    </w:lvl>
  </w:abstractNum>
  <w:abstractNum w:abstractNumId="9" w15:restartNumberingAfterBreak="0">
    <w:nsid w:val="18A75414"/>
    <w:multiLevelType w:val="hybridMultilevel"/>
    <w:tmpl w:val="8DA6834E"/>
    <w:lvl w:ilvl="0" w:tplc="CA4A0326">
      <w:start w:val="1"/>
      <w:numFmt w:val="upperRoman"/>
      <w:pStyle w:val="Level1"/>
      <w:lvlText w:val="%1."/>
      <w:lvlJc w:val="right"/>
      <w:pPr>
        <w:ind w:left="360" w:hanging="360"/>
      </w:pPr>
    </w:lvl>
    <w:lvl w:ilvl="1" w:tplc="8834DB0C">
      <w:start w:val="1"/>
      <w:numFmt w:val="lowerLetter"/>
      <w:lvlText w:val="%2."/>
      <w:lvlJc w:val="left"/>
      <w:pPr>
        <w:ind w:left="1440" w:hanging="360"/>
      </w:pPr>
    </w:lvl>
    <w:lvl w:ilvl="2" w:tplc="E6D063AA">
      <w:start w:val="1"/>
      <w:numFmt w:val="lowerRoman"/>
      <w:lvlText w:val="%3."/>
      <w:lvlJc w:val="right"/>
      <w:pPr>
        <w:ind w:left="2160" w:hanging="180"/>
      </w:pPr>
    </w:lvl>
    <w:lvl w:ilvl="3" w:tplc="072095DC">
      <w:start w:val="1"/>
      <w:numFmt w:val="decimal"/>
      <w:lvlText w:val="%4."/>
      <w:lvlJc w:val="left"/>
      <w:pPr>
        <w:ind w:left="2880" w:hanging="360"/>
      </w:pPr>
    </w:lvl>
    <w:lvl w:ilvl="4" w:tplc="BDBAFCBA">
      <w:start w:val="1"/>
      <w:numFmt w:val="lowerLetter"/>
      <w:lvlText w:val="%5."/>
      <w:lvlJc w:val="left"/>
      <w:pPr>
        <w:ind w:left="3600" w:hanging="360"/>
      </w:pPr>
    </w:lvl>
    <w:lvl w:ilvl="5" w:tplc="0A40AD10">
      <w:start w:val="1"/>
      <w:numFmt w:val="lowerRoman"/>
      <w:lvlText w:val="%6."/>
      <w:lvlJc w:val="right"/>
      <w:pPr>
        <w:ind w:left="4320" w:hanging="180"/>
      </w:pPr>
    </w:lvl>
    <w:lvl w:ilvl="6" w:tplc="D8C2321A">
      <w:start w:val="1"/>
      <w:numFmt w:val="decimal"/>
      <w:lvlText w:val="%7."/>
      <w:lvlJc w:val="left"/>
      <w:pPr>
        <w:ind w:left="5040" w:hanging="360"/>
      </w:pPr>
    </w:lvl>
    <w:lvl w:ilvl="7" w:tplc="55F40BF0">
      <w:start w:val="1"/>
      <w:numFmt w:val="lowerLetter"/>
      <w:lvlText w:val="%8."/>
      <w:lvlJc w:val="left"/>
      <w:pPr>
        <w:ind w:left="5760" w:hanging="360"/>
      </w:pPr>
    </w:lvl>
    <w:lvl w:ilvl="8" w:tplc="6742D36C">
      <w:start w:val="1"/>
      <w:numFmt w:val="lowerRoman"/>
      <w:lvlText w:val="%9."/>
      <w:lvlJc w:val="right"/>
      <w:pPr>
        <w:ind w:left="6480" w:hanging="180"/>
      </w:pPr>
    </w:lvl>
  </w:abstractNum>
  <w:abstractNum w:abstractNumId="10" w15:restartNumberingAfterBreak="0">
    <w:nsid w:val="1C524784"/>
    <w:multiLevelType w:val="hybridMultilevel"/>
    <w:tmpl w:val="E86C0138"/>
    <w:lvl w:ilvl="0" w:tplc="3AA655A4">
      <w:start w:val="1"/>
      <w:numFmt w:val="bullet"/>
      <w:lvlText w:val="-"/>
      <w:lvlJc w:val="left"/>
      <w:pPr>
        <w:ind w:left="720" w:hanging="360"/>
      </w:pPr>
      <w:rPr>
        <w:rFonts w:ascii="Aptos" w:hAnsi="Aptos" w:hint="default"/>
      </w:rPr>
    </w:lvl>
    <w:lvl w:ilvl="1" w:tplc="D770A108">
      <w:start w:val="1"/>
      <w:numFmt w:val="bullet"/>
      <w:lvlText w:val="o"/>
      <w:lvlJc w:val="left"/>
      <w:pPr>
        <w:ind w:left="1440" w:hanging="360"/>
      </w:pPr>
      <w:rPr>
        <w:rFonts w:ascii="Courier New" w:hAnsi="Courier New" w:hint="default"/>
      </w:rPr>
    </w:lvl>
    <w:lvl w:ilvl="2" w:tplc="51DA94D6">
      <w:start w:val="1"/>
      <w:numFmt w:val="bullet"/>
      <w:lvlText w:val=""/>
      <w:lvlJc w:val="left"/>
      <w:pPr>
        <w:ind w:left="2160" w:hanging="360"/>
      </w:pPr>
      <w:rPr>
        <w:rFonts w:ascii="Wingdings" w:hAnsi="Wingdings" w:hint="default"/>
      </w:rPr>
    </w:lvl>
    <w:lvl w:ilvl="3" w:tplc="630AFA90">
      <w:start w:val="1"/>
      <w:numFmt w:val="bullet"/>
      <w:lvlText w:val=""/>
      <w:lvlJc w:val="left"/>
      <w:pPr>
        <w:ind w:left="2880" w:hanging="360"/>
      </w:pPr>
      <w:rPr>
        <w:rFonts w:ascii="Symbol" w:hAnsi="Symbol" w:hint="default"/>
      </w:rPr>
    </w:lvl>
    <w:lvl w:ilvl="4" w:tplc="11A8C884">
      <w:start w:val="1"/>
      <w:numFmt w:val="bullet"/>
      <w:lvlText w:val="o"/>
      <w:lvlJc w:val="left"/>
      <w:pPr>
        <w:ind w:left="3600" w:hanging="360"/>
      </w:pPr>
      <w:rPr>
        <w:rFonts w:ascii="Courier New" w:hAnsi="Courier New" w:hint="default"/>
      </w:rPr>
    </w:lvl>
    <w:lvl w:ilvl="5" w:tplc="1F7EB102">
      <w:start w:val="1"/>
      <w:numFmt w:val="bullet"/>
      <w:lvlText w:val=""/>
      <w:lvlJc w:val="left"/>
      <w:pPr>
        <w:ind w:left="4320" w:hanging="360"/>
      </w:pPr>
      <w:rPr>
        <w:rFonts w:ascii="Wingdings" w:hAnsi="Wingdings" w:hint="default"/>
      </w:rPr>
    </w:lvl>
    <w:lvl w:ilvl="6" w:tplc="2A4640B2">
      <w:start w:val="1"/>
      <w:numFmt w:val="bullet"/>
      <w:lvlText w:val=""/>
      <w:lvlJc w:val="left"/>
      <w:pPr>
        <w:ind w:left="5040" w:hanging="360"/>
      </w:pPr>
      <w:rPr>
        <w:rFonts w:ascii="Symbol" w:hAnsi="Symbol" w:hint="default"/>
      </w:rPr>
    </w:lvl>
    <w:lvl w:ilvl="7" w:tplc="7EC25AB6">
      <w:start w:val="1"/>
      <w:numFmt w:val="bullet"/>
      <w:lvlText w:val="o"/>
      <w:lvlJc w:val="left"/>
      <w:pPr>
        <w:ind w:left="5760" w:hanging="360"/>
      </w:pPr>
      <w:rPr>
        <w:rFonts w:ascii="Courier New" w:hAnsi="Courier New" w:hint="default"/>
      </w:rPr>
    </w:lvl>
    <w:lvl w:ilvl="8" w:tplc="88C436F6">
      <w:start w:val="1"/>
      <w:numFmt w:val="bullet"/>
      <w:lvlText w:val=""/>
      <w:lvlJc w:val="left"/>
      <w:pPr>
        <w:ind w:left="6480" w:hanging="360"/>
      </w:pPr>
      <w:rPr>
        <w:rFonts w:ascii="Wingdings" w:hAnsi="Wingdings" w:hint="default"/>
      </w:rPr>
    </w:lvl>
  </w:abstractNum>
  <w:abstractNum w:abstractNumId="11" w15:restartNumberingAfterBreak="0">
    <w:nsid w:val="29670B5E"/>
    <w:multiLevelType w:val="multilevel"/>
    <w:tmpl w:val="B1FA4444"/>
    <w:styleLink w:val="CurrentList1"/>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8349E9"/>
    <w:multiLevelType w:val="hybridMultilevel"/>
    <w:tmpl w:val="E42AC192"/>
    <w:lvl w:ilvl="0" w:tplc="7D0E1526">
      <w:start w:val="1"/>
      <w:numFmt w:val="bullet"/>
      <w:lvlText w:val=""/>
      <w:lvlJc w:val="left"/>
      <w:pPr>
        <w:ind w:left="720" w:hanging="360"/>
      </w:pPr>
      <w:rPr>
        <w:rFonts w:ascii="Symbol" w:hAnsi="Symbol" w:hint="default"/>
      </w:rPr>
    </w:lvl>
    <w:lvl w:ilvl="1" w:tplc="A07A1858">
      <w:start w:val="1"/>
      <w:numFmt w:val="bullet"/>
      <w:lvlText w:val="-"/>
      <w:lvlJc w:val="left"/>
      <w:pPr>
        <w:ind w:left="1440" w:hanging="360"/>
      </w:pPr>
      <w:rPr>
        <w:rFonts w:ascii="Aptos" w:hAnsi="Aptos" w:hint="default"/>
      </w:rPr>
    </w:lvl>
    <w:lvl w:ilvl="2" w:tplc="5AD8A586">
      <w:start w:val="1"/>
      <w:numFmt w:val="bullet"/>
      <w:lvlText w:val=""/>
      <w:lvlJc w:val="left"/>
      <w:pPr>
        <w:ind w:left="2160" w:hanging="360"/>
      </w:pPr>
      <w:rPr>
        <w:rFonts w:ascii="Wingdings" w:hAnsi="Wingdings" w:hint="default"/>
      </w:rPr>
    </w:lvl>
    <w:lvl w:ilvl="3" w:tplc="855EDD54">
      <w:start w:val="1"/>
      <w:numFmt w:val="bullet"/>
      <w:lvlText w:val=""/>
      <w:lvlJc w:val="left"/>
      <w:pPr>
        <w:ind w:left="2880" w:hanging="360"/>
      </w:pPr>
      <w:rPr>
        <w:rFonts w:ascii="Symbol" w:hAnsi="Symbol" w:hint="default"/>
      </w:rPr>
    </w:lvl>
    <w:lvl w:ilvl="4" w:tplc="9D821F62">
      <w:start w:val="1"/>
      <w:numFmt w:val="bullet"/>
      <w:lvlText w:val="o"/>
      <w:lvlJc w:val="left"/>
      <w:pPr>
        <w:ind w:left="3600" w:hanging="360"/>
      </w:pPr>
      <w:rPr>
        <w:rFonts w:ascii="Courier New" w:hAnsi="Courier New" w:hint="default"/>
      </w:rPr>
    </w:lvl>
    <w:lvl w:ilvl="5" w:tplc="6C00D9A0">
      <w:start w:val="1"/>
      <w:numFmt w:val="bullet"/>
      <w:lvlText w:val=""/>
      <w:lvlJc w:val="left"/>
      <w:pPr>
        <w:ind w:left="4320" w:hanging="360"/>
      </w:pPr>
      <w:rPr>
        <w:rFonts w:ascii="Wingdings" w:hAnsi="Wingdings" w:hint="default"/>
      </w:rPr>
    </w:lvl>
    <w:lvl w:ilvl="6" w:tplc="60286D1C">
      <w:start w:val="1"/>
      <w:numFmt w:val="bullet"/>
      <w:lvlText w:val=""/>
      <w:lvlJc w:val="left"/>
      <w:pPr>
        <w:ind w:left="5040" w:hanging="360"/>
      </w:pPr>
      <w:rPr>
        <w:rFonts w:ascii="Symbol" w:hAnsi="Symbol" w:hint="default"/>
      </w:rPr>
    </w:lvl>
    <w:lvl w:ilvl="7" w:tplc="58926F30">
      <w:start w:val="1"/>
      <w:numFmt w:val="bullet"/>
      <w:lvlText w:val="o"/>
      <w:lvlJc w:val="left"/>
      <w:pPr>
        <w:ind w:left="5760" w:hanging="360"/>
      </w:pPr>
      <w:rPr>
        <w:rFonts w:ascii="Courier New" w:hAnsi="Courier New" w:hint="default"/>
      </w:rPr>
    </w:lvl>
    <w:lvl w:ilvl="8" w:tplc="1EB2D9E4">
      <w:start w:val="1"/>
      <w:numFmt w:val="bullet"/>
      <w:lvlText w:val=""/>
      <w:lvlJc w:val="left"/>
      <w:pPr>
        <w:ind w:left="6480" w:hanging="360"/>
      </w:pPr>
      <w:rPr>
        <w:rFonts w:ascii="Wingdings" w:hAnsi="Wingdings" w:hint="default"/>
      </w:rPr>
    </w:lvl>
  </w:abstractNum>
  <w:abstractNum w:abstractNumId="13" w15:restartNumberingAfterBreak="0">
    <w:nsid w:val="3383E9B7"/>
    <w:multiLevelType w:val="hybridMultilevel"/>
    <w:tmpl w:val="3034C68A"/>
    <w:lvl w:ilvl="0" w:tplc="2B3E7300">
      <w:start w:val="1"/>
      <w:numFmt w:val="bullet"/>
      <w:lvlText w:val="-"/>
      <w:lvlJc w:val="left"/>
      <w:pPr>
        <w:ind w:left="720" w:hanging="360"/>
      </w:pPr>
      <w:rPr>
        <w:rFonts w:ascii="Aptos" w:hAnsi="Aptos" w:hint="default"/>
      </w:rPr>
    </w:lvl>
    <w:lvl w:ilvl="1" w:tplc="348AE85A">
      <w:start w:val="1"/>
      <w:numFmt w:val="bullet"/>
      <w:lvlText w:val="o"/>
      <w:lvlJc w:val="left"/>
      <w:pPr>
        <w:ind w:left="1440" w:hanging="360"/>
      </w:pPr>
      <w:rPr>
        <w:rFonts w:ascii="Courier New" w:hAnsi="Courier New" w:hint="default"/>
      </w:rPr>
    </w:lvl>
    <w:lvl w:ilvl="2" w:tplc="58F88296">
      <w:start w:val="1"/>
      <w:numFmt w:val="bullet"/>
      <w:lvlText w:val=""/>
      <w:lvlJc w:val="left"/>
      <w:pPr>
        <w:ind w:left="2160" w:hanging="360"/>
      </w:pPr>
      <w:rPr>
        <w:rFonts w:ascii="Wingdings" w:hAnsi="Wingdings" w:hint="default"/>
      </w:rPr>
    </w:lvl>
    <w:lvl w:ilvl="3" w:tplc="4B682C36">
      <w:start w:val="1"/>
      <w:numFmt w:val="bullet"/>
      <w:lvlText w:val=""/>
      <w:lvlJc w:val="left"/>
      <w:pPr>
        <w:ind w:left="2880" w:hanging="360"/>
      </w:pPr>
      <w:rPr>
        <w:rFonts w:ascii="Symbol" w:hAnsi="Symbol" w:hint="default"/>
      </w:rPr>
    </w:lvl>
    <w:lvl w:ilvl="4" w:tplc="59604752">
      <w:start w:val="1"/>
      <w:numFmt w:val="bullet"/>
      <w:lvlText w:val="o"/>
      <w:lvlJc w:val="left"/>
      <w:pPr>
        <w:ind w:left="3600" w:hanging="360"/>
      </w:pPr>
      <w:rPr>
        <w:rFonts w:ascii="Courier New" w:hAnsi="Courier New" w:hint="default"/>
      </w:rPr>
    </w:lvl>
    <w:lvl w:ilvl="5" w:tplc="64769D16">
      <w:start w:val="1"/>
      <w:numFmt w:val="bullet"/>
      <w:lvlText w:val=""/>
      <w:lvlJc w:val="left"/>
      <w:pPr>
        <w:ind w:left="4320" w:hanging="360"/>
      </w:pPr>
      <w:rPr>
        <w:rFonts w:ascii="Wingdings" w:hAnsi="Wingdings" w:hint="default"/>
      </w:rPr>
    </w:lvl>
    <w:lvl w:ilvl="6" w:tplc="023ADEC2">
      <w:start w:val="1"/>
      <w:numFmt w:val="bullet"/>
      <w:lvlText w:val=""/>
      <w:lvlJc w:val="left"/>
      <w:pPr>
        <w:ind w:left="5040" w:hanging="360"/>
      </w:pPr>
      <w:rPr>
        <w:rFonts w:ascii="Symbol" w:hAnsi="Symbol" w:hint="default"/>
      </w:rPr>
    </w:lvl>
    <w:lvl w:ilvl="7" w:tplc="6D24807C">
      <w:start w:val="1"/>
      <w:numFmt w:val="bullet"/>
      <w:lvlText w:val="o"/>
      <w:lvlJc w:val="left"/>
      <w:pPr>
        <w:ind w:left="5760" w:hanging="360"/>
      </w:pPr>
      <w:rPr>
        <w:rFonts w:ascii="Courier New" w:hAnsi="Courier New" w:hint="default"/>
      </w:rPr>
    </w:lvl>
    <w:lvl w:ilvl="8" w:tplc="8040B69A">
      <w:start w:val="1"/>
      <w:numFmt w:val="bullet"/>
      <w:lvlText w:val=""/>
      <w:lvlJc w:val="left"/>
      <w:pPr>
        <w:ind w:left="6480" w:hanging="360"/>
      </w:pPr>
      <w:rPr>
        <w:rFonts w:ascii="Wingdings" w:hAnsi="Wingdings" w:hint="default"/>
      </w:rPr>
    </w:lvl>
  </w:abstractNum>
  <w:abstractNum w:abstractNumId="14" w15:restartNumberingAfterBreak="0">
    <w:nsid w:val="3523EFCC"/>
    <w:multiLevelType w:val="hybridMultilevel"/>
    <w:tmpl w:val="5A90CA2C"/>
    <w:lvl w:ilvl="0" w:tplc="760AF062">
      <w:start w:val="1"/>
      <w:numFmt w:val="bullet"/>
      <w:lvlText w:val="-"/>
      <w:lvlJc w:val="left"/>
      <w:pPr>
        <w:ind w:left="720" w:hanging="360"/>
      </w:pPr>
      <w:rPr>
        <w:rFonts w:ascii="Aptos" w:hAnsi="Aptos" w:hint="default"/>
      </w:rPr>
    </w:lvl>
    <w:lvl w:ilvl="1" w:tplc="8FCC0AD4">
      <w:start w:val="1"/>
      <w:numFmt w:val="bullet"/>
      <w:lvlText w:val="o"/>
      <w:lvlJc w:val="left"/>
      <w:pPr>
        <w:ind w:left="1440" w:hanging="360"/>
      </w:pPr>
      <w:rPr>
        <w:rFonts w:ascii="Courier New" w:hAnsi="Courier New" w:hint="default"/>
      </w:rPr>
    </w:lvl>
    <w:lvl w:ilvl="2" w:tplc="B75A732C">
      <w:start w:val="1"/>
      <w:numFmt w:val="bullet"/>
      <w:lvlText w:val=""/>
      <w:lvlJc w:val="left"/>
      <w:pPr>
        <w:ind w:left="2160" w:hanging="360"/>
      </w:pPr>
      <w:rPr>
        <w:rFonts w:ascii="Wingdings" w:hAnsi="Wingdings" w:hint="default"/>
      </w:rPr>
    </w:lvl>
    <w:lvl w:ilvl="3" w:tplc="F7A65C0A">
      <w:start w:val="1"/>
      <w:numFmt w:val="bullet"/>
      <w:lvlText w:val=""/>
      <w:lvlJc w:val="left"/>
      <w:pPr>
        <w:ind w:left="2880" w:hanging="360"/>
      </w:pPr>
      <w:rPr>
        <w:rFonts w:ascii="Symbol" w:hAnsi="Symbol" w:hint="default"/>
      </w:rPr>
    </w:lvl>
    <w:lvl w:ilvl="4" w:tplc="7EBC60B8">
      <w:start w:val="1"/>
      <w:numFmt w:val="bullet"/>
      <w:lvlText w:val="o"/>
      <w:lvlJc w:val="left"/>
      <w:pPr>
        <w:ind w:left="3600" w:hanging="360"/>
      </w:pPr>
      <w:rPr>
        <w:rFonts w:ascii="Courier New" w:hAnsi="Courier New" w:hint="default"/>
      </w:rPr>
    </w:lvl>
    <w:lvl w:ilvl="5" w:tplc="D6CA86AE">
      <w:start w:val="1"/>
      <w:numFmt w:val="bullet"/>
      <w:lvlText w:val=""/>
      <w:lvlJc w:val="left"/>
      <w:pPr>
        <w:ind w:left="4320" w:hanging="360"/>
      </w:pPr>
      <w:rPr>
        <w:rFonts w:ascii="Wingdings" w:hAnsi="Wingdings" w:hint="default"/>
      </w:rPr>
    </w:lvl>
    <w:lvl w:ilvl="6" w:tplc="42EE38B2">
      <w:start w:val="1"/>
      <w:numFmt w:val="bullet"/>
      <w:lvlText w:val=""/>
      <w:lvlJc w:val="left"/>
      <w:pPr>
        <w:ind w:left="5040" w:hanging="360"/>
      </w:pPr>
      <w:rPr>
        <w:rFonts w:ascii="Symbol" w:hAnsi="Symbol" w:hint="default"/>
      </w:rPr>
    </w:lvl>
    <w:lvl w:ilvl="7" w:tplc="67C4369E">
      <w:start w:val="1"/>
      <w:numFmt w:val="bullet"/>
      <w:lvlText w:val="o"/>
      <w:lvlJc w:val="left"/>
      <w:pPr>
        <w:ind w:left="5760" w:hanging="360"/>
      </w:pPr>
      <w:rPr>
        <w:rFonts w:ascii="Courier New" w:hAnsi="Courier New" w:hint="default"/>
      </w:rPr>
    </w:lvl>
    <w:lvl w:ilvl="8" w:tplc="A0CC4188">
      <w:start w:val="1"/>
      <w:numFmt w:val="bullet"/>
      <w:lvlText w:val=""/>
      <w:lvlJc w:val="left"/>
      <w:pPr>
        <w:ind w:left="6480" w:hanging="360"/>
      </w:pPr>
      <w:rPr>
        <w:rFonts w:ascii="Wingdings" w:hAnsi="Wingdings" w:hint="default"/>
      </w:rPr>
    </w:lvl>
  </w:abstractNum>
  <w:abstractNum w:abstractNumId="15" w15:restartNumberingAfterBreak="0">
    <w:nsid w:val="39544885"/>
    <w:multiLevelType w:val="hybridMultilevel"/>
    <w:tmpl w:val="C6261C5A"/>
    <w:lvl w:ilvl="0" w:tplc="176A9CFC">
      <w:start w:val="1"/>
      <w:numFmt w:val="bullet"/>
      <w:lvlText w:val="-"/>
      <w:lvlJc w:val="left"/>
      <w:pPr>
        <w:ind w:left="720" w:hanging="360"/>
      </w:pPr>
      <w:rPr>
        <w:rFonts w:ascii="Aptos" w:hAnsi="Aptos" w:hint="default"/>
      </w:rPr>
    </w:lvl>
    <w:lvl w:ilvl="1" w:tplc="1A2EA936">
      <w:start w:val="1"/>
      <w:numFmt w:val="bullet"/>
      <w:lvlText w:val="o"/>
      <w:lvlJc w:val="left"/>
      <w:pPr>
        <w:ind w:left="1440" w:hanging="360"/>
      </w:pPr>
      <w:rPr>
        <w:rFonts w:ascii="Courier New" w:hAnsi="Courier New" w:hint="default"/>
      </w:rPr>
    </w:lvl>
    <w:lvl w:ilvl="2" w:tplc="F7FAB960">
      <w:start w:val="1"/>
      <w:numFmt w:val="bullet"/>
      <w:lvlText w:val=""/>
      <w:lvlJc w:val="left"/>
      <w:pPr>
        <w:ind w:left="2160" w:hanging="360"/>
      </w:pPr>
      <w:rPr>
        <w:rFonts w:ascii="Wingdings" w:hAnsi="Wingdings" w:hint="default"/>
      </w:rPr>
    </w:lvl>
    <w:lvl w:ilvl="3" w:tplc="3DC05488">
      <w:start w:val="1"/>
      <w:numFmt w:val="bullet"/>
      <w:lvlText w:val=""/>
      <w:lvlJc w:val="left"/>
      <w:pPr>
        <w:ind w:left="2880" w:hanging="360"/>
      </w:pPr>
      <w:rPr>
        <w:rFonts w:ascii="Symbol" w:hAnsi="Symbol" w:hint="default"/>
      </w:rPr>
    </w:lvl>
    <w:lvl w:ilvl="4" w:tplc="6652DEDA">
      <w:start w:val="1"/>
      <w:numFmt w:val="bullet"/>
      <w:lvlText w:val="o"/>
      <w:lvlJc w:val="left"/>
      <w:pPr>
        <w:ind w:left="3600" w:hanging="360"/>
      </w:pPr>
      <w:rPr>
        <w:rFonts w:ascii="Courier New" w:hAnsi="Courier New" w:hint="default"/>
      </w:rPr>
    </w:lvl>
    <w:lvl w:ilvl="5" w:tplc="06AC6E52">
      <w:start w:val="1"/>
      <w:numFmt w:val="bullet"/>
      <w:lvlText w:val=""/>
      <w:lvlJc w:val="left"/>
      <w:pPr>
        <w:ind w:left="4320" w:hanging="360"/>
      </w:pPr>
      <w:rPr>
        <w:rFonts w:ascii="Wingdings" w:hAnsi="Wingdings" w:hint="default"/>
      </w:rPr>
    </w:lvl>
    <w:lvl w:ilvl="6" w:tplc="D2D84962">
      <w:start w:val="1"/>
      <w:numFmt w:val="bullet"/>
      <w:lvlText w:val=""/>
      <w:lvlJc w:val="left"/>
      <w:pPr>
        <w:ind w:left="5040" w:hanging="360"/>
      </w:pPr>
      <w:rPr>
        <w:rFonts w:ascii="Symbol" w:hAnsi="Symbol" w:hint="default"/>
      </w:rPr>
    </w:lvl>
    <w:lvl w:ilvl="7" w:tplc="C6322842">
      <w:start w:val="1"/>
      <w:numFmt w:val="bullet"/>
      <w:lvlText w:val="o"/>
      <w:lvlJc w:val="left"/>
      <w:pPr>
        <w:ind w:left="5760" w:hanging="360"/>
      </w:pPr>
      <w:rPr>
        <w:rFonts w:ascii="Courier New" w:hAnsi="Courier New" w:hint="default"/>
      </w:rPr>
    </w:lvl>
    <w:lvl w:ilvl="8" w:tplc="F5E05CB2">
      <w:start w:val="1"/>
      <w:numFmt w:val="bullet"/>
      <w:lvlText w:val=""/>
      <w:lvlJc w:val="left"/>
      <w:pPr>
        <w:ind w:left="6480" w:hanging="360"/>
      </w:pPr>
      <w:rPr>
        <w:rFonts w:ascii="Wingdings" w:hAnsi="Wingdings" w:hint="default"/>
      </w:rPr>
    </w:lvl>
  </w:abstractNum>
  <w:abstractNum w:abstractNumId="16" w15:restartNumberingAfterBreak="0">
    <w:nsid w:val="39663563"/>
    <w:multiLevelType w:val="hybridMultilevel"/>
    <w:tmpl w:val="C6F663F8"/>
    <w:lvl w:ilvl="0" w:tplc="0409000F">
      <w:start w:val="1"/>
      <w:numFmt w:val="decimal"/>
      <w:lvlText w:val="%1."/>
      <w:lvlJc w:val="left"/>
      <w:pPr>
        <w:ind w:left="2304" w:hanging="360"/>
      </w:pPr>
      <w:rPr>
        <w:rFonts w:hint="default"/>
      </w:rPr>
    </w:lvl>
    <w:lvl w:ilvl="1" w:tplc="FFFFFFFF" w:tentative="1">
      <w:start w:val="1"/>
      <w:numFmt w:val="bullet"/>
      <w:lvlText w:val="o"/>
      <w:lvlJc w:val="left"/>
      <w:pPr>
        <w:ind w:left="3024" w:hanging="360"/>
      </w:pPr>
      <w:rPr>
        <w:rFonts w:ascii="Courier New" w:hAnsi="Courier New" w:cs="Courier New" w:hint="default"/>
      </w:rPr>
    </w:lvl>
    <w:lvl w:ilvl="2" w:tplc="FFFFFFFF" w:tentative="1">
      <w:start w:val="1"/>
      <w:numFmt w:val="bullet"/>
      <w:lvlText w:val=""/>
      <w:lvlJc w:val="left"/>
      <w:pPr>
        <w:ind w:left="3744" w:hanging="360"/>
      </w:pPr>
      <w:rPr>
        <w:rFonts w:ascii="Wingdings" w:hAnsi="Wingdings" w:hint="default"/>
      </w:rPr>
    </w:lvl>
    <w:lvl w:ilvl="3" w:tplc="FFFFFFFF" w:tentative="1">
      <w:start w:val="1"/>
      <w:numFmt w:val="bullet"/>
      <w:lvlText w:val=""/>
      <w:lvlJc w:val="left"/>
      <w:pPr>
        <w:ind w:left="4464" w:hanging="360"/>
      </w:pPr>
      <w:rPr>
        <w:rFonts w:ascii="Symbol" w:hAnsi="Symbol" w:hint="default"/>
      </w:rPr>
    </w:lvl>
    <w:lvl w:ilvl="4" w:tplc="FFFFFFFF" w:tentative="1">
      <w:start w:val="1"/>
      <w:numFmt w:val="bullet"/>
      <w:lvlText w:val="o"/>
      <w:lvlJc w:val="left"/>
      <w:pPr>
        <w:ind w:left="5184" w:hanging="360"/>
      </w:pPr>
      <w:rPr>
        <w:rFonts w:ascii="Courier New" w:hAnsi="Courier New" w:cs="Courier New" w:hint="default"/>
      </w:rPr>
    </w:lvl>
    <w:lvl w:ilvl="5" w:tplc="FFFFFFFF" w:tentative="1">
      <w:start w:val="1"/>
      <w:numFmt w:val="bullet"/>
      <w:lvlText w:val=""/>
      <w:lvlJc w:val="left"/>
      <w:pPr>
        <w:ind w:left="5904" w:hanging="360"/>
      </w:pPr>
      <w:rPr>
        <w:rFonts w:ascii="Wingdings" w:hAnsi="Wingdings" w:hint="default"/>
      </w:rPr>
    </w:lvl>
    <w:lvl w:ilvl="6" w:tplc="FFFFFFFF" w:tentative="1">
      <w:start w:val="1"/>
      <w:numFmt w:val="bullet"/>
      <w:lvlText w:val=""/>
      <w:lvlJc w:val="left"/>
      <w:pPr>
        <w:ind w:left="6624" w:hanging="360"/>
      </w:pPr>
      <w:rPr>
        <w:rFonts w:ascii="Symbol" w:hAnsi="Symbol" w:hint="default"/>
      </w:rPr>
    </w:lvl>
    <w:lvl w:ilvl="7" w:tplc="FFFFFFFF" w:tentative="1">
      <w:start w:val="1"/>
      <w:numFmt w:val="bullet"/>
      <w:lvlText w:val="o"/>
      <w:lvlJc w:val="left"/>
      <w:pPr>
        <w:ind w:left="7344" w:hanging="360"/>
      </w:pPr>
      <w:rPr>
        <w:rFonts w:ascii="Courier New" w:hAnsi="Courier New" w:cs="Courier New" w:hint="default"/>
      </w:rPr>
    </w:lvl>
    <w:lvl w:ilvl="8" w:tplc="FFFFFFFF" w:tentative="1">
      <w:start w:val="1"/>
      <w:numFmt w:val="bullet"/>
      <w:lvlText w:val=""/>
      <w:lvlJc w:val="left"/>
      <w:pPr>
        <w:ind w:left="8064" w:hanging="360"/>
      </w:pPr>
      <w:rPr>
        <w:rFonts w:ascii="Wingdings" w:hAnsi="Wingdings" w:hint="default"/>
      </w:rPr>
    </w:lvl>
  </w:abstractNum>
  <w:abstractNum w:abstractNumId="17" w15:restartNumberingAfterBreak="0">
    <w:nsid w:val="3A6A95E3"/>
    <w:multiLevelType w:val="hybridMultilevel"/>
    <w:tmpl w:val="86F8573A"/>
    <w:lvl w:ilvl="0" w:tplc="D6FE88BE">
      <w:start w:val="1"/>
      <w:numFmt w:val="decimal"/>
      <w:lvlText w:val="%1."/>
      <w:lvlJc w:val="left"/>
      <w:pPr>
        <w:ind w:left="720" w:hanging="360"/>
      </w:pPr>
    </w:lvl>
    <w:lvl w:ilvl="1" w:tplc="77521D7C">
      <w:start w:val="1"/>
      <w:numFmt w:val="lowerLetter"/>
      <w:lvlText w:val="%2."/>
      <w:lvlJc w:val="left"/>
      <w:pPr>
        <w:ind w:left="1440" w:hanging="360"/>
      </w:pPr>
    </w:lvl>
    <w:lvl w:ilvl="2" w:tplc="8AF6A43C">
      <w:start w:val="1"/>
      <w:numFmt w:val="lowerRoman"/>
      <w:lvlText w:val="%3."/>
      <w:lvlJc w:val="right"/>
      <w:pPr>
        <w:ind w:left="2160" w:hanging="180"/>
      </w:pPr>
    </w:lvl>
    <w:lvl w:ilvl="3" w:tplc="04582436">
      <w:start w:val="1"/>
      <w:numFmt w:val="decimal"/>
      <w:lvlText w:val="%4."/>
      <w:lvlJc w:val="left"/>
      <w:pPr>
        <w:ind w:left="2880" w:hanging="360"/>
      </w:pPr>
    </w:lvl>
    <w:lvl w:ilvl="4" w:tplc="A83C853C">
      <w:start w:val="1"/>
      <w:numFmt w:val="lowerLetter"/>
      <w:lvlText w:val="%5."/>
      <w:lvlJc w:val="left"/>
      <w:pPr>
        <w:ind w:left="3600" w:hanging="360"/>
      </w:pPr>
    </w:lvl>
    <w:lvl w:ilvl="5" w:tplc="CF404EC4">
      <w:start w:val="1"/>
      <w:numFmt w:val="lowerRoman"/>
      <w:lvlText w:val="%6."/>
      <w:lvlJc w:val="right"/>
      <w:pPr>
        <w:ind w:left="4320" w:hanging="180"/>
      </w:pPr>
    </w:lvl>
    <w:lvl w:ilvl="6" w:tplc="458EB664">
      <w:start w:val="1"/>
      <w:numFmt w:val="decimal"/>
      <w:lvlText w:val="%7."/>
      <w:lvlJc w:val="left"/>
      <w:pPr>
        <w:ind w:left="5040" w:hanging="360"/>
      </w:pPr>
    </w:lvl>
    <w:lvl w:ilvl="7" w:tplc="BB94AE7A">
      <w:start w:val="1"/>
      <w:numFmt w:val="lowerLetter"/>
      <w:lvlText w:val="%8."/>
      <w:lvlJc w:val="left"/>
      <w:pPr>
        <w:ind w:left="5760" w:hanging="360"/>
      </w:pPr>
    </w:lvl>
    <w:lvl w:ilvl="8" w:tplc="3318A1EE">
      <w:start w:val="1"/>
      <w:numFmt w:val="lowerRoman"/>
      <w:lvlText w:val="%9."/>
      <w:lvlJc w:val="right"/>
      <w:pPr>
        <w:ind w:left="6480" w:hanging="180"/>
      </w:pPr>
    </w:lvl>
  </w:abstractNum>
  <w:abstractNum w:abstractNumId="18" w15:restartNumberingAfterBreak="0">
    <w:nsid w:val="3E1F3FBD"/>
    <w:multiLevelType w:val="hybridMultilevel"/>
    <w:tmpl w:val="53B0E844"/>
    <w:lvl w:ilvl="0" w:tplc="18FA84F0">
      <w:start w:val="1"/>
      <w:numFmt w:val="decimal"/>
      <w:lvlText w:val="%1."/>
      <w:lvlJc w:val="left"/>
      <w:pPr>
        <w:ind w:left="720" w:hanging="360"/>
      </w:pPr>
    </w:lvl>
    <w:lvl w:ilvl="1" w:tplc="63C4C4F6">
      <w:start w:val="1"/>
      <w:numFmt w:val="lowerLetter"/>
      <w:lvlText w:val="%2."/>
      <w:lvlJc w:val="left"/>
      <w:pPr>
        <w:ind w:left="1440" w:hanging="360"/>
      </w:pPr>
    </w:lvl>
    <w:lvl w:ilvl="2" w:tplc="A4FE2E10">
      <w:start w:val="1"/>
      <w:numFmt w:val="decimal"/>
      <w:lvlText w:val="%3."/>
      <w:lvlJc w:val="left"/>
      <w:pPr>
        <w:ind w:left="2160" w:hanging="180"/>
      </w:pPr>
    </w:lvl>
    <w:lvl w:ilvl="3" w:tplc="9BF6C8E6">
      <w:start w:val="1"/>
      <w:numFmt w:val="decimal"/>
      <w:lvlText w:val="%4."/>
      <w:lvlJc w:val="left"/>
      <w:pPr>
        <w:ind w:left="2880" w:hanging="360"/>
      </w:pPr>
    </w:lvl>
    <w:lvl w:ilvl="4" w:tplc="B1B61744">
      <w:start w:val="1"/>
      <w:numFmt w:val="lowerLetter"/>
      <w:lvlText w:val="%5."/>
      <w:lvlJc w:val="left"/>
      <w:pPr>
        <w:ind w:left="3600" w:hanging="360"/>
      </w:pPr>
    </w:lvl>
    <w:lvl w:ilvl="5" w:tplc="149ACBF4">
      <w:start w:val="1"/>
      <w:numFmt w:val="lowerRoman"/>
      <w:lvlText w:val="%6."/>
      <w:lvlJc w:val="right"/>
      <w:pPr>
        <w:ind w:left="4320" w:hanging="180"/>
      </w:pPr>
    </w:lvl>
    <w:lvl w:ilvl="6" w:tplc="F8906820">
      <w:start w:val="1"/>
      <w:numFmt w:val="decimal"/>
      <w:lvlText w:val="%7."/>
      <w:lvlJc w:val="left"/>
      <w:pPr>
        <w:ind w:left="5040" w:hanging="360"/>
      </w:pPr>
    </w:lvl>
    <w:lvl w:ilvl="7" w:tplc="05525988">
      <w:start w:val="1"/>
      <w:numFmt w:val="lowerLetter"/>
      <w:lvlText w:val="%8."/>
      <w:lvlJc w:val="left"/>
      <w:pPr>
        <w:ind w:left="5760" w:hanging="360"/>
      </w:pPr>
    </w:lvl>
    <w:lvl w:ilvl="8" w:tplc="4E6861EA">
      <w:start w:val="1"/>
      <w:numFmt w:val="lowerRoman"/>
      <w:lvlText w:val="%9."/>
      <w:lvlJc w:val="right"/>
      <w:pPr>
        <w:ind w:left="6480" w:hanging="180"/>
      </w:pPr>
    </w:lvl>
  </w:abstractNum>
  <w:abstractNum w:abstractNumId="19" w15:restartNumberingAfterBreak="0">
    <w:nsid w:val="454734BF"/>
    <w:multiLevelType w:val="hybridMultilevel"/>
    <w:tmpl w:val="2598B5B4"/>
    <w:lvl w:ilvl="0" w:tplc="698823C0">
      <w:start w:val="1"/>
      <w:numFmt w:val="bullet"/>
      <w:lvlText w:val=""/>
      <w:lvlJc w:val="left"/>
      <w:pPr>
        <w:ind w:left="720" w:hanging="360"/>
      </w:pPr>
      <w:rPr>
        <w:rFonts w:ascii="Symbol" w:hAnsi="Symbol" w:hint="default"/>
      </w:rPr>
    </w:lvl>
    <w:lvl w:ilvl="1" w:tplc="D4FA1F8C">
      <w:start w:val="1"/>
      <w:numFmt w:val="bullet"/>
      <w:lvlText w:val="o"/>
      <w:lvlJc w:val="left"/>
      <w:pPr>
        <w:ind w:left="1440" w:hanging="360"/>
      </w:pPr>
      <w:rPr>
        <w:rFonts w:ascii="Courier New" w:hAnsi="Courier New" w:hint="default"/>
      </w:rPr>
    </w:lvl>
    <w:lvl w:ilvl="2" w:tplc="ABB4CC50">
      <w:start w:val="1"/>
      <w:numFmt w:val="bullet"/>
      <w:lvlText w:val=""/>
      <w:lvlJc w:val="left"/>
      <w:pPr>
        <w:ind w:left="2160" w:hanging="360"/>
      </w:pPr>
      <w:rPr>
        <w:rFonts w:ascii="Wingdings" w:hAnsi="Wingdings" w:hint="default"/>
      </w:rPr>
    </w:lvl>
    <w:lvl w:ilvl="3" w:tplc="B356865C">
      <w:start w:val="1"/>
      <w:numFmt w:val="bullet"/>
      <w:lvlText w:val=""/>
      <w:lvlJc w:val="left"/>
      <w:pPr>
        <w:ind w:left="2880" w:hanging="360"/>
      </w:pPr>
      <w:rPr>
        <w:rFonts w:ascii="Symbol" w:hAnsi="Symbol" w:hint="default"/>
      </w:rPr>
    </w:lvl>
    <w:lvl w:ilvl="4" w:tplc="EF30847A">
      <w:start w:val="1"/>
      <w:numFmt w:val="bullet"/>
      <w:lvlText w:val="o"/>
      <w:lvlJc w:val="left"/>
      <w:pPr>
        <w:ind w:left="3600" w:hanging="360"/>
      </w:pPr>
      <w:rPr>
        <w:rFonts w:ascii="Courier New" w:hAnsi="Courier New" w:hint="default"/>
      </w:rPr>
    </w:lvl>
    <w:lvl w:ilvl="5" w:tplc="BBFC2340">
      <w:start w:val="1"/>
      <w:numFmt w:val="bullet"/>
      <w:lvlText w:val=""/>
      <w:lvlJc w:val="left"/>
      <w:pPr>
        <w:ind w:left="4320" w:hanging="360"/>
      </w:pPr>
      <w:rPr>
        <w:rFonts w:ascii="Wingdings" w:hAnsi="Wingdings" w:hint="default"/>
      </w:rPr>
    </w:lvl>
    <w:lvl w:ilvl="6" w:tplc="C374EC16">
      <w:start w:val="1"/>
      <w:numFmt w:val="bullet"/>
      <w:lvlText w:val=""/>
      <w:lvlJc w:val="left"/>
      <w:pPr>
        <w:ind w:left="5040" w:hanging="360"/>
      </w:pPr>
      <w:rPr>
        <w:rFonts w:ascii="Symbol" w:hAnsi="Symbol" w:hint="default"/>
      </w:rPr>
    </w:lvl>
    <w:lvl w:ilvl="7" w:tplc="99666312">
      <w:start w:val="1"/>
      <w:numFmt w:val="bullet"/>
      <w:lvlText w:val="o"/>
      <w:lvlJc w:val="left"/>
      <w:pPr>
        <w:ind w:left="5760" w:hanging="360"/>
      </w:pPr>
      <w:rPr>
        <w:rFonts w:ascii="Courier New" w:hAnsi="Courier New" w:hint="default"/>
      </w:rPr>
    </w:lvl>
    <w:lvl w:ilvl="8" w:tplc="36607AB6">
      <w:start w:val="1"/>
      <w:numFmt w:val="bullet"/>
      <w:lvlText w:val=""/>
      <w:lvlJc w:val="left"/>
      <w:pPr>
        <w:ind w:left="6480" w:hanging="360"/>
      </w:pPr>
      <w:rPr>
        <w:rFonts w:ascii="Wingdings" w:hAnsi="Wingdings" w:hint="default"/>
      </w:rPr>
    </w:lvl>
  </w:abstractNum>
  <w:abstractNum w:abstractNumId="20" w15:restartNumberingAfterBreak="0">
    <w:nsid w:val="457DFBB5"/>
    <w:multiLevelType w:val="hybridMultilevel"/>
    <w:tmpl w:val="398AC344"/>
    <w:lvl w:ilvl="0" w:tplc="B5E47C94">
      <w:start w:val="5"/>
      <w:numFmt w:val="decimal"/>
      <w:lvlText w:val="%1."/>
      <w:lvlJc w:val="left"/>
      <w:pPr>
        <w:ind w:left="360" w:hanging="360"/>
      </w:pPr>
    </w:lvl>
    <w:lvl w:ilvl="1" w:tplc="9A089994">
      <w:start w:val="1"/>
      <w:numFmt w:val="lowerLetter"/>
      <w:lvlText w:val="%2."/>
      <w:lvlJc w:val="left"/>
      <w:pPr>
        <w:ind w:left="864" w:hanging="360"/>
      </w:pPr>
    </w:lvl>
    <w:lvl w:ilvl="2" w:tplc="463CEEAE">
      <w:start w:val="1"/>
      <w:numFmt w:val="lowerRoman"/>
      <w:lvlText w:val="%3."/>
      <w:lvlJc w:val="right"/>
      <w:pPr>
        <w:ind w:left="1584" w:hanging="180"/>
      </w:pPr>
    </w:lvl>
    <w:lvl w:ilvl="3" w:tplc="1400C6DE">
      <w:start w:val="1"/>
      <w:numFmt w:val="decimal"/>
      <w:lvlText w:val="%4."/>
      <w:lvlJc w:val="left"/>
      <w:pPr>
        <w:ind w:left="1728" w:hanging="360"/>
      </w:pPr>
    </w:lvl>
    <w:lvl w:ilvl="4" w:tplc="E342EF32">
      <w:start w:val="1"/>
      <w:numFmt w:val="lowerLetter"/>
      <w:lvlText w:val="%5."/>
      <w:lvlJc w:val="left"/>
      <w:pPr>
        <w:ind w:left="1008" w:hanging="360"/>
      </w:pPr>
    </w:lvl>
    <w:lvl w:ilvl="5" w:tplc="1070DF08">
      <w:start w:val="1"/>
      <w:numFmt w:val="lowerRoman"/>
      <w:lvlText w:val="%6."/>
      <w:lvlJc w:val="right"/>
      <w:pPr>
        <w:ind w:left="1152" w:hanging="180"/>
      </w:pPr>
    </w:lvl>
    <w:lvl w:ilvl="6" w:tplc="DCECF140">
      <w:start w:val="1"/>
      <w:numFmt w:val="decimal"/>
      <w:lvlText w:val="%7."/>
      <w:lvlJc w:val="left"/>
      <w:pPr>
        <w:ind w:left="1296" w:hanging="360"/>
      </w:pPr>
    </w:lvl>
    <w:lvl w:ilvl="7" w:tplc="D71A85C6">
      <w:start w:val="1"/>
      <w:numFmt w:val="lowerLetter"/>
      <w:lvlText w:val="%8."/>
      <w:lvlJc w:val="left"/>
      <w:pPr>
        <w:ind w:left="1440" w:hanging="360"/>
      </w:pPr>
    </w:lvl>
    <w:lvl w:ilvl="8" w:tplc="8A4E4836">
      <w:start w:val="1"/>
      <w:numFmt w:val="lowerRoman"/>
      <w:lvlText w:val="%9."/>
      <w:lvlJc w:val="right"/>
      <w:pPr>
        <w:ind w:left="1584" w:hanging="180"/>
      </w:pPr>
    </w:lvl>
  </w:abstractNum>
  <w:abstractNum w:abstractNumId="21" w15:restartNumberingAfterBreak="0">
    <w:nsid w:val="4CD71C70"/>
    <w:multiLevelType w:val="hybridMultilevel"/>
    <w:tmpl w:val="5F36228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15:restartNumberingAfterBreak="0">
    <w:nsid w:val="4E7B0B71"/>
    <w:multiLevelType w:val="multilevel"/>
    <w:tmpl w:val="C6F2A582"/>
    <w:lvl w:ilvl="0">
      <w:start w:val="1"/>
      <w:numFmt w:val="decimal"/>
      <w:lvlText w:val="%1."/>
      <w:lvlJc w:val="left"/>
      <w:pPr>
        <w:tabs>
          <w:tab w:val="num" w:pos="360"/>
        </w:tabs>
        <w:ind w:left="360" w:hanging="360"/>
      </w:pPr>
    </w:lvl>
    <w:lvl w:ilvl="1">
      <w:start w:val="1"/>
      <w:numFmt w:val="decimal"/>
      <w:lvlText w:val="%1.%2."/>
      <w:lvlJc w:val="left"/>
      <w:pPr>
        <w:tabs>
          <w:tab w:val="num" w:pos="864"/>
        </w:tabs>
        <w:ind w:left="864" w:hanging="504"/>
      </w:pPr>
    </w:lvl>
    <w:lvl w:ilvl="2">
      <w:start w:val="1"/>
      <w:numFmt w:val="decimal"/>
      <w:lvlText w:val="%3."/>
      <w:lvlJc w:val="left"/>
      <w:pPr>
        <w:ind w:left="1224" w:hanging="360"/>
      </w:pPr>
    </w:lvl>
    <w:lvl w:ilvl="3">
      <w:start w:val="1"/>
      <w:numFmt w:val="decimal"/>
      <w:lvlText w:val="%1.%2.%3.%4."/>
      <w:lvlJc w:val="left"/>
      <w:pPr>
        <w:tabs>
          <w:tab w:val="num" w:pos="1728"/>
        </w:tabs>
        <w:ind w:left="1728"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0797AD6"/>
    <w:multiLevelType w:val="hybridMultilevel"/>
    <w:tmpl w:val="3D52F47C"/>
    <w:lvl w:ilvl="0" w:tplc="B75A732C">
      <w:start w:val="1"/>
      <w:numFmt w:val="bullet"/>
      <w:lvlText w:val=""/>
      <w:lvlJc w:val="left"/>
      <w:pPr>
        <w:ind w:left="2304" w:hanging="360"/>
      </w:pPr>
      <w:rPr>
        <w:rFonts w:ascii="Wingdings" w:hAnsi="Wingdings" w:hint="default"/>
      </w:rPr>
    </w:lvl>
    <w:lvl w:ilvl="1" w:tplc="FFFFFFFF" w:tentative="1">
      <w:start w:val="1"/>
      <w:numFmt w:val="bullet"/>
      <w:lvlText w:val="o"/>
      <w:lvlJc w:val="left"/>
      <w:pPr>
        <w:ind w:left="3024" w:hanging="360"/>
      </w:pPr>
      <w:rPr>
        <w:rFonts w:ascii="Courier New" w:hAnsi="Courier New" w:cs="Courier New" w:hint="default"/>
      </w:rPr>
    </w:lvl>
    <w:lvl w:ilvl="2" w:tplc="FFFFFFFF" w:tentative="1">
      <w:start w:val="1"/>
      <w:numFmt w:val="bullet"/>
      <w:lvlText w:val=""/>
      <w:lvlJc w:val="left"/>
      <w:pPr>
        <w:ind w:left="3744" w:hanging="360"/>
      </w:pPr>
      <w:rPr>
        <w:rFonts w:ascii="Wingdings" w:hAnsi="Wingdings" w:hint="default"/>
      </w:rPr>
    </w:lvl>
    <w:lvl w:ilvl="3" w:tplc="FFFFFFFF" w:tentative="1">
      <w:start w:val="1"/>
      <w:numFmt w:val="bullet"/>
      <w:lvlText w:val=""/>
      <w:lvlJc w:val="left"/>
      <w:pPr>
        <w:ind w:left="4464" w:hanging="360"/>
      </w:pPr>
      <w:rPr>
        <w:rFonts w:ascii="Symbol" w:hAnsi="Symbol" w:hint="default"/>
      </w:rPr>
    </w:lvl>
    <w:lvl w:ilvl="4" w:tplc="FFFFFFFF" w:tentative="1">
      <w:start w:val="1"/>
      <w:numFmt w:val="bullet"/>
      <w:lvlText w:val="o"/>
      <w:lvlJc w:val="left"/>
      <w:pPr>
        <w:ind w:left="5184" w:hanging="360"/>
      </w:pPr>
      <w:rPr>
        <w:rFonts w:ascii="Courier New" w:hAnsi="Courier New" w:cs="Courier New" w:hint="default"/>
      </w:rPr>
    </w:lvl>
    <w:lvl w:ilvl="5" w:tplc="FFFFFFFF" w:tentative="1">
      <w:start w:val="1"/>
      <w:numFmt w:val="bullet"/>
      <w:lvlText w:val=""/>
      <w:lvlJc w:val="left"/>
      <w:pPr>
        <w:ind w:left="5904" w:hanging="360"/>
      </w:pPr>
      <w:rPr>
        <w:rFonts w:ascii="Wingdings" w:hAnsi="Wingdings" w:hint="default"/>
      </w:rPr>
    </w:lvl>
    <w:lvl w:ilvl="6" w:tplc="FFFFFFFF" w:tentative="1">
      <w:start w:val="1"/>
      <w:numFmt w:val="bullet"/>
      <w:lvlText w:val=""/>
      <w:lvlJc w:val="left"/>
      <w:pPr>
        <w:ind w:left="6624" w:hanging="360"/>
      </w:pPr>
      <w:rPr>
        <w:rFonts w:ascii="Symbol" w:hAnsi="Symbol" w:hint="default"/>
      </w:rPr>
    </w:lvl>
    <w:lvl w:ilvl="7" w:tplc="FFFFFFFF" w:tentative="1">
      <w:start w:val="1"/>
      <w:numFmt w:val="bullet"/>
      <w:lvlText w:val="o"/>
      <w:lvlJc w:val="left"/>
      <w:pPr>
        <w:ind w:left="7344" w:hanging="360"/>
      </w:pPr>
      <w:rPr>
        <w:rFonts w:ascii="Courier New" w:hAnsi="Courier New" w:cs="Courier New" w:hint="default"/>
      </w:rPr>
    </w:lvl>
    <w:lvl w:ilvl="8" w:tplc="FFFFFFFF" w:tentative="1">
      <w:start w:val="1"/>
      <w:numFmt w:val="bullet"/>
      <w:lvlText w:val=""/>
      <w:lvlJc w:val="left"/>
      <w:pPr>
        <w:ind w:left="8064" w:hanging="360"/>
      </w:pPr>
      <w:rPr>
        <w:rFonts w:ascii="Wingdings" w:hAnsi="Wingdings" w:hint="default"/>
      </w:rPr>
    </w:lvl>
  </w:abstractNum>
  <w:abstractNum w:abstractNumId="24" w15:restartNumberingAfterBreak="0">
    <w:nsid w:val="54A0479D"/>
    <w:multiLevelType w:val="hybridMultilevel"/>
    <w:tmpl w:val="35902BFE"/>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5" w15:restartNumberingAfterBreak="0">
    <w:nsid w:val="5585B3E7"/>
    <w:multiLevelType w:val="hybridMultilevel"/>
    <w:tmpl w:val="0162642E"/>
    <w:lvl w:ilvl="0" w:tplc="B08A2A1A">
      <w:start w:val="1"/>
      <w:numFmt w:val="decimal"/>
      <w:lvlText w:val="%1."/>
      <w:lvlJc w:val="left"/>
      <w:pPr>
        <w:ind w:left="720" w:hanging="360"/>
      </w:pPr>
    </w:lvl>
    <w:lvl w:ilvl="1" w:tplc="A4B2EC86">
      <w:start w:val="1"/>
      <w:numFmt w:val="lowerLetter"/>
      <w:lvlText w:val="%2."/>
      <w:lvlJc w:val="left"/>
      <w:pPr>
        <w:ind w:left="1440" w:hanging="360"/>
      </w:pPr>
    </w:lvl>
    <w:lvl w:ilvl="2" w:tplc="89260D02">
      <w:start w:val="1"/>
      <w:numFmt w:val="decimal"/>
      <w:lvlText w:val="%3."/>
      <w:lvlJc w:val="left"/>
      <w:pPr>
        <w:ind w:left="2160" w:hanging="180"/>
      </w:pPr>
    </w:lvl>
    <w:lvl w:ilvl="3" w:tplc="8050E17C">
      <w:start w:val="1"/>
      <w:numFmt w:val="decimal"/>
      <w:lvlText w:val="%4."/>
      <w:lvlJc w:val="left"/>
      <w:pPr>
        <w:ind w:left="2880" w:hanging="360"/>
      </w:pPr>
    </w:lvl>
    <w:lvl w:ilvl="4" w:tplc="DE224158">
      <w:start w:val="1"/>
      <w:numFmt w:val="lowerLetter"/>
      <w:lvlText w:val="%5."/>
      <w:lvlJc w:val="left"/>
      <w:pPr>
        <w:ind w:left="3600" w:hanging="360"/>
      </w:pPr>
    </w:lvl>
    <w:lvl w:ilvl="5" w:tplc="4C3AE0E0">
      <w:start w:val="1"/>
      <w:numFmt w:val="lowerRoman"/>
      <w:lvlText w:val="%6."/>
      <w:lvlJc w:val="right"/>
      <w:pPr>
        <w:ind w:left="4320" w:hanging="180"/>
      </w:pPr>
    </w:lvl>
    <w:lvl w:ilvl="6" w:tplc="8A08F8EE">
      <w:start w:val="1"/>
      <w:numFmt w:val="decimal"/>
      <w:lvlText w:val="%7."/>
      <w:lvlJc w:val="left"/>
      <w:pPr>
        <w:ind w:left="5040" w:hanging="360"/>
      </w:pPr>
    </w:lvl>
    <w:lvl w:ilvl="7" w:tplc="6886400C">
      <w:start w:val="1"/>
      <w:numFmt w:val="lowerLetter"/>
      <w:lvlText w:val="%8."/>
      <w:lvlJc w:val="left"/>
      <w:pPr>
        <w:ind w:left="5760" w:hanging="360"/>
      </w:pPr>
    </w:lvl>
    <w:lvl w:ilvl="8" w:tplc="A0DEED00">
      <w:start w:val="1"/>
      <w:numFmt w:val="lowerRoman"/>
      <w:lvlText w:val="%9."/>
      <w:lvlJc w:val="right"/>
      <w:pPr>
        <w:ind w:left="6480" w:hanging="180"/>
      </w:pPr>
    </w:lvl>
  </w:abstractNum>
  <w:abstractNum w:abstractNumId="2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5A2E608B"/>
    <w:multiLevelType w:val="multilevel"/>
    <w:tmpl w:val="0FF48104"/>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0" w15:restartNumberingAfterBreak="0">
    <w:nsid w:val="5D2175B6"/>
    <w:multiLevelType w:val="hybridMultilevel"/>
    <w:tmpl w:val="72442BA4"/>
    <w:lvl w:ilvl="0" w:tplc="AF608246">
      <w:start w:val="1"/>
      <w:numFmt w:val="decimal"/>
      <w:lvlText w:val="%1."/>
      <w:lvlJc w:val="left"/>
      <w:pPr>
        <w:ind w:left="720" w:hanging="360"/>
      </w:pPr>
    </w:lvl>
    <w:lvl w:ilvl="1" w:tplc="3B64C918">
      <w:start w:val="1"/>
      <w:numFmt w:val="decimal"/>
      <w:lvlText w:val="%2."/>
      <w:lvlJc w:val="left"/>
      <w:pPr>
        <w:ind w:left="1440" w:hanging="360"/>
      </w:pPr>
    </w:lvl>
    <w:lvl w:ilvl="2" w:tplc="2662E3D2">
      <w:start w:val="1"/>
      <w:numFmt w:val="lowerRoman"/>
      <w:lvlText w:val="%3."/>
      <w:lvlJc w:val="right"/>
      <w:pPr>
        <w:ind w:left="2160" w:hanging="180"/>
      </w:pPr>
    </w:lvl>
    <w:lvl w:ilvl="3" w:tplc="9F200F14">
      <w:start w:val="1"/>
      <w:numFmt w:val="decimal"/>
      <w:lvlText w:val="%4."/>
      <w:lvlJc w:val="left"/>
      <w:pPr>
        <w:ind w:left="2880" w:hanging="360"/>
      </w:pPr>
    </w:lvl>
    <w:lvl w:ilvl="4" w:tplc="D6EA6668">
      <w:start w:val="1"/>
      <w:numFmt w:val="lowerLetter"/>
      <w:lvlText w:val="%5."/>
      <w:lvlJc w:val="left"/>
      <w:pPr>
        <w:ind w:left="3600" w:hanging="360"/>
      </w:pPr>
    </w:lvl>
    <w:lvl w:ilvl="5" w:tplc="0588A89A">
      <w:start w:val="1"/>
      <w:numFmt w:val="lowerRoman"/>
      <w:lvlText w:val="%6."/>
      <w:lvlJc w:val="right"/>
      <w:pPr>
        <w:ind w:left="4320" w:hanging="180"/>
      </w:pPr>
    </w:lvl>
    <w:lvl w:ilvl="6" w:tplc="B4A23D5C">
      <w:start w:val="1"/>
      <w:numFmt w:val="decimal"/>
      <w:lvlText w:val="%7."/>
      <w:lvlJc w:val="left"/>
      <w:pPr>
        <w:ind w:left="5040" w:hanging="360"/>
      </w:pPr>
    </w:lvl>
    <w:lvl w:ilvl="7" w:tplc="3EB4CBD6">
      <w:start w:val="1"/>
      <w:numFmt w:val="lowerLetter"/>
      <w:lvlText w:val="%8."/>
      <w:lvlJc w:val="left"/>
      <w:pPr>
        <w:ind w:left="5760" w:hanging="360"/>
      </w:pPr>
    </w:lvl>
    <w:lvl w:ilvl="8" w:tplc="4AB2FD84">
      <w:start w:val="1"/>
      <w:numFmt w:val="lowerRoman"/>
      <w:lvlText w:val="%9."/>
      <w:lvlJc w:val="right"/>
      <w:pPr>
        <w:ind w:left="6480" w:hanging="180"/>
      </w:pPr>
    </w:lvl>
  </w:abstractNum>
  <w:abstractNum w:abstractNumId="31" w15:restartNumberingAfterBreak="0">
    <w:nsid w:val="5D752571"/>
    <w:multiLevelType w:val="hybridMultilevel"/>
    <w:tmpl w:val="C8527FE4"/>
    <w:lvl w:ilvl="0" w:tplc="E99CBF46">
      <w:start w:val="1"/>
      <w:numFmt w:val="decimal"/>
      <w:lvlText w:val="%1."/>
      <w:lvlJc w:val="left"/>
      <w:pPr>
        <w:ind w:left="360" w:hanging="360"/>
      </w:pPr>
    </w:lvl>
    <w:lvl w:ilvl="1" w:tplc="85D0F836">
      <w:start w:val="1"/>
      <w:numFmt w:val="lowerLetter"/>
      <w:lvlText w:val="%2."/>
      <w:lvlJc w:val="left"/>
      <w:pPr>
        <w:ind w:left="864" w:hanging="360"/>
      </w:pPr>
    </w:lvl>
    <w:lvl w:ilvl="2" w:tplc="C362352E">
      <w:start w:val="1"/>
      <w:numFmt w:val="lowerRoman"/>
      <w:lvlText w:val="%3."/>
      <w:lvlJc w:val="right"/>
      <w:pPr>
        <w:ind w:left="1584" w:hanging="180"/>
      </w:pPr>
    </w:lvl>
    <w:lvl w:ilvl="3" w:tplc="A4500CD4">
      <w:start w:val="1"/>
      <w:numFmt w:val="decimal"/>
      <w:lvlText w:val="%4."/>
      <w:lvlJc w:val="left"/>
      <w:pPr>
        <w:ind w:left="1728" w:hanging="360"/>
      </w:pPr>
    </w:lvl>
    <w:lvl w:ilvl="4" w:tplc="9EC6BEFC">
      <w:start w:val="1"/>
      <w:numFmt w:val="lowerLetter"/>
      <w:lvlText w:val="%5."/>
      <w:lvlJc w:val="left"/>
      <w:pPr>
        <w:ind w:left="1008" w:hanging="360"/>
      </w:pPr>
    </w:lvl>
    <w:lvl w:ilvl="5" w:tplc="4B0C876C">
      <w:start w:val="1"/>
      <w:numFmt w:val="lowerRoman"/>
      <w:lvlText w:val="%6."/>
      <w:lvlJc w:val="right"/>
      <w:pPr>
        <w:ind w:left="1152" w:hanging="180"/>
      </w:pPr>
    </w:lvl>
    <w:lvl w:ilvl="6" w:tplc="C36EE58A">
      <w:start w:val="1"/>
      <w:numFmt w:val="decimal"/>
      <w:lvlText w:val="%7."/>
      <w:lvlJc w:val="left"/>
      <w:pPr>
        <w:ind w:left="1296" w:hanging="360"/>
      </w:pPr>
    </w:lvl>
    <w:lvl w:ilvl="7" w:tplc="72EC6922">
      <w:start w:val="1"/>
      <w:numFmt w:val="lowerLetter"/>
      <w:lvlText w:val="%8."/>
      <w:lvlJc w:val="left"/>
      <w:pPr>
        <w:ind w:left="1440" w:hanging="360"/>
      </w:pPr>
    </w:lvl>
    <w:lvl w:ilvl="8" w:tplc="CEA67204">
      <w:start w:val="1"/>
      <w:numFmt w:val="lowerRoman"/>
      <w:lvlText w:val="%9."/>
      <w:lvlJc w:val="right"/>
      <w:pPr>
        <w:ind w:left="1584" w:hanging="180"/>
      </w:pPr>
    </w:lvl>
  </w:abstractNum>
  <w:abstractNum w:abstractNumId="32" w15:restartNumberingAfterBreak="0">
    <w:nsid w:val="5E7333B7"/>
    <w:multiLevelType w:val="hybridMultilevel"/>
    <w:tmpl w:val="D92863E6"/>
    <w:lvl w:ilvl="0" w:tplc="D16255A8">
      <w:start w:val="1"/>
      <w:numFmt w:val="decimal"/>
      <w:lvlText w:val="%1."/>
      <w:lvlJc w:val="left"/>
      <w:pPr>
        <w:ind w:left="360" w:hanging="360"/>
      </w:pPr>
    </w:lvl>
    <w:lvl w:ilvl="1" w:tplc="980A37E8">
      <w:start w:val="1"/>
      <w:numFmt w:val="lowerLetter"/>
      <w:lvlText w:val="%2."/>
      <w:lvlJc w:val="left"/>
      <w:pPr>
        <w:ind w:left="864" w:hanging="360"/>
      </w:pPr>
    </w:lvl>
    <w:lvl w:ilvl="2" w:tplc="08EA64BA">
      <w:start w:val="1"/>
      <w:numFmt w:val="lowerRoman"/>
      <w:lvlText w:val="%3."/>
      <w:lvlJc w:val="right"/>
      <w:pPr>
        <w:ind w:left="1584" w:hanging="180"/>
      </w:pPr>
    </w:lvl>
    <w:lvl w:ilvl="3" w:tplc="9CF26594">
      <w:start w:val="1"/>
      <w:numFmt w:val="decimal"/>
      <w:lvlText w:val="%4."/>
      <w:lvlJc w:val="left"/>
      <w:pPr>
        <w:ind w:left="1728" w:hanging="360"/>
      </w:pPr>
    </w:lvl>
    <w:lvl w:ilvl="4" w:tplc="395CEBAE">
      <w:start w:val="1"/>
      <w:numFmt w:val="lowerLetter"/>
      <w:lvlText w:val="%5."/>
      <w:lvlJc w:val="left"/>
      <w:pPr>
        <w:ind w:left="1008" w:hanging="360"/>
      </w:pPr>
    </w:lvl>
    <w:lvl w:ilvl="5" w:tplc="F4DC576C">
      <w:start w:val="1"/>
      <w:numFmt w:val="lowerRoman"/>
      <w:lvlText w:val="%6."/>
      <w:lvlJc w:val="right"/>
      <w:pPr>
        <w:ind w:left="1152" w:hanging="180"/>
      </w:pPr>
    </w:lvl>
    <w:lvl w:ilvl="6" w:tplc="3E7C91F8">
      <w:start w:val="1"/>
      <w:numFmt w:val="decimal"/>
      <w:lvlText w:val="%7."/>
      <w:lvlJc w:val="left"/>
      <w:pPr>
        <w:ind w:left="1296" w:hanging="360"/>
      </w:pPr>
    </w:lvl>
    <w:lvl w:ilvl="7" w:tplc="75ACBB4C">
      <w:start w:val="1"/>
      <w:numFmt w:val="lowerLetter"/>
      <w:lvlText w:val="%8."/>
      <w:lvlJc w:val="left"/>
      <w:pPr>
        <w:ind w:left="1440" w:hanging="360"/>
      </w:pPr>
    </w:lvl>
    <w:lvl w:ilvl="8" w:tplc="C16AAE72">
      <w:start w:val="1"/>
      <w:numFmt w:val="lowerRoman"/>
      <w:lvlText w:val="%9."/>
      <w:lvlJc w:val="right"/>
      <w:pPr>
        <w:ind w:left="1584" w:hanging="180"/>
      </w:pPr>
    </w:lvl>
  </w:abstractNum>
  <w:abstractNum w:abstractNumId="33" w15:restartNumberingAfterBreak="0">
    <w:nsid w:val="651E6BC1"/>
    <w:multiLevelType w:val="hybridMultilevel"/>
    <w:tmpl w:val="E8989B2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Aptos" w:hAnsi="Aptos" w:hint="default"/>
      </w:rPr>
    </w:lvl>
    <w:lvl w:ilvl="2" w:tplc="0409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7341677A"/>
    <w:multiLevelType w:val="hybridMultilevel"/>
    <w:tmpl w:val="18968F42"/>
    <w:lvl w:ilvl="0" w:tplc="FF3E9DA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47218F7"/>
    <w:multiLevelType w:val="hybridMultilevel"/>
    <w:tmpl w:val="DD06E1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D3BFDE"/>
    <w:multiLevelType w:val="hybridMultilevel"/>
    <w:tmpl w:val="7E74AE26"/>
    <w:lvl w:ilvl="0" w:tplc="7D20A38C">
      <w:start w:val="1"/>
      <w:numFmt w:val="bullet"/>
      <w:lvlText w:val="-"/>
      <w:lvlJc w:val="left"/>
      <w:pPr>
        <w:ind w:left="720" w:hanging="360"/>
      </w:pPr>
      <w:rPr>
        <w:rFonts w:ascii="Aptos" w:hAnsi="Aptos" w:hint="default"/>
      </w:rPr>
    </w:lvl>
    <w:lvl w:ilvl="1" w:tplc="CA0CEA1E">
      <w:start w:val="1"/>
      <w:numFmt w:val="bullet"/>
      <w:lvlText w:val="o"/>
      <w:lvlJc w:val="left"/>
      <w:pPr>
        <w:ind w:left="1440" w:hanging="360"/>
      </w:pPr>
      <w:rPr>
        <w:rFonts w:ascii="Courier New" w:hAnsi="Courier New" w:hint="default"/>
      </w:rPr>
    </w:lvl>
    <w:lvl w:ilvl="2" w:tplc="45B0BFFA">
      <w:start w:val="1"/>
      <w:numFmt w:val="bullet"/>
      <w:lvlText w:val=""/>
      <w:lvlJc w:val="left"/>
      <w:pPr>
        <w:ind w:left="2160" w:hanging="360"/>
      </w:pPr>
      <w:rPr>
        <w:rFonts w:ascii="Wingdings" w:hAnsi="Wingdings" w:hint="default"/>
      </w:rPr>
    </w:lvl>
    <w:lvl w:ilvl="3" w:tplc="775C803E">
      <w:start w:val="1"/>
      <w:numFmt w:val="bullet"/>
      <w:lvlText w:val=""/>
      <w:lvlJc w:val="left"/>
      <w:pPr>
        <w:ind w:left="2880" w:hanging="360"/>
      </w:pPr>
      <w:rPr>
        <w:rFonts w:ascii="Symbol" w:hAnsi="Symbol" w:hint="default"/>
      </w:rPr>
    </w:lvl>
    <w:lvl w:ilvl="4" w:tplc="730AC9F8">
      <w:start w:val="1"/>
      <w:numFmt w:val="bullet"/>
      <w:lvlText w:val="o"/>
      <w:lvlJc w:val="left"/>
      <w:pPr>
        <w:ind w:left="3600" w:hanging="360"/>
      </w:pPr>
      <w:rPr>
        <w:rFonts w:ascii="Courier New" w:hAnsi="Courier New" w:hint="default"/>
      </w:rPr>
    </w:lvl>
    <w:lvl w:ilvl="5" w:tplc="B5AAC63C">
      <w:start w:val="1"/>
      <w:numFmt w:val="bullet"/>
      <w:lvlText w:val=""/>
      <w:lvlJc w:val="left"/>
      <w:pPr>
        <w:ind w:left="4320" w:hanging="360"/>
      </w:pPr>
      <w:rPr>
        <w:rFonts w:ascii="Wingdings" w:hAnsi="Wingdings" w:hint="default"/>
      </w:rPr>
    </w:lvl>
    <w:lvl w:ilvl="6" w:tplc="73A2AB50">
      <w:start w:val="1"/>
      <w:numFmt w:val="bullet"/>
      <w:lvlText w:val=""/>
      <w:lvlJc w:val="left"/>
      <w:pPr>
        <w:ind w:left="5040" w:hanging="360"/>
      </w:pPr>
      <w:rPr>
        <w:rFonts w:ascii="Symbol" w:hAnsi="Symbol" w:hint="default"/>
      </w:rPr>
    </w:lvl>
    <w:lvl w:ilvl="7" w:tplc="8F820932">
      <w:start w:val="1"/>
      <w:numFmt w:val="bullet"/>
      <w:lvlText w:val="o"/>
      <w:lvlJc w:val="left"/>
      <w:pPr>
        <w:ind w:left="5760" w:hanging="360"/>
      </w:pPr>
      <w:rPr>
        <w:rFonts w:ascii="Courier New" w:hAnsi="Courier New" w:hint="default"/>
      </w:rPr>
    </w:lvl>
    <w:lvl w:ilvl="8" w:tplc="1C10DB70">
      <w:start w:val="1"/>
      <w:numFmt w:val="bullet"/>
      <w:lvlText w:val=""/>
      <w:lvlJc w:val="left"/>
      <w:pPr>
        <w:ind w:left="6480" w:hanging="360"/>
      </w:pPr>
      <w:rPr>
        <w:rFonts w:ascii="Wingdings" w:hAnsi="Wingdings" w:hint="default"/>
      </w:rPr>
    </w:lvl>
  </w:abstractNum>
  <w:abstractNum w:abstractNumId="37" w15:restartNumberingAfterBreak="0">
    <w:nsid w:val="78494C33"/>
    <w:multiLevelType w:val="hybridMultilevel"/>
    <w:tmpl w:val="03788E68"/>
    <w:lvl w:ilvl="0" w:tplc="0409000F">
      <w:start w:val="1"/>
      <w:numFmt w:val="decimal"/>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8" w15:restartNumberingAfterBreak="0">
    <w:nsid w:val="7EB5AB06"/>
    <w:multiLevelType w:val="hybridMultilevel"/>
    <w:tmpl w:val="3746EC38"/>
    <w:lvl w:ilvl="0" w:tplc="C510ACAC">
      <w:start w:val="1"/>
      <w:numFmt w:val="decimal"/>
      <w:lvlText w:val="%1."/>
      <w:lvlJc w:val="left"/>
      <w:pPr>
        <w:ind w:left="2520" w:hanging="360"/>
      </w:pPr>
    </w:lvl>
    <w:lvl w:ilvl="1" w:tplc="C50CEEDA">
      <w:start w:val="1"/>
      <w:numFmt w:val="lowerLetter"/>
      <w:lvlText w:val="%2."/>
      <w:lvlJc w:val="left"/>
      <w:pPr>
        <w:ind w:left="3240" w:hanging="360"/>
      </w:pPr>
    </w:lvl>
    <w:lvl w:ilvl="2" w:tplc="C012E6FA">
      <w:start w:val="1"/>
      <w:numFmt w:val="lowerRoman"/>
      <w:lvlText w:val="%3."/>
      <w:lvlJc w:val="right"/>
      <w:pPr>
        <w:ind w:left="3960" w:hanging="180"/>
      </w:pPr>
    </w:lvl>
    <w:lvl w:ilvl="3" w:tplc="C21E7094">
      <w:start w:val="1"/>
      <w:numFmt w:val="decimal"/>
      <w:lvlText w:val="%4."/>
      <w:lvlJc w:val="left"/>
      <w:pPr>
        <w:ind w:left="4680" w:hanging="360"/>
      </w:pPr>
    </w:lvl>
    <w:lvl w:ilvl="4" w:tplc="805CB2BA">
      <w:start w:val="1"/>
      <w:numFmt w:val="lowerLetter"/>
      <w:lvlText w:val="%5."/>
      <w:lvlJc w:val="left"/>
      <w:pPr>
        <w:ind w:left="5400" w:hanging="360"/>
      </w:pPr>
    </w:lvl>
    <w:lvl w:ilvl="5" w:tplc="413E5910">
      <w:start w:val="1"/>
      <w:numFmt w:val="lowerRoman"/>
      <w:lvlText w:val="%6."/>
      <w:lvlJc w:val="right"/>
      <w:pPr>
        <w:ind w:left="6120" w:hanging="180"/>
      </w:pPr>
    </w:lvl>
    <w:lvl w:ilvl="6" w:tplc="18B06890">
      <w:start w:val="1"/>
      <w:numFmt w:val="decimal"/>
      <w:lvlText w:val="%7."/>
      <w:lvlJc w:val="left"/>
      <w:pPr>
        <w:ind w:left="6840" w:hanging="360"/>
      </w:pPr>
    </w:lvl>
    <w:lvl w:ilvl="7" w:tplc="C05C385C">
      <w:start w:val="1"/>
      <w:numFmt w:val="lowerLetter"/>
      <w:lvlText w:val="%8."/>
      <w:lvlJc w:val="left"/>
      <w:pPr>
        <w:ind w:left="7560" w:hanging="360"/>
      </w:pPr>
    </w:lvl>
    <w:lvl w:ilvl="8" w:tplc="8C8A092A">
      <w:start w:val="1"/>
      <w:numFmt w:val="lowerRoman"/>
      <w:lvlText w:val="%9."/>
      <w:lvlJc w:val="right"/>
      <w:pPr>
        <w:ind w:left="8280" w:hanging="180"/>
      </w:pPr>
    </w:lvl>
  </w:abstractNum>
  <w:num w:numId="1" w16cid:durableId="1982611095">
    <w:abstractNumId w:val="7"/>
  </w:num>
  <w:num w:numId="2" w16cid:durableId="1783916647">
    <w:abstractNumId w:val="5"/>
  </w:num>
  <w:num w:numId="3" w16cid:durableId="966474568">
    <w:abstractNumId w:val="30"/>
  </w:num>
  <w:num w:numId="4" w16cid:durableId="1269653594">
    <w:abstractNumId w:val="8"/>
  </w:num>
  <w:num w:numId="5" w16cid:durableId="338626921">
    <w:abstractNumId w:val="36"/>
  </w:num>
  <w:num w:numId="6" w16cid:durableId="1280137913">
    <w:abstractNumId w:val="13"/>
  </w:num>
  <w:num w:numId="7" w16cid:durableId="2014793532">
    <w:abstractNumId w:val="14"/>
  </w:num>
  <w:num w:numId="8" w16cid:durableId="974413209">
    <w:abstractNumId w:val="15"/>
  </w:num>
  <w:num w:numId="9" w16cid:durableId="1531333604">
    <w:abstractNumId w:val="4"/>
  </w:num>
  <w:num w:numId="10" w16cid:durableId="267392921">
    <w:abstractNumId w:val="10"/>
  </w:num>
  <w:num w:numId="11" w16cid:durableId="1648976091">
    <w:abstractNumId w:val="6"/>
  </w:num>
  <w:num w:numId="12" w16cid:durableId="1031152974">
    <w:abstractNumId w:val="38"/>
  </w:num>
  <w:num w:numId="13" w16cid:durableId="393166997">
    <w:abstractNumId w:val="2"/>
  </w:num>
  <w:num w:numId="14" w16cid:durableId="1159225635">
    <w:abstractNumId w:val="12"/>
  </w:num>
  <w:num w:numId="15" w16cid:durableId="414864711">
    <w:abstractNumId w:val="25"/>
  </w:num>
  <w:num w:numId="16" w16cid:durableId="1905602446">
    <w:abstractNumId w:val="32"/>
  </w:num>
  <w:num w:numId="17" w16cid:durableId="1819302845">
    <w:abstractNumId w:val="20"/>
  </w:num>
  <w:num w:numId="18" w16cid:durableId="1168330291">
    <w:abstractNumId w:val="3"/>
  </w:num>
  <w:num w:numId="19" w16cid:durableId="1992371820">
    <w:abstractNumId w:val="18"/>
  </w:num>
  <w:num w:numId="20" w16cid:durableId="597955690">
    <w:abstractNumId w:val="31"/>
  </w:num>
  <w:num w:numId="21" w16cid:durableId="1449550212">
    <w:abstractNumId w:val="17"/>
  </w:num>
  <w:num w:numId="22" w16cid:durableId="1947808709">
    <w:abstractNumId w:val="9"/>
  </w:num>
  <w:num w:numId="23" w16cid:durableId="366292511">
    <w:abstractNumId w:val="19"/>
  </w:num>
  <w:num w:numId="24" w16cid:durableId="2038852598">
    <w:abstractNumId w:val="27"/>
  </w:num>
  <w:num w:numId="25" w16cid:durableId="473062280">
    <w:abstractNumId w:val="26"/>
  </w:num>
  <w:num w:numId="26" w16cid:durableId="1178499011">
    <w:abstractNumId w:val="29"/>
  </w:num>
  <w:num w:numId="27" w16cid:durableId="1699545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95576243">
    <w:abstractNumId w:val="34"/>
  </w:num>
  <w:num w:numId="29" w16cid:durableId="1251037818">
    <w:abstractNumId w:val="28"/>
  </w:num>
  <w:num w:numId="30" w16cid:durableId="1422485837">
    <w:abstractNumId w:val="1"/>
  </w:num>
  <w:num w:numId="31" w16cid:durableId="850535940">
    <w:abstractNumId w:val="11"/>
  </w:num>
  <w:num w:numId="32" w16cid:durableId="374891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21136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624052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33223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36349163">
    <w:abstractNumId w:val="21"/>
  </w:num>
  <w:num w:numId="37" w16cid:durableId="1021514866">
    <w:abstractNumId w:val="23"/>
  </w:num>
  <w:num w:numId="38" w16cid:durableId="109788930">
    <w:abstractNumId w:val="33"/>
  </w:num>
  <w:num w:numId="39" w16cid:durableId="1426876485">
    <w:abstractNumId w:val="16"/>
  </w:num>
  <w:num w:numId="40" w16cid:durableId="117768931">
    <w:abstractNumId w:val="37"/>
  </w:num>
  <w:num w:numId="41" w16cid:durableId="284770744">
    <w:abstractNumId w:val="35"/>
  </w:num>
  <w:num w:numId="42" w16cid:durableId="466045488">
    <w:abstractNumId w:val="22"/>
  </w:num>
  <w:num w:numId="43" w16cid:durableId="837382400">
    <w:abstractNumId w:val="24"/>
  </w:num>
  <w:num w:numId="44" w16cid:durableId="1353989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07845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682404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366765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90525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217054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75544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activeWritingStyle w:appName="MSWord" w:lang="en-US"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A6"/>
    <w:rsid w:val="00002EFA"/>
    <w:rsid w:val="00044942"/>
    <w:rsid w:val="000451D2"/>
    <w:rsid w:val="00045C6C"/>
    <w:rsid w:val="0007269B"/>
    <w:rsid w:val="00073434"/>
    <w:rsid w:val="00075A4E"/>
    <w:rsid w:val="000823FB"/>
    <w:rsid w:val="000937A6"/>
    <w:rsid w:val="000ADA5D"/>
    <w:rsid w:val="000C616C"/>
    <w:rsid w:val="000D691E"/>
    <w:rsid w:val="0011525C"/>
    <w:rsid w:val="00121D42"/>
    <w:rsid w:val="00123DB5"/>
    <w:rsid w:val="001323C9"/>
    <w:rsid w:val="00137D2D"/>
    <w:rsid w:val="00147DC9"/>
    <w:rsid w:val="0016092F"/>
    <w:rsid w:val="0018782B"/>
    <w:rsid w:val="001B00F7"/>
    <w:rsid w:val="001B5FE6"/>
    <w:rsid w:val="001B63EF"/>
    <w:rsid w:val="001C0DBD"/>
    <w:rsid w:val="001C1C19"/>
    <w:rsid w:val="001C68A1"/>
    <w:rsid w:val="001F526A"/>
    <w:rsid w:val="001FA658"/>
    <w:rsid w:val="002063EA"/>
    <w:rsid w:val="00235EB0"/>
    <w:rsid w:val="00241343"/>
    <w:rsid w:val="00241A5F"/>
    <w:rsid w:val="002434F8"/>
    <w:rsid w:val="00259C7C"/>
    <w:rsid w:val="002648DB"/>
    <w:rsid w:val="00267A51"/>
    <w:rsid w:val="00274BB6"/>
    <w:rsid w:val="00294534"/>
    <w:rsid w:val="002C0948"/>
    <w:rsid w:val="002F2089"/>
    <w:rsid w:val="002F3B76"/>
    <w:rsid w:val="00324735"/>
    <w:rsid w:val="003255D9"/>
    <w:rsid w:val="00330CC3"/>
    <w:rsid w:val="003330A9"/>
    <w:rsid w:val="00347420"/>
    <w:rsid w:val="00365EC6"/>
    <w:rsid w:val="0037497D"/>
    <w:rsid w:val="003872B0"/>
    <w:rsid w:val="0039078C"/>
    <w:rsid w:val="003A2F8F"/>
    <w:rsid w:val="003B0438"/>
    <w:rsid w:val="003E7EBD"/>
    <w:rsid w:val="003F1B3C"/>
    <w:rsid w:val="00412325"/>
    <w:rsid w:val="00413C24"/>
    <w:rsid w:val="00447742"/>
    <w:rsid w:val="00457517"/>
    <w:rsid w:val="004826F6"/>
    <w:rsid w:val="00493C59"/>
    <w:rsid w:val="00495CBF"/>
    <w:rsid w:val="004962C2"/>
    <w:rsid w:val="004A0867"/>
    <w:rsid w:val="004A3A4D"/>
    <w:rsid w:val="004B21D9"/>
    <w:rsid w:val="004C374A"/>
    <w:rsid w:val="004C4474"/>
    <w:rsid w:val="004D282E"/>
    <w:rsid w:val="004E1988"/>
    <w:rsid w:val="004E5176"/>
    <w:rsid w:val="004E53AB"/>
    <w:rsid w:val="00516671"/>
    <w:rsid w:val="005256CF"/>
    <w:rsid w:val="00552634"/>
    <w:rsid w:val="00557C00"/>
    <w:rsid w:val="005A2844"/>
    <w:rsid w:val="005B0D53"/>
    <w:rsid w:val="005C2B26"/>
    <w:rsid w:val="0066148B"/>
    <w:rsid w:val="0067249D"/>
    <w:rsid w:val="00673C68"/>
    <w:rsid w:val="006758DA"/>
    <w:rsid w:val="00677082"/>
    <w:rsid w:val="0068003D"/>
    <w:rsid w:val="006B1FB1"/>
    <w:rsid w:val="006D053C"/>
    <w:rsid w:val="00702D16"/>
    <w:rsid w:val="007142DA"/>
    <w:rsid w:val="00733DC1"/>
    <w:rsid w:val="007421B5"/>
    <w:rsid w:val="00747686"/>
    <w:rsid w:val="00751018"/>
    <w:rsid w:val="00767B77"/>
    <w:rsid w:val="00782BE5"/>
    <w:rsid w:val="0079470E"/>
    <w:rsid w:val="007D1A89"/>
    <w:rsid w:val="007E756E"/>
    <w:rsid w:val="00803F7E"/>
    <w:rsid w:val="008229DD"/>
    <w:rsid w:val="008A515B"/>
    <w:rsid w:val="008D38B9"/>
    <w:rsid w:val="008E7821"/>
    <w:rsid w:val="008F041B"/>
    <w:rsid w:val="008F634B"/>
    <w:rsid w:val="00901939"/>
    <w:rsid w:val="00901EB5"/>
    <w:rsid w:val="009068A0"/>
    <w:rsid w:val="00915822"/>
    <w:rsid w:val="00931C97"/>
    <w:rsid w:val="00936368"/>
    <w:rsid w:val="00944A57"/>
    <w:rsid w:val="009724B6"/>
    <w:rsid w:val="009764D4"/>
    <w:rsid w:val="00980F4C"/>
    <w:rsid w:val="00985576"/>
    <w:rsid w:val="009A5418"/>
    <w:rsid w:val="009F3475"/>
    <w:rsid w:val="009F79EC"/>
    <w:rsid w:val="00A24E40"/>
    <w:rsid w:val="00A27094"/>
    <w:rsid w:val="00A349BA"/>
    <w:rsid w:val="00A724F3"/>
    <w:rsid w:val="00A7369F"/>
    <w:rsid w:val="00A91616"/>
    <w:rsid w:val="00A9295E"/>
    <w:rsid w:val="00AA0827"/>
    <w:rsid w:val="00AB6512"/>
    <w:rsid w:val="00AD5FD6"/>
    <w:rsid w:val="00B04DAD"/>
    <w:rsid w:val="00B11C9C"/>
    <w:rsid w:val="00B148A1"/>
    <w:rsid w:val="00B30A23"/>
    <w:rsid w:val="00B31547"/>
    <w:rsid w:val="00B46F2B"/>
    <w:rsid w:val="00B76BE2"/>
    <w:rsid w:val="00B95CA4"/>
    <w:rsid w:val="00BA2F06"/>
    <w:rsid w:val="00BA595F"/>
    <w:rsid w:val="00BC30C6"/>
    <w:rsid w:val="00BC5FFA"/>
    <w:rsid w:val="00BD27AF"/>
    <w:rsid w:val="00BD32BE"/>
    <w:rsid w:val="00BE07A1"/>
    <w:rsid w:val="00BE07A9"/>
    <w:rsid w:val="00C00C1C"/>
    <w:rsid w:val="00C0309F"/>
    <w:rsid w:val="00C15C21"/>
    <w:rsid w:val="00C25361"/>
    <w:rsid w:val="00C710B7"/>
    <w:rsid w:val="00C714F1"/>
    <w:rsid w:val="00CC630D"/>
    <w:rsid w:val="00CD667E"/>
    <w:rsid w:val="00CE1DC8"/>
    <w:rsid w:val="00D2377D"/>
    <w:rsid w:val="00D24ABA"/>
    <w:rsid w:val="00D349C4"/>
    <w:rsid w:val="00D476EE"/>
    <w:rsid w:val="00D511C8"/>
    <w:rsid w:val="00D6497F"/>
    <w:rsid w:val="00D753F5"/>
    <w:rsid w:val="00D902A6"/>
    <w:rsid w:val="00DC1176"/>
    <w:rsid w:val="00DD0856"/>
    <w:rsid w:val="00DD3C30"/>
    <w:rsid w:val="00DD43D2"/>
    <w:rsid w:val="00DE0245"/>
    <w:rsid w:val="00DF36BD"/>
    <w:rsid w:val="00E1153A"/>
    <w:rsid w:val="00E14C93"/>
    <w:rsid w:val="00E20D58"/>
    <w:rsid w:val="00E54292"/>
    <w:rsid w:val="00E63DD0"/>
    <w:rsid w:val="00E70019"/>
    <w:rsid w:val="00E7702E"/>
    <w:rsid w:val="00E850C4"/>
    <w:rsid w:val="00E859EF"/>
    <w:rsid w:val="00E90CC9"/>
    <w:rsid w:val="00E93CBC"/>
    <w:rsid w:val="00EE4689"/>
    <w:rsid w:val="00EF48E9"/>
    <w:rsid w:val="00F21E40"/>
    <w:rsid w:val="00F379BE"/>
    <w:rsid w:val="00F413B4"/>
    <w:rsid w:val="00F43F26"/>
    <w:rsid w:val="00F4687C"/>
    <w:rsid w:val="00F503FE"/>
    <w:rsid w:val="00F51EEE"/>
    <w:rsid w:val="00F6028E"/>
    <w:rsid w:val="00F745F9"/>
    <w:rsid w:val="00F75F71"/>
    <w:rsid w:val="00F83506"/>
    <w:rsid w:val="00F8761D"/>
    <w:rsid w:val="00F92E8A"/>
    <w:rsid w:val="00FA0E4B"/>
    <w:rsid w:val="00FA1169"/>
    <w:rsid w:val="00FA6870"/>
    <w:rsid w:val="00FD29E1"/>
    <w:rsid w:val="00FD621A"/>
    <w:rsid w:val="00FF4DF3"/>
    <w:rsid w:val="01600E59"/>
    <w:rsid w:val="01629CB4"/>
    <w:rsid w:val="01701D5C"/>
    <w:rsid w:val="01D49076"/>
    <w:rsid w:val="03050283"/>
    <w:rsid w:val="035279CA"/>
    <w:rsid w:val="040858C8"/>
    <w:rsid w:val="0434ED26"/>
    <w:rsid w:val="043C9C9A"/>
    <w:rsid w:val="049F279A"/>
    <w:rsid w:val="04A40ADF"/>
    <w:rsid w:val="04E0D3A0"/>
    <w:rsid w:val="050F8034"/>
    <w:rsid w:val="0511DFEE"/>
    <w:rsid w:val="0516A610"/>
    <w:rsid w:val="0597A121"/>
    <w:rsid w:val="06F75F74"/>
    <w:rsid w:val="07174F82"/>
    <w:rsid w:val="0724DA08"/>
    <w:rsid w:val="0837CA6F"/>
    <w:rsid w:val="09252997"/>
    <w:rsid w:val="09A44274"/>
    <w:rsid w:val="09F5635D"/>
    <w:rsid w:val="0A7CA27C"/>
    <w:rsid w:val="0A973237"/>
    <w:rsid w:val="0ABE5EF5"/>
    <w:rsid w:val="0B3DAB6B"/>
    <w:rsid w:val="0B484F08"/>
    <w:rsid w:val="0B5CACBB"/>
    <w:rsid w:val="0B657D87"/>
    <w:rsid w:val="0B9FAC43"/>
    <w:rsid w:val="0BD7ACE3"/>
    <w:rsid w:val="0C3EF55B"/>
    <w:rsid w:val="0C5D8A92"/>
    <w:rsid w:val="0D130057"/>
    <w:rsid w:val="0D9E0EB3"/>
    <w:rsid w:val="0DDA70AE"/>
    <w:rsid w:val="0EBD1C42"/>
    <w:rsid w:val="0EBE54D2"/>
    <w:rsid w:val="0EC80208"/>
    <w:rsid w:val="0ED48EF3"/>
    <w:rsid w:val="0EDE6122"/>
    <w:rsid w:val="0F08DEB4"/>
    <w:rsid w:val="0FB8B878"/>
    <w:rsid w:val="10EA6217"/>
    <w:rsid w:val="1113ADAE"/>
    <w:rsid w:val="113F6C3F"/>
    <w:rsid w:val="11512FDB"/>
    <w:rsid w:val="1188FC45"/>
    <w:rsid w:val="118F9BFF"/>
    <w:rsid w:val="12ACE86B"/>
    <w:rsid w:val="12D21485"/>
    <w:rsid w:val="12E8635E"/>
    <w:rsid w:val="12E99282"/>
    <w:rsid w:val="1375D5D7"/>
    <w:rsid w:val="13816644"/>
    <w:rsid w:val="138531E3"/>
    <w:rsid w:val="13C61E85"/>
    <w:rsid w:val="13D53352"/>
    <w:rsid w:val="142E4185"/>
    <w:rsid w:val="14C466B5"/>
    <w:rsid w:val="14DCC415"/>
    <w:rsid w:val="15799714"/>
    <w:rsid w:val="15BC5818"/>
    <w:rsid w:val="15EDCE7B"/>
    <w:rsid w:val="15F71E88"/>
    <w:rsid w:val="167C737E"/>
    <w:rsid w:val="169CAC29"/>
    <w:rsid w:val="170C74F5"/>
    <w:rsid w:val="1840815B"/>
    <w:rsid w:val="1877A2B5"/>
    <w:rsid w:val="18DC3ABB"/>
    <w:rsid w:val="19036E74"/>
    <w:rsid w:val="192F1462"/>
    <w:rsid w:val="195CD79F"/>
    <w:rsid w:val="19D7D189"/>
    <w:rsid w:val="1AD0C9D0"/>
    <w:rsid w:val="1AF3D5A3"/>
    <w:rsid w:val="1BFBBF8F"/>
    <w:rsid w:val="1C52ECAF"/>
    <w:rsid w:val="1CC84AE5"/>
    <w:rsid w:val="1CF10582"/>
    <w:rsid w:val="1D2C0C2E"/>
    <w:rsid w:val="1DB0A1B5"/>
    <w:rsid w:val="1E9A4830"/>
    <w:rsid w:val="1EAA86FD"/>
    <w:rsid w:val="1ED21622"/>
    <w:rsid w:val="1F256687"/>
    <w:rsid w:val="20BBC713"/>
    <w:rsid w:val="20E3DB45"/>
    <w:rsid w:val="210E5FD5"/>
    <w:rsid w:val="21510ED4"/>
    <w:rsid w:val="2171B86F"/>
    <w:rsid w:val="21CCE4A6"/>
    <w:rsid w:val="21FD0A97"/>
    <w:rsid w:val="224C787E"/>
    <w:rsid w:val="22F6320F"/>
    <w:rsid w:val="2305FAA9"/>
    <w:rsid w:val="2313556D"/>
    <w:rsid w:val="23DAC199"/>
    <w:rsid w:val="23FC2732"/>
    <w:rsid w:val="248F86CF"/>
    <w:rsid w:val="252B6C64"/>
    <w:rsid w:val="25370443"/>
    <w:rsid w:val="25C01EF5"/>
    <w:rsid w:val="25C0845F"/>
    <w:rsid w:val="26C795F7"/>
    <w:rsid w:val="2728745F"/>
    <w:rsid w:val="272F7747"/>
    <w:rsid w:val="27A044BA"/>
    <w:rsid w:val="27A8F4EE"/>
    <w:rsid w:val="27C0E575"/>
    <w:rsid w:val="28337E1E"/>
    <w:rsid w:val="29427B92"/>
    <w:rsid w:val="29B42566"/>
    <w:rsid w:val="2A3F951B"/>
    <w:rsid w:val="2A54F244"/>
    <w:rsid w:val="2A7E3C9A"/>
    <w:rsid w:val="2AC35176"/>
    <w:rsid w:val="2B533EB5"/>
    <w:rsid w:val="2BB10E1C"/>
    <w:rsid w:val="2BB90596"/>
    <w:rsid w:val="2C8AA0F8"/>
    <w:rsid w:val="2CA2B7F5"/>
    <w:rsid w:val="2CD3107B"/>
    <w:rsid w:val="2CDC1E22"/>
    <w:rsid w:val="2D0E9FA2"/>
    <w:rsid w:val="2EF615EF"/>
    <w:rsid w:val="2EF7EF19"/>
    <w:rsid w:val="2F29D234"/>
    <w:rsid w:val="2F46B485"/>
    <w:rsid w:val="3013B7BA"/>
    <w:rsid w:val="3097F403"/>
    <w:rsid w:val="30F83D51"/>
    <w:rsid w:val="32255540"/>
    <w:rsid w:val="322B1BA3"/>
    <w:rsid w:val="325D6DE2"/>
    <w:rsid w:val="32B37724"/>
    <w:rsid w:val="32B49A32"/>
    <w:rsid w:val="336181C5"/>
    <w:rsid w:val="337D5B9D"/>
    <w:rsid w:val="33E7BCCC"/>
    <w:rsid w:val="3446D891"/>
    <w:rsid w:val="34794332"/>
    <w:rsid w:val="34A40E57"/>
    <w:rsid w:val="34C0708E"/>
    <w:rsid w:val="3533D701"/>
    <w:rsid w:val="3534EC73"/>
    <w:rsid w:val="357689BC"/>
    <w:rsid w:val="36929C91"/>
    <w:rsid w:val="36FE9930"/>
    <w:rsid w:val="3711E8F2"/>
    <w:rsid w:val="37BEC8FA"/>
    <w:rsid w:val="387325FB"/>
    <w:rsid w:val="3879D43B"/>
    <w:rsid w:val="3895D3EB"/>
    <w:rsid w:val="38A32645"/>
    <w:rsid w:val="39BCE2E8"/>
    <w:rsid w:val="39CC93EE"/>
    <w:rsid w:val="39F2107D"/>
    <w:rsid w:val="3A4C9A19"/>
    <w:rsid w:val="3AD42578"/>
    <w:rsid w:val="3B0EA744"/>
    <w:rsid w:val="3B7268C2"/>
    <w:rsid w:val="3B9E3CB6"/>
    <w:rsid w:val="3BEB54EA"/>
    <w:rsid w:val="3C0FCC8C"/>
    <w:rsid w:val="3C1E0055"/>
    <w:rsid w:val="3C28E6D0"/>
    <w:rsid w:val="3C350E87"/>
    <w:rsid w:val="3C44D2DE"/>
    <w:rsid w:val="3CD87C3B"/>
    <w:rsid w:val="3CDF0706"/>
    <w:rsid w:val="3D1F1099"/>
    <w:rsid w:val="3D3A1800"/>
    <w:rsid w:val="3D3B1529"/>
    <w:rsid w:val="3DC11AC1"/>
    <w:rsid w:val="3DDCBDB4"/>
    <w:rsid w:val="3DE20C42"/>
    <w:rsid w:val="3DFEDFED"/>
    <w:rsid w:val="3E85D19C"/>
    <w:rsid w:val="3E8E8E06"/>
    <w:rsid w:val="3ECC6702"/>
    <w:rsid w:val="3F546884"/>
    <w:rsid w:val="3FF3886C"/>
    <w:rsid w:val="402112F8"/>
    <w:rsid w:val="404BDDAE"/>
    <w:rsid w:val="404F9E66"/>
    <w:rsid w:val="40695727"/>
    <w:rsid w:val="411A708A"/>
    <w:rsid w:val="41358327"/>
    <w:rsid w:val="415BD0DF"/>
    <w:rsid w:val="418D6E59"/>
    <w:rsid w:val="41B2D584"/>
    <w:rsid w:val="41B7BBEC"/>
    <w:rsid w:val="41B8C697"/>
    <w:rsid w:val="423F13E9"/>
    <w:rsid w:val="428730EC"/>
    <w:rsid w:val="42D0D55C"/>
    <w:rsid w:val="43115E73"/>
    <w:rsid w:val="434CB868"/>
    <w:rsid w:val="439CEF97"/>
    <w:rsid w:val="43F720BF"/>
    <w:rsid w:val="4428BDDC"/>
    <w:rsid w:val="446246FD"/>
    <w:rsid w:val="448EFB11"/>
    <w:rsid w:val="44E41648"/>
    <w:rsid w:val="45F898D6"/>
    <w:rsid w:val="4711C789"/>
    <w:rsid w:val="47225AAA"/>
    <w:rsid w:val="479323D7"/>
    <w:rsid w:val="47B6F8C3"/>
    <w:rsid w:val="47B7BB37"/>
    <w:rsid w:val="47D2F00B"/>
    <w:rsid w:val="48CD5B00"/>
    <w:rsid w:val="49425119"/>
    <w:rsid w:val="494674B6"/>
    <w:rsid w:val="4959C55B"/>
    <w:rsid w:val="498DEBD4"/>
    <w:rsid w:val="4A22C934"/>
    <w:rsid w:val="4A5269EA"/>
    <w:rsid w:val="4AA72FB2"/>
    <w:rsid w:val="4B053B6F"/>
    <w:rsid w:val="4B157F38"/>
    <w:rsid w:val="4B238D27"/>
    <w:rsid w:val="4B56DC3C"/>
    <w:rsid w:val="4BC1F8CD"/>
    <w:rsid w:val="4BE5EDA9"/>
    <w:rsid w:val="4C11C6AC"/>
    <w:rsid w:val="4C3E54CC"/>
    <w:rsid w:val="4C57812B"/>
    <w:rsid w:val="4CA7CABF"/>
    <w:rsid w:val="4CCFA3EB"/>
    <w:rsid w:val="4D0B5FB6"/>
    <w:rsid w:val="4D139F65"/>
    <w:rsid w:val="4D13B505"/>
    <w:rsid w:val="4D46264F"/>
    <w:rsid w:val="4D9C6AEE"/>
    <w:rsid w:val="4DD7A39A"/>
    <w:rsid w:val="4DD9270D"/>
    <w:rsid w:val="4ED0B5C1"/>
    <w:rsid w:val="5012CADE"/>
    <w:rsid w:val="50988C01"/>
    <w:rsid w:val="50AC80F4"/>
    <w:rsid w:val="50DC3B2E"/>
    <w:rsid w:val="51AF905D"/>
    <w:rsid w:val="51CB55FA"/>
    <w:rsid w:val="51EC3701"/>
    <w:rsid w:val="52C46818"/>
    <w:rsid w:val="52CE3100"/>
    <w:rsid w:val="52E4420F"/>
    <w:rsid w:val="535955DA"/>
    <w:rsid w:val="53A3DFF6"/>
    <w:rsid w:val="53D93E94"/>
    <w:rsid w:val="5401BAFF"/>
    <w:rsid w:val="540DBAB6"/>
    <w:rsid w:val="54101508"/>
    <w:rsid w:val="548C9558"/>
    <w:rsid w:val="550E11EC"/>
    <w:rsid w:val="552C8B2A"/>
    <w:rsid w:val="55699E56"/>
    <w:rsid w:val="565A24CD"/>
    <w:rsid w:val="567BF6BF"/>
    <w:rsid w:val="56F7CF12"/>
    <w:rsid w:val="56FC1302"/>
    <w:rsid w:val="579882FB"/>
    <w:rsid w:val="582421CA"/>
    <w:rsid w:val="5868E1E9"/>
    <w:rsid w:val="5873D327"/>
    <w:rsid w:val="59D4E186"/>
    <w:rsid w:val="5A16008A"/>
    <w:rsid w:val="5A47034C"/>
    <w:rsid w:val="5AE5561F"/>
    <w:rsid w:val="5B3B8990"/>
    <w:rsid w:val="5BF48851"/>
    <w:rsid w:val="5C118E44"/>
    <w:rsid w:val="5C1E3C67"/>
    <w:rsid w:val="5C204EB1"/>
    <w:rsid w:val="5C2EA6C0"/>
    <w:rsid w:val="5CAC3685"/>
    <w:rsid w:val="5CCF97B9"/>
    <w:rsid w:val="5CE1A80B"/>
    <w:rsid w:val="5D1D7D7C"/>
    <w:rsid w:val="5D27CE15"/>
    <w:rsid w:val="5D39C4EE"/>
    <w:rsid w:val="5D854C19"/>
    <w:rsid w:val="5E735901"/>
    <w:rsid w:val="60E337AE"/>
    <w:rsid w:val="60E53180"/>
    <w:rsid w:val="6105B23D"/>
    <w:rsid w:val="618974D6"/>
    <w:rsid w:val="61F14EB1"/>
    <w:rsid w:val="6213CBF8"/>
    <w:rsid w:val="624D6D04"/>
    <w:rsid w:val="62A5639D"/>
    <w:rsid w:val="62C4CA98"/>
    <w:rsid w:val="62D3AC4A"/>
    <w:rsid w:val="632E2F93"/>
    <w:rsid w:val="633094DD"/>
    <w:rsid w:val="63D6CC8F"/>
    <w:rsid w:val="63E86C2C"/>
    <w:rsid w:val="63F493EC"/>
    <w:rsid w:val="63F73CA5"/>
    <w:rsid w:val="6438CF0A"/>
    <w:rsid w:val="647BE605"/>
    <w:rsid w:val="64AE9364"/>
    <w:rsid w:val="64F4DDB1"/>
    <w:rsid w:val="6510319B"/>
    <w:rsid w:val="6513F093"/>
    <w:rsid w:val="65331F94"/>
    <w:rsid w:val="6588A234"/>
    <w:rsid w:val="66357715"/>
    <w:rsid w:val="668C3F12"/>
    <w:rsid w:val="673BCDF5"/>
    <w:rsid w:val="6795A553"/>
    <w:rsid w:val="67AD5D40"/>
    <w:rsid w:val="67DFD956"/>
    <w:rsid w:val="6837771C"/>
    <w:rsid w:val="68473628"/>
    <w:rsid w:val="691EFE88"/>
    <w:rsid w:val="694B8520"/>
    <w:rsid w:val="6960E9BB"/>
    <w:rsid w:val="6A2FC782"/>
    <w:rsid w:val="6A37E57A"/>
    <w:rsid w:val="6ACEB1BA"/>
    <w:rsid w:val="6B034BBC"/>
    <w:rsid w:val="6B5209A2"/>
    <w:rsid w:val="6B5E8446"/>
    <w:rsid w:val="6B9ABEBA"/>
    <w:rsid w:val="6BD55B9A"/>
    <w:rsid w:val="6C00A0F4"/>
    <w:rsid w:val="6C4A42A5"/>
    <w:rsid w:val="6C75BCFC"/>
    <w:rsid w:val="6D02C77C"/>
    <w:rsid w:val="6D58AD62"/>
    <w:rsid w:val="6D90E605"/>
    <w:rsid w:val="6FF3F135"/>
    <w:rsid w:val="70179B0F"/>
    <w:rsid w:val="706048FD"/>
    <w:rsid w:val="7146FCC9"/>
    <w:rsid w:val="71B5AF8A"/>
    <w:rsid w:val="72BAEDED"/>
    <w:rsid w:val="7300688D"/>
    <w:rsid w:val="7311AB89"/>
    <w:rsid w:val="731788E7"/>
    <w:rsid w:val="733932B7"/>
    <w:rsid w:val="73EAA32D"/>
    <w:rsid w:val="74C1DD0F"/>
    <w:rsid w:val="75B7ED57"/>
    <w:rsid w:val="75BF7130"/>
    <w:rsid w:val="766049B8"/>
    <w:rsid w:val="769FC18D"/>
    <w:rsid w:val="76C604AB"/>
    <w:rsid w:val="76FCA46D"/>
    <w:rsid w:val="76FED7B3"/>
    <w:rsid w:val="772F6B70"/>
    <w:rsid w:val="775B49D6"/>
    <w:rsid w:val="778DE586"/>
    <w:rsid w:val="77B05F92"/>
    <w:rsid w:val="785308E3"/>
    <w:rsid w:val="78B8D773"/>
    <w:rsid w:val="7907220B"/>
    <w:rsid w:val="795A50F0"/>
    <w:rsid w:val="7A0ADA40"/>
    <w:rsid w:val="7A417115"/>
    <w:rsid w:val="7A5149E8"/>
    <w:rsid w:val="7AAF4281"/>
    <w:rsid w:val="7B2967DF"/>
    <w:rsid w:val="7B5C790F"/>
    <w:rsid w:val="7B890A4A"/>
    <w:rsid w:val="7C31D9CB"/>
    <w:rsid w:val="7C584934"/>
    <w:rsid w:val="7C5BFC21"/>
    <w:rsid w:val="7CF603CC"/>
    <w:rsid w:val="7D71A85D"/>
    <w:rsid w:val="7D746925"/>
    <w:rsid w:val="7DE053B7"/>
    <w:rsid w:val="7E4848FE"/>
    <w:rsid w:val="7E706334"/>
    <w:rsid w:val="7F085214"/>
    <w:rsid w:val="7F1E411E"/>
    <w:rsid w:val="7F47F8F3"/>
    <w:rsid w:val="7FFD8B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15D74"/>
  <w15:chartTrackingRefBased/>
  <w15:docId w15:val="{C8261AEA-5989-46E4-BCE0-76A84782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eastAsia="en-US"/>
    </w:rPr>
  </w:style>
  <w:style w:type="paragraph" w:styleId="Heading1">
    <w:name w:val="heading 1"/>
    <w:basedOn w:val="Normal"/>
    <w:next w:val="Normal"/>
    <w:link w:val="Heading1Char"/>
    <w:rsid w:val="0068003D"/>
    <w:pPr>
      <w:keepNext/>
      <w:numPr>
        <w:numId w:val="30"/>
      </w:numPr>
      <w:spacing w:before="120" w:after="60"/>
      <w:outlineLvl w:val="0"/>
    </w:pPr>
    <w:rPr>
      <w:rFonts w:ascii="Arial" w:eastAsia="system-ui" w:hAnsi="Arial"/>
      <w:b/>
    </w:rPr>
  </w:style>
  <w:style w:type="paragraph" w:styleId="Heading2">
    <w:name w:val="heading 2"/>
    <w:basedOn w:val="Heading1"/>
    <w:next w:val="Normal"/>
    <w:qFormat/>
    <w:rsid w:val="004826F6"/>
    <w:pPr>
      <w:numPr>
        <w:ilvl w:val="1"/>
      </w:numPr>
      <w:outlineLvl w:val="1"/>
    </w:pPr>
    <w:rPr>
      <w:sz w:val="22"/>
    </w:rPr>
  </w:style>
  <w:style w:type="paragraph" w:styleId="Heading3">
    <w:name w:val="heading 3"/>
    <w:basedOn w:val="Heading1"/>
    <w:next w:val="Normal"/>
    <w:qFormat/>
    <w:rsid w:val="004826F6"/>
    <w:pPr>
      <w:numPr>
        <w:ilvl w:val="2"/>
      </w:numPr>
      <w:outlineLvl w:val="2"/>
    </w:pPr>
    <w:rPr>
      <w:b w:val="0"/>
      <w:i/>
      <w:sz w:val="22"/>
    </w:rPr>
  </w:style>
  <w:style w:type="paragraph" w:styleId="Heading4">
    <w:name w:val="heading 4"/>
    <w:basedOn w:val="Heading1"/>
    <w:next w:val="Normal"/>
    <w:qFormat/>
    <w:rsid w:val="004826F6"/>
    <w:pPr>
      <w:numPr>
        <w:ilvl w:val="3"/>
      </w:numPr>
      <w:outlineLvl w:val="3"/>
    </w:pPr>
    <w:rPr>
      <w:b w:val="0"/>
      <w:sz w:val="22"/>
    </w:rPr>
  </w:style>
  <w:style w:type="paragraph" w:styleId="Heading5">
    <w:name w:val="heading 5"/>
    <w:basedOn w:val="Normal"/>
    <w:next w:val="Normal"/>
    <w:qFormat/>
    <w:pPr>
      <w:numPr>
        <w:ilvl w:val="4"/>
        <w:numId w:val="30"/>
      </w:numPr>
      <w:spacing w:before="240" w:after="60"/>
      <w:outlineLvl w:val="4"/>
    </w:pPr>
    <w:rPr>
      <w:sz w:val="22"/>
    </w:rPr>
  </w:style>
  <w:style w:type="paragraph" w:styleId="Heading6">
    <w:name w:val="heading 6"/>
    <w:basedOn w:val="Normal"/>
    <w:next w:val="Normal"/>
    <w:qFormat/>
    <w:pPr>
      <w:numPr>
        <w:ilvl w:val="5"/>
        <w:numId w:val="30"/>
      </w:numPr>
      <w:spacing w:before="240" w:after="60"/>
      <w:outlineLvl w:val="5"/>
    </w:pPr>
    <w:rPr>
      <w:i/>
      <w:sz w:val="22"/>
    </w:rPr>
  </w:style>
  <w:style w:type="paragraph" w:styleId="Heading7">
    <w:name w:val="heading 7"/>
    <w:basedOn w:val="Normal"/>
    <w:next w:val="Normal"/>
    <w:qFormat/>
    <w:pPr>
      <w:numPr>
        <w:ilvl w:val="6"/>
        <w:numId w:val="30"/>
      </w:numPr>
      <w:spacing w:before="240" w:after="60"/>
      <w:outlineLvl w:val="6"/>
    </w:pPr>
  </w:style>
  <w:style w:type="paragraph" w:styleId="Heading8">
    <w:name w:val="heading 8"/>
    <w:basedOn w:val="Normal"/>
    <w:next w:val="Normal"/>
    <w:qFormat/>
    <w:pPr>
      <w:numPr>
        <w:ilvl w:val="7"/>
        <w:numId w:val="30"/>
      </w:numPr>
      <w:spacing w:before="240" w:after="60"/>
      <w:outlineLvl w:val="7"/>
    </w:pPr>
    <w:rPr>
      <w:i/>
    </w:rPr>
  </w:style>
  <w:style w:type="paragraph" w:styleId="Heading9">
    <w:name w:val="heading 9"/>
    <w:basedOn w:val="Normal"/>
    <w:next w:val="Normal"/>
    <w:qFormat/>
    <w:pPr>
      <w:numPr>
        <w:ilvl w:val="8"/>
        <w:numId w:val="3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747686"/>
    <w:pPr>
      <w:tabs>
        <w:tab w:val="right" w:pos="9360"/>
      </w:tabs>
      <w:spacing w:after="100"/>
      <w:ind w:right="720"/>
    </w:pPr>
    <w:rPr>
      <w:b/>
      <w:sz w:val="3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uiPriority w:val="39"/>
    <w:rsid w:val="00747686"/>
    <w:pPr>
      <w:spacing w:after="100"/>
      <w:ind w:left="851"/>
    </w:pPr>
    <w:rPr>
      <w:i/>
      <w:sz w:val="30"/>
    </w:rPr>
  </w:style>
  <w:style w:type="paragraph" w:styleId="TOC5">
    <w:name w:val="toc 5"/>
    <w:basedOn w:val="Normal"/>
    <w:next w:val="Normal"/>
    <w:uiPriority w:val="39"/>
    <w:rsid w:val="00747686"/>
    <w:pPr>
      <w:spacing w:after="100"/>
      <w:ind w:left="1134"/>
    </w:pPr>
    <w:rPr>
      <w:i/>
      <w:sz w:val="28"/>
    </w:r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6"/>
      </w:numPr>
    </w:pPr>
  </w:style>
  <w:style w:type="character" w:customStyle="1" w:styleId="SoDAField">
    <w:name w:val="SoDA Field"/>
    <w:rPr>
      <w:color w:val="0000FF"/>
    </w:rPr>
  </w:style>
  <w:style w:type="character" w:customStyle="1" w:styleId="BodyTextChar">
    <w:name w:val="Body Text Char"/>
    <w:basedOn w:val="DefaultParagraphFont"/>
    <w:link w:val="BodyText"/>
    <w:rsid w:val="007421B5"/>
    <w:rPr>
      <w:sz w:val="24"/>
      <w:lang w:eastAsia="en-US"/>
    </w:rPr>
  </w:style>
  <w:style w:type="paragraph" w:styleId="ListParagraph">
    <w:name w:val="List Paragraph"/>
    <w:basedOn w:val="Normal"/>
    <w:uiPriority w:val="34"/>
    <w:qFormat/>
    <w:pPr>
      <w:ind w:left="720"/>
      <w:contextualSpacing/>
    </w:pPr>
  </w:style>
  <w:style w:type="table" w:styleId="TableGrid">
    <w:name w:val="Table Grid"/>
    <w:basedOn w:val="TableNormal"/>
    <w:rsid w:val="00F4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7742"/>
    <w:rPr>
      <w:color w:val="0563C1" w:themeColor="hyperlink"/>
      <w:u w:val="single"/>
    </w:rPr>
  </w:style>
  <w:style w:type="character" w:styleId="UnresolvedMention">
    <w:name w:val="Unresolved Mention"/>
    <w:basedOn w:val="DefaultParagraphFont"/>
    <w:uiPriority w:val="99"/>
    <w:semiHidden/>
    <w:unhideWhenUsed/>
    <w:rsid w:val="00447742"/>
    <w:rPr>
      <w:color w:val="605E5C"/>
      <w:shd w:val="clear" w:color="auto" w:fill="E1DFDD"/>
    </w:rPr>
  </w:style>
  <w:style w:type="paragraph" w:customStyle="1" w:styleId="Level1">
    <w:name w:val="Level 1"/>
    <w:basedOn w:val="Title"/>
    <w:qFormat/>
    <w:rsid w:val="00F379BE"/>
    <w:pPr>
      <w:numPr>
        <w:numId w:val="22"/>
      </w:numPr>
      <w:jc w:val="both"/>
    </w:pPr>
  </w:style>
  <w:style w:type="paragraph" w:customStyle="1" w:styleId="Level2test">
    <w:name w:val="Level 2 test"/>
    <w:basedOn w:val="Heading1"/>
    <w:rsid w:val="00F379BE"/>
    <w:pPr>
      <w:numPr>
        <w:numId w:val="0"/>
      </w:numPr>
      <w:ind w:left="360"/>
      <w:jc w:val="both"/>
    </w:pPr>
    <w:rPr>
      <w:szCs w:val="24"/>
    </w:rPr>
  </w:style>
  <w:style w:type="paragraph" w:customStyle="1" w:styleId="Level3test">
    <w:name w:val="Level 3 test"/>
    <w:basedOn w:val="Heading2"/>
    <w:rsid w:val="00DD3C30"/>
    <w:pPr>
      <w:numPr>
        <w:ilvl w:val="0"/>
        <w:numId w:val="0"/>
      </w:numPr>
      <w:ind w:left="864"/>
      <w:jc w:val="both"/>
    </w:pPr>
    <w:rPr>
      <w:rFonts w:eastAsia="Arial" w:cs="Arial"/>
      <w:bCs/>
      <w:sz w:val="24"/>
      <w:szCs w:val="24"/>
      <w:lang w:val="en-US"/>
    </w:rPr>
  </w:style>
  <w:style w:type="numbering" w:customStyle="1" w:styleId="CurrentList1">
    <w:name w:val="Current List1"/>
    <w:uiPriority w:val="99"/>
    <w:rsid w:val="00915822"/>
    <w:pPr>
      <w:numPr>
        <w:numId w:val="31"/>
      </w:numPr>
    </w:pPr>
  </w:style>
  <w:style w:type="paragraph" w:customStyle="1" w:styleId="Level4test">
    <w:name w:val="Level 4 test"/>
    <w:basedOn w:val="Heading3"/>
    <w:rsid w:val="00E859EF"/>
    <w:pPr>
      <w:numPr>
        <w:ilvl w:val="0"/>
        <w:numId w:val="0"/>
      </w:numPr>
      <w:ind w:left="1584" w:hanging="720"/>
      <w:jc w:val="both"/>
    </w:pPr>
    <w:rPr>
      <w:rFonts w:eastAsia="Arial" w:cs="Arial"/>
      <w:iCs/>
      <w:sz w:val="24"/>
      <w:szCs w:val="24"/>
      <w:lang w:val="en-US"/>
    </w:rPr>
  </w:style>
  <w:style w:type="paragraph" w:customStyle="1" w:styleId="Level5test">
    <w:name w:val="Level 5 test"/>
    <w:basedOn w:val="Heading4"/>
    <w:rsid w:val="00AD5FD6"/>
    <w:pPr>
      <w:numPr>
        <w:ilvl w:val="0"/>
        <w:numId w:val="0"/>
      </w:numPr>
      <w:ind w:left="1728" w:hanging="864"/>
      <w:jc w:val="both"/>
    </w:pPr>
    <w:rPr>
      <w:rFonts w:eastAsia="Arial" w:cs="Arial"/>
      <w:sz w:val="24"/>
      <w:szCs w:val="24"/>
      <w:lang w:val="vi"/>
    </w:rPr>
  </w:style>
  <w:style w:type="paragraph" w:customStyle="1" w:styleId="MainText">
    <w:name w:val="Main Text"/>
    <w:basedOn w:val="Normal"/>
    <w:qFormat/>
    <w:rsid w:val="004E5176"/>
    <w:pPr>
      <w:spacing w:after="120"/>
      <w:ind w:left="1584"/>
      <w:jc w:val="both"/>
    </w:pPr>
    <w:rPr>
      <w:szCs w:val="24"/>
      <w:lang w:val="vi"/>
    </w:rPr>
  </w:style>
  <w:style w:type="paragraph" w:customStyle="1" w:styleId="Level2">
    <w:name w:val="Level 2"/>
    <w:basedOn w:val="Heading1"/>
    <w:link w:val="Level2Char"/>
    <w:qFormat/>
    <w:rsid w:val="00782BE5"/>
  </w:style>
  <w:style w:type="character" w:customStyle="1" w:styleId="Heading1Char">
    <w:name w:val="Heading 1 Char"/>
    <w:basedOn w:val="DefaultParagraphFont"/>
    <w:link w:val="Heading1"/>
    <w:rsid w:val="00782BE5"/>
    <w:rPr>
      <w:rFonts w:ascii="Arial" w:eastAsia="system-ui" w:hAnsi="Arial"/>
      <w:b/>
      <w:sz w:val="24"/>
      <w:lang w:eastAsia="en-US"/>
    </w:rPr>
  </w:style>
  <w:style w:type="character" w:customStyle="1" w:styleId="Level2Char">
    <w:name w:val="Level 2 Char"/>
    <w:basedOn w:val="Heading1Char"/>
    <w:link w:val="Level2"/>
    <w:rsid w:val="00782BE5"/>
    <w:rPr>
      <w:rFonts w:ascii="Arial" w:eastAsia="system-ui" w:hAnsi="Arial"/>
      <w:b/>
      <w:sz w:val="24"/>
      <w:lang w:eastAsia="en-US"/>
    </w:rPr>
  </w:style>
  <w:style w:type="paragraph" w:customStyle="1" w:styleId="Level3">
    <w:name w:val="Level 3"/>
    <w:basedOn w:val="Heading2"/>
    <w:qFormat/>
    <w:rsid w:val="00E70019"/>
  </w:style>
  <w:style w:type="paragraph" w:customStyle="1" w:styleId="Level4">
    <w:name w:val="Level 4"/>
    <w:basedOn w:val="Heading3"/>
    <w:qFormat/>
    <w:rsid w:val="00075A4E"/>
  </w:style>
  <w:style w:type="paragraph" w:customStyle="1" w:styleId="Level5">
    <w:name w:val="Level 5"/>
    <w:basedOn w:val="Heading4"/>
    <w:qFormat/>
    <w:rsid w:val="004A0867"/>
    <w:rPr>
      <w:lang w:val="en-US"/>
    </w:rPr>
  </w:style>
  <w:style w:type="paragraph" w:styleId="TOC3">
    <w:name w:val="toc 3"/>
    <w:basedOn w:val="Normal"/>
    <w:next w:val="Normal"/>
    <w:autoRedefine/>
    <w:uiPriority w:val="39"/>
    <w:rsid w:val="00747686"/>
    <w:pPr>
      <w:spacing w:after="100"/>
      <w:ind w:left="567"/>
    </w:pPr>
    <w:rPr>
      <w:b/>
      <w:sz w:val="32"/>
    </w:rPr>
  </w:style>
  <w:style w:type="paragraph" w:styleId="TOC2">
    <w:name w:val="toc 2"/>
    <w:basedOn w:val="Normal"/>
    <w:next w:val="Normal"/>
    <w:autoRedefine/>
    <w:uiPriority w:val="39"/>
    <w:rsid w:val="00747686"/>
    <w:pPr>
      <w:spacing w:after="100"/>
      <w:ind w:left="284"/>
    </w:pPr>
    <w:rPr>
      <w:b/>
      <w:sz w:val="34"/>
    </w:rPr>
  </w:style>
  <w:style w:type="character" w:styleId="FollowedHyperlink">
    <w:name w:val="FollowedHyperlink"/>
    <w:basedOn w:val="DefaultParagraphFont"/>
    <w:rsid w:val="00121D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rive.google.com/drive/folders/15wCAegKCKkDf3Do28qStfkIYB49tYviO?usp=shar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21130079/Technology-Device-Management/tree/main/SourceCod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rive.google.com/drive/folders/1aDol4cbPANl-ju_msE2e0ztgm2LfWgIU?usp=sha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21130079/Technology-Device-Managemen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rive.google.com/drive/folders/1hWbZr4gvEdK7kdEMb5jHQiBbGSlKaXQW?usp=sharing"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figma.com/design/zvzBfBiAhqytVihlIrjbjD/Technology-Equipment-Sales-Management-System?node-id=0-1&amp;t=cQKY5jinMu6p4NdJ-1"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F50F94B870B3246883EB1479F33C0C8" ma:contentTypeVersion="7" ma:contentTypeDescription="Create a new document." ma:contentTypeScope="" ma:versionID="b9296c13155108077bbf0f5db40b3b2d">
  <xsd:schema xmlns:xsd="http://www.w3.org/2001/XMLSchema" xmlns:xs="http://www.w3.org/2001/XMLSchema" xmlns:p="http://schemas.microsoft.com/office/2006/metadata/properties" xmlns:ns3="3c24f5ef-4fcb-4c33-9ea5-2fa3eed4d663" xmlns:ns4="9635203c-4187-45ca-b599-a7fd0f8f90f6" targetNamespace="http://schemas.microsoft.com/office/2006/metadata/properties" ma:root="true" ma:fieldsID="65e8d97468be3c65550e0343fc3bf41d" ns3:_="" ns4:_="">
    <xsd:import namespace="3c24f5ef-4fcb-4c33-9ea5-2fa3eed4d663"/>
    <xsd:import namespace="9635203c-4187-45ca-b599-a7fd0f8f90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4f5ef-4fcb-4c33-9ea5-2fa3eed4d6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35203c-4187-45ca-b599-a7fd0f8f90f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AFCFBE-6519-4E0E-9639-1A2D10EB073E}">
  <ds:schemaRefs>
    <ds:schemaRef ds:uri="http://schemas.microsoft.com/sharepoint/v3/contenttype/forms"/>
  </ds:schemaRefs>
</ds:datastoreItem>
</file>

<file path=customXml/itemProps2.xml><?xml version="1.0" encoding="utf-8"?>
<ds:datastoreItem xmlns:ds="http://schemas.openxmlformats.org/officeDocument/2006/customXml" ds:itemID="{504FD8A8-D867-410A-9E5D-07871D4FE681}">
  <ds:schemaRefs>
    <ds:schemaRef ds:uri="http://schemas.openxmlformats.org/officeDocument/2006/bibliography"/>
  </ds:schemaRefs>
</ds:datastoreItem>
</file>

<file path=customXml/itemProps3.xml><?xml version="1.0" encoding="utf-8"?>
<ds:datastoreItem xmlns:ds="http://schemas.openxmlformats.org/officeDocument/2006/customXml" ds:itemID="{4ACFB59B-7F49-4361-B0B7-A68B69F2F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4f5ef-4fcb-4c33-9ea5-2fa3eed4d663"/>
    <ds:schemaRef ds:uri="9635203c-4187-45ca-b599-a7fd0f8f9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F84E92-5369-4D99-8360-63066C4F3A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Vision.dot</Template>
  <TotalTime>1050</TotalTime>
  <Pages>1</Pages>
  <Words>4498</Words>
  <Characters>25641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Pham Tram</cp:lastModifiedBy>
  <cp:revision>87</cp:revision>
  <cp:lastPrinted>2000-10-31T04:37:00Z</cp:lastPrinted>
  <dcterms:created xsi:type="dcterms:W3CDTF">2024-05-15T06:56:00Z</dcterms:created>
  <dcterms:modified xsi:type="dcterms:W3CDTF">2024-06-05T06:44:00Z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0x010100DF50F94B870B3246883EB1479F33C0C8</vt:lpwstr>
  </property>
</Properties>
</file>